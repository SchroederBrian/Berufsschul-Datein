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CEF7" w14:textId="77777777" w:rsidR="00D15632" w:rsidRPr="00D15632" w:rsidRDefault="00D15632" w:rsidP="003D270A">
      <w:pPr>
        <w:ind w:left="360"/>
        <w:rPr>
          <w:rFonts w:asciiTheme="minorHAnsi" w:hAnsiTheme="minorHAnsi" w:cstheme="minorHAnsi"/>
          <w:b/>
          <w:sz w:val="2"/>
          <w:szCs w:val="4"/>
        </w:rPr>
      </w:pPr>
    </w:p>
    <w:p w14:paraId="4FB8FC9B" w14:textId="09EAC0EC" w:rsidR="003D270A" w:rsidRPr="003D270A" w:rsidRDefault="003D270A" w:rsidP="003D270A">
      <w:pPr>
        <w:ind w:left="360"/>
        <w:rPr>
          <w:rFonts w:asciiTheme="minorHAnsi" w:hAnsiTheme="minorHAnsi" w:cstheme="minorHAnsi"/>
          <w:b/>
          <w:sz w:val="22"/>
          <w:szCs w:val="24"/>
        </w:rPr>
      </w:pPr>
      <w:r w:rsidRPr="003D270A">
        <w:rPr>
          <w:rFonts w:asciiTheme="minorHAnsi" w:hAnsiTheme="minorHAnsi" w:cstheme="minorHAnsi"/>
          <w:b/>
          <w:sz w:val="22"/>
          <w:szCs w:val="24"/>
        </w:rPr>
        <w:t>Übungen zu Ausdrücken mit Vergleichsoperatoren</w:t>
      </w:r>
    </w:p>
    <w:p w14:paraId="127BC202" w14:textId="4867C337" w:rsidR="00B9184E" w:rsidRPr="002C2688" w:rsidRDefault="00B9184E" w:rsidP="003D270A">
      <w:pPr>
        <w:ind w:left="360"/>
        <w:rPr>
          <w:rFonts w:ascii="Courier New" w:hAnsi="Courier New" w:cs="Courier New"/>
          <w:bCs/>
          <w:sz w:val="22"/>
        </w:rPr>
      </w:pPr>
      <w:r w:rsidRPr="002C2688">
        <w:rPr>
          <w:rFonts w:ascii="Courier New" w:hAnsi="Courier New" w:cs="Courier New"/>
          <w:bCs/>
          <w:sz w:val="22"/>
        </w:rPr>
        <w:t>int a = 2, b = 3;</w:t>
      </w:r>
    </w:p>
    <w:p w14:paraId="30CE897D" w14:textId="77777777" w:rsidR="00B9184E" w:rsidRPr="002C2688" w:rsidRDefault="00B9184E" w:rsidP="003D270A">
      <w:pPr>
        <w:ind w:left="360"/>
        <w:rPr>
          <w:rFonts w:ascii="Courier New" w:hAnsi="Courier New" w:cs="Courier New"/>
          <w:bCs/>
          <w:sz w:val="22"/>
        </w:rPr>
      </w:pPr>
      <w:proofErr w:type="spellStart"/>
      <w:r w:rsidRPr="002C2688">
        <w:rPr>
          <w:rFonts w:ascii="Courier New" w:hAnsi="Courier New" w:cs="Courier New"/>
          <w:bCs/>
          <w:sz w:val="22"/>
        </w:rPr>
        <w:t>char</w:t>
      </w:r>
      <w:proofErr w:type="spellEnd"/>
      <w:r w:rsidRPr="002C2688">
        <w:rPr>
          <w:rFonts w:ascii="Courier New" w:hAnsi="Courier New" w:cs="Courier New"/>
          <w:bCs/>
          <w:sz w:val="22"/>
        </w:rPr>
        <w:t xml:space="preserve"> </w:t>
      </w:r>
      <w:proofErr w:type="spellStart"/>
      <w:r w:rsidRPr="002C2688">
        <w:rPr>
          <w:rFonts w:ascii="Courier New" w:hAnsi="Courier New" w:cs="Courier New"/>
          <w:bCs/>
          <w:sz w:val="22"/>
        </w:rPr>
        <w:t>name</w:t>
      </w:r>
      <w:proofErr w:type="spellEnd"/>
      <w:r w:rsidRPr="002C2688">
        <w:rPr>
          <w:rFonts w:ascii="Courier New" w:hAnsi="Courier New" w:cs="Courier New"/>
          <w:bCs/>
          <w:sz w:val="22"/>
        </w:rPr>
        <w:t xml:space="preserve"> = ‘Q‘;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6"/>
        <w:gridCol w:w="1134"/>
      </w:tblGrid>
      <w:tr w:rsidR="00B9184E" w14:paraId="14BF7E4D" w14:textId="77777777" w:rsidTr="002C2688">
        <w:trPr>
          <w:jc w:val="center"/>
        </w:trPr>
        <w:tc>
          <w:tcPr>
            <w:tcW w:w="892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9134566" w14:textId="7C1ECD94" w:rsidR="00B9184E" w:rsidRDefault="00B9184E" w:rsidP="001054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35A280E" w14:textId="58F8CD77" w:rsidR="00B9184E" w:rsidRDefault="00B9184E" w:rsidP="00105495">
            <w:pPr>
              <w:jc w:val="center"/>
              <w:rPr>
                <w:b/>
              </w:rPr>
            </w:pPr>
            <w:r>
              <w:rPr>
                <w:b/>
              </w:rPr>
              <w:t>Konsolen</w:t>
            </w:r>
            <w:r w:rsidR="002C2688">
              <w:rPr>
                <w:b/>
              </w:rPr>
              <w:t>-a</w:t>
            </w:r>
            <w:r>
              <w:rPr>
                <w:b/>
              </w:rPr>
              <w:t>usgabe</w:t>
            </w:r>
          </w:p>
        </w:tc>
      </w:tr>
      <w:tr w:rsidR="00B9184E" w:rsidRPr="00F605B5" w14:paraId="24F69135" w14:textId="77777777" w:rsidTr="00310BBA">
        <w:trPr>
          <w:trHeight w:val="245"/>
          <w:jc w:val="center"/>
        </w:trPr>
        <w:tc>
          <w:tcPr>
            <w:tcW w:w="8926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</w:tcMar>
            <w:vAlign w:val="center"/>
          </w:tcPr>
          <w:p w14:paraId="57B4E35A" w14:textId="7CFC6CB8" w:rsidR="00B9184E" w:rsidRPr="005D7440" w:rsidRDefault="00B9184E" w:rsidP="00B9184E">
            <w:pPr>
              <w:rPr>
                <w:sz w:val="22"/>
                <w:lang w:val="en-US"/>
              </w:rPr>
            </w:pPr>
            <w:proofErr w:type="spellStart"/>
            <w:r w:rsidRPr="005D7440">
              <w:rPr>
                <w:rFonts w:ascii="Courier New" w:hAnsi="Courier New" w:cs="Courier New"/>
                <w:sz w:val="22"/>
                <w:lang w:val="en-US"/>
              </w:rPr>
              <w:t>System.out.print</w:t>
            </w:r>
            <w:proofErr w:type="spellEnd"/>
            <w:r w:rsidRPr="005D7440">
              <w:rPr>
                <w:rFonts w:ascii="Courier New" w:hAnsi="Courier New" w:cs="Courier New"/>
                <w:sz w:val="22"/>
                <w:lang w:val="en-US"/>
              </w:rPr>
              <w:t>(a &lt; b)</w:t>
            </w:r>
            <w:r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182E0CA" w14:textId="092E0F7B" w:rsidR="00B9184E" w:rsidRPr="005D7440" w:rsidRDefault="005870AA" w:rsidP="001054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9184E" w:rsidRPr="00F605B5" w14:paraId="7754E9E1" w14:textId="77777777" w:rsidTr="00310BBA">
        <w:trPr>
          <w:trHeight w:val="340"/>
          <w:jc w:val="center"/>
        </w:trPr>
        <w:tc>
          <w:tcPr>
            <w:tcW w:w="8926" w:type="dxa"/>
            <w:tcMar>
              <w:top w:w="57" w:type="dxa"/>
              <w:left w:w="113" w:type="dxa"/>
              <w:bottom w:w="57" w:type="dxa"/>
            </w:tcMar>
            <w:vAlign w:val="center"/>
          </w:tcPr>
          <w:p w14:paraId="0D2C03CC" w14:textId="1C0F14AE" w:rsidR="00B9184E" w:rsidRPr="005D7440" w:rsidRDefault="00B9184E" w:rsidP="00105495">
            <w:pPr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5D7440">
              <w:rPr>
                <w:rFonts w:ascii="Courier New" w:hAnsi="Courier New" w:cs="Courier New"/>
                <w:sz w:val="22"/>
                <w:lang w:val="en-US"/>
              </w:rPr>
              <w:t>System.out.print</w:t>
            </w:r>
            <w:proofErr w:type="spellEnd"/>
            <w:r w:rsidRPr="005D7440">
              <w:rPr>
                <w:rFonts w:ascii="Courier New" w:hAnsi="Courier New" w:cs="Courier New"/>
                <w:sz w:val="22"/>
                <w:lang w:val="en-US"/>
              </w:rPr>
              <w:t>(2 * a &lt;= b)</w:t>
            </w:r>
            <w:r>
              <w:rPr>
                <w:rFonts w:ascii="Courier New" w:hAnsi="Courier New" w:cs="Courier New"/>
                <w:sz w:val="22"/>
                <w:lang w:val="en-US"/>
              </w:rPr>
              <w:t>;</w:t>
            </w:r>
          </w:p>
        </w:tc>
        <w:tc>
          <w:tcPr>
            <w:tcW w:w="1134" w:type="dxa"/>
            <w:vAlign w:val="center"/>
          </w:tcPr>
          <w:p w14:paraId="6C9A5251" w14:textId="6EE4D8DA" w:rsidR="00B9184E" w:rsidRPr="005D7440" w:rsidRDefault="005870AA" w:rsidP="001054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184E" w:rsidRPr="005D7440" w14:paraId="59CF9FAB" w14:textId="77777777" w:rsidTr="00310BBA">
        <w:trPr>
          <w:trHeight w:val="292"/>
          <w:jc w:val="center"/>
        </w:trPr>
        <w:tc>
          <w:tcPr>
            <w:tcW w:w="8926" w:type="dxa"/>
            <w:tcMar>
              <w:top w:w="57" w:type="dxa"/>
              <w:left w:w="113" w:type="dxa"/>
              <w:bottom w:w="57" w:type="dxa"/>
            </w:tcMar>
            <w:vAlign w:val="center"/>
          </w:tcPr>
          <w:p w14:paraId="7B0EBFC8" w14:textId="52F9088B" w:rsidR="00B9184E" w:rsidRPr="005D7440" w:rsidRDefault="00B9184E" w:rsidP="00B9184E">
            <w:pPr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5D7440">
              <w:rPr>
                <w:rFonts w:ascii="Courier New" w:hAnsi="Courier New" w:cs="Courier New"/>
                <w:sz w:val="22"/>
                <w:lang w:val="en-US"/>
              </w:rPr>
              <w:t>System.out.print</w:t>
            </w:r>
            <w:proofErr w:type="spellEnd"/>
            <w:r w:rsidRPr="005D7440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Start"/>
            <w:r w:rsidRPr="005D7440">
              <w:rPr>
                <w:rFonts w:ascii="Courier New" w:hAnsi="Courier New" w:cs="Courier New"/>
                <w:sz w:val="22"/>
                <w:lang w:val="en-US"/>
              </w:rPr>
              <w:t>name</w:t>
            </w:r>
            <w:r w:rsidR="003D270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5D7440">
              <w:rPr>
                <w:rFonts w:ascii="Courier New" w:hAnsi="Courier New" w:cs="Courier New"/>
                <w:sz w:val="22"/>
                <w:lang w:val="en-US"/>
              </w:rPr>
              <w:t>!</w:t>
            </w:r>
            <w:proofErr w:type="gramEnd"/>
            <w:r w:rsidRPr="005D7440">
              <w:rPr>
                <w:rFonts w:ascii="Courier New" w:hAnsi="Courier New" w:cs="Courier New"/>
                <w:sz w:val="22"/>
                <w:lang w:val="en-US"/>
              </w:rPr>
              <w:t>= ‘Q‘);</w:t>
            </w:r>
          </w:p>
        </w:tc>
        <w:tc>
          <w:tcPr>
            <w:tcW w:w="1134" w:type="dxa"/>
            <w:vAlign w:val="center"/>
          </w:tcPr>
          <w:p w14:paraId="7FE0454D" w14:textId="0BE54288" w:rsidR="00B9184E" w:rsidRPr="005D7440" w:rsidRDefault="005870AA" w:rsidP="001054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184E" w:rsidRPr="00F605B5" w14:paraId="3AD20BD1" w14:textId="77777777" w:rsidTr="00310BBA">
        <w:trPr>
          <w:trHeight w:val="399"/>
          <w:jc w:val="center"/>
        </w:trPr>
        <w:tc>
          <w:tcPr>
            <w:tcW w:w="8926" w:type="dxa"/>
            <w:tcMar>
              <w:top w:w="57" w:type="dxa"/>
              <w:left w:w="113" w:type="dxa"/>
              <w:bottom w:w="57" w:type="dxa"/>
            </w:tcMar>
            <w:vAlign w:val="center"/>
          </w:tcPr>
          <w:p w14:paraId="3F5FE3C7" w14:textId="36C99EA7" w:rsidR="00B9184E" w:rsidRPr="005D7440" w:rsidRDefault="00B9184E" w:rsidP="00B9184E">
            <w:pPr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5D7440">
              <w:rPr>
                <w:rFonts w:ascii="Courier New" w:hAnsi="Courier New" w:cs="Courier New"/>
                <w:sz w:val="22"/>
                <w:lang w:val="en-US"/>
              </w:rPr>
              <w:t>System.out.print</w:t>
            </w:r>
            <w:proofErr w:type="spellEnd"/>
            <w:r w:rsidRPr="005D7440">
              <w:rPr>
                <w:rFonts w:ascii="Courier New" w:hAnsi="Courier New" w:cs="Courier New"/>
                <w:sz w:val="22"/>
                <w:lang w:val="en-US"/>
              </w:rPr>
              <w:t>(2 * a == a + b – 1);</w:t>
            </w:r>
          </w:p>
        </w:tc>
        <w:tc>
          <w:tcPr>
            <w:tcW w:w="1134" w:type="dxa"/>
            <w:vAlign w:val="center"/>
          </w:tcPr>
          <w:p w14:paraId="5CB22F6B" w14:textId="206BACB0" w:rsidR="00B9184E" w:rsidRPr="00F7631D" w:rsidRDefault="005870AA" w:rsidP="0010549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B9184E" w:rsidRPr="005D7440" w14:paraId="74B5BE79" w14:textId="77777777" w:rsidTr="002C2688">
        <w:trPr>
          <w:trHeight w:val="306"/>
          <w:jc w:val="center"/>
        </w:trPr>
        <w:tc>
          <w:tcPr>
            <w:tcW w:w="8926" w:type="dxa"/>
            <w:tcMar>
              <w:top w:w="57" w:type="dxa"/>
              <w:left w:w="113" w:type="dxa"/>
              <w:bottom w:w="57" w:type="dxa"/>
            </w:tcMar>
            <w:vAlign w:val="center"/>
          </w:tcPr>
          <w:p w14:paraId="64B25036" w14:textId="092E4D3E" w:rsidR="00B9184E" w:rsidRPr="005D7440" w:rsidRDefault="00B9184E" w:rsidP="00105495">
            <w:pPr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5D7440">
              <w:rPr>
                <w:rFonts w:ascii="Courier New" w:hAnsi="Courier New" w:cs="Courier New"/>
                <w:sz w:val="22"/>
                <w:lang w:val="en-US"/>
              </w:rPr>
              <w:t>System.out.print</w:t>
            </w:r>
            <w:proofErr w:type="spellEnd"/>
            <w:r w:rsidRPr="005D7440">
              <w:rPr>
                <w:rFonts w:ascii="Courier New" w:hAnsi="Courier New" w:cs="Courier New"/>
                <w:sz w:val="22"/>
                <w:lang w:val="en-US"/>
              </w:rPr>
              <w:t>(name == 81);</w:t>
            </w:r>
          </w:p>
        </w:tc>
        <w:tc>
          <w:tcPr>
            <w:tcW w:w="1134" w:type="dxa"/>
            <w:vAlign w:val="center"/>
          </w:tcPr>
          <w:p w14:paraId="27BC0FC5" w14:textId="78BB3498" w:rsidR="00B9184E" w:rsidRPr="005D7440" w:rsidRDefault="005870AA" w:rsidP="001054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184E" w:rsidRPr="00F605B5" w14:paraId="1C4DBB99" w14:textId="77777777" w:rsidTr="00310BBA">
        <w:trPr>
          <w:trHeight w:val="303"/>
          <w:jc w:val="center"/>
        </w:trPr>
        <w:tc>
          <w:tcPr>
            <w:tcW w:w="8926" w:type="dxa"/>
            <w:tcMar>
              <w:top w:w="57" w:type="dxa"/>
              <w:left w:w="113" w:type="dxa"/>
              <w:bottom w:w="57" w:type="dxa"/>
            </w:tcMar>
            <w:vAlign w:val="center"/>
          </w:tcPr>
          <w:p w14:paraId="6E500552" w14:textId="7C2E690F" w:rsidR="00B9184E" w:rsidRPr="005D7440" w:rsidRDefault="00B9184E" w:rsidP="00B9184E">
            <w:pPr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5D7440">
              <w:rPr>
                <w:rFonts w:ascii="Courier New" w:hAnsi="Courier New" w:cs="Courier New"/>
                <w:sz w:val="22"/>
                <w:lang w:val="en-US"/>
              </w:rPr>
              <w:t>System.out.print</w:t>
            </w:r>
            <w:proofErr w:type="spellEnd"/>
            <w:r w:rsidRPr="005D7440">
              <w:rPr>
                <w:rFonts w:ascii="Courier New" w:hAnsi="Courier New" w:cs="Courier New"/>
                <w:sz w:val="22"/>
                <w:lang w:val="en-US"/>
              </w:rPr>
              <w:t>(b - a &gt; 1);</w:t>
            </w:r>
          </w:p>
        </w:tc>
        <w:tc>
          <w:tcPr>
            <w:tcW w:w="1134" w:type="dxa"/>
            <w:vAlign w:val="center"/>
          </w:tcPr>
          <w:p w14:paraId="0EE90411" w14:textId="6B955D04" w:rsidR="00B9184E" w:rsidRPr="005D7440" w:rsidRDefault="005870AA" w:rsidP="001054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9184E" w:rsidRPr="00F605B5" w14:paraId="75082420" w14:textId="77777777" w:rsidTr="00310BBA">
        <w:trPr>
          <w:trHeight w:val="255"/>
          <w:jc w:val="center"/>
        </w:trPr>
        <w:tc>
          <w:tcPr>
            <w:tcW w:w="8926" w:type="dxa"/>
            <w:tcMar>
              <w:top w:w="57" w:type="dxa"/>
              <w:left w:w="113" w:type="dxa"/>
              <w:bottom w:w="57" w:type="dxa"/>
            </w:tcMar>
            <w:vAlign w:val="center"/>
          </w:tcPr>
          <w:p w14:paraId="2E083806" w14:textId="448921C9" w:rsidR="00B9184E" w:rsidRPr="005D7440" w:rsidRDefault="00B9184E" w:rsidP="00B9184E">
            <w:pPr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5D7440">
              <w:rPr>
                <w:rFonts w:ascii="Courier New" w:hAnsi="Courier New" w:cs="Courier New"/>
                <w:sz w:val="22"/>
                <w:lang w:val="en-US"/>
              </w:rPr>
              <w:t>System.out.print</w:t>
            </w:r>
            <w:proofErr w:type="spellEnd"/>
            <w:r w:rsidRPr="005D7440">
              <w:rPr>
                <w:rFonts w:ascii="Courier New" w:hAnsi="Courier New" w:cs="Courier New"/>
                <w:sz w:val="22"/>
                <w:lang w:val="en-US"/>
              </w:rPr>
              <w:t>(</w:t>
            </w:r>
            <w:proofErr w:type="gramStart"/>
            <w:r w:rsidRPr="005D7440">
              <w:rPr>
                <w:rFonts w:ascii="Courier New" w:hAnsi="Courier New" w:cs="Courier New"/>
                <w:sz w:val="22"/>
                <w:lang w:val="en-US"/>
              </w:rPr>
              <w:t>a</w:t>
            </w:r>
            <w:r w:rsidR="003D270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 w:rsidRPr="005D7440">
              <w:rPr>
                <w:rFonts w:ascii="Courier New" w:hAnsi="Courier New" w:cs="Courier New"/>
                <w:sz w:val="22"/>
                <w:lang w:val="en-US"/>
              </w:rPr>
              <w:t>!</w:t>
            </w:r>
            <w:proofErr w:type="gramEnd"/>
            <w:r w:rsidRPr="005D7440">
              <w:rPr>
                <w:rFonts w:ascii="Courier New" w:hAnsi="Courier New" w:cs="Courier New"/>
                <w:sz w:val="22"/>
                <w:lang w:val="en-US"/>
              </w:rPr>
              <w:t>= b – 1);</w:t>
            </w:r>
          </w:p>
        </w:tc>
        <w:tc>
          <w:tcPr>
            <w:tcW w:w="1134" w:type="dxa"/>
            <w:vAlign w:val="center"/>
          </w:tcPr>
          <w:p w14:paraId="0C5A0896" w14:textId="34B85064" w:rsidR="00B9184E" w:rsidRPr="005D7440" w:rsidRDefault="005870AA" w:rsidP="001054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545EE452" w14:textId="77777777" w:rsidR="00B9184E" w:rsidRPr="004D06EC" w:rsidRDefault="00B9184E" w:rsidP="00B9184E">
      <w:pPr>
        <w:rPr>
          <w:sz w:val="2"/>
          <w:szCs w:val="2"/>
          <w:lang w:val="en-GB"/>
        </w:rPr>
      </w:pPr>
    </w:p>
    <w:p w14:paraId="4ECCAA0E" w14:textId="4C071BA5" w:rsidR="002C2688" w:rsidRPr="002C2688" w:rsidRDefault="002C2688" w:rsidP="002C2688">
      <w:pPr>
        <w:ind w:left="360"/>
        <w:rPr>
          <w:rFonts w:asciiTheme="minorHAnsi" w:hAnsiTheme="minorHAnsi" w:cstheme="minorHAnsi"/>
          <w:b/>
          <w:sz w:val="22"/>
          <w:szCs w:val="24"/>
        </w:rPr>
      </w:pPr>
      <w:r>
        <w:rPr>
          <w:rFonts w:asciiTheme="minorHAnsi" w:hAnsiTheme="minorHAnsi" w:cstheme="minorHAnsi"/>
          <w:b/>
          <w:sz w:val="22"/>
          <w:szCs w:val="24"/>
        </w:rPr>
        <w:br/>
      </w:r>
      <w:r w:rsidRPr="002C2688">
        <w:rPr>
          <w:rFonts w:asciiTheme="minorHAnsi" w:hAnsiTheme="minorHAnsi" w:cstheme="minorHAnsi"/>
          <w:b/>
          <w:sz w:val="22"/>
          <w:szCs w:val="24"/>
        </w:rPr>
        <w:t xml:space="preserve">Übungen zu Ausdrücken mit </w:t>
      </w:r>
      <w:r>
        <w:rPr>
          <w:rFonts w:asciiTheme="minorHAnsi" w:hAnsiTheme="minorHAnsi" w:cstheme="minorHAnsi"/>
          <w:b/>
          <w:sz w:val="22"/>
          <w:szCs w:val="24"/>
        </w:rPr>
        <w:t>l</w:t>
      </w:r>
      <w:r w:rsidRPr="002C2688">
        <w:rPr>
          <w:rFonts w:asciiTheme="minorHAnsi" w:hAnsiTheme="minorHAnsi" w:cstheme="minorHAnsi"/>
          <w:b/>
          <w:sz w:val="22"/>
          <w:szCs w:val="24"/>
        </w:rPr>
        <w:t>ogischen Operatoren</w:t>
      </w:r>
    </w:p>
    <w:p w14:paraId="20EA6F1F" w14:textId="66636AAA" w:rsidR="00B9184E" w:rsidRPr="002C2688" w:rsidRDefault="00B9184E" w:rsidP="007E08AB">
      <w:pPr>
        <w:spacing w:after="120"/>
        <w:ind w:left="425"/>
        <w:rPr>
          <w:rFonts w:ascii="Courier New" w:hAnsi="Courier New" w:cs="Courier New"/>
          <w:bCs/>
        </w:rPr>
      </w:pPr>
      <w:r w:rsidRPr="002C2688">
        <w:rPr>
          <w:rFonts w:ascii="Courier New" w:hAnsi="Courier New" w:cs="Courier New"/>
          <w:bCs/>
        </w:rPr>
        <w:t>int x = 10, y = 5;</w:t>
      </w:r>
    </w:p>
    <w:p w14:paraId="5CB5AA63" w14:textId="77777777" w:rsidR="00B9184E" w:rsidRPr="002C2688" w:rsidRDefault="00B9184E" w:rsidP="007E08AB">
      <w:pPr>
        <w:spacing w:after="120"/>
        <w:ind w:left="425"/>
        <w:rPr>
          <w:rFonts w:ascii="Courier New" w:hAnsi="Courier New" w:cs="Courier New"/>
          <w:bCs/>
        </w:rPr>
      </w:pPr>
      <w:proofErr w:type="spellStart"/>
      <w:r w:rsidRPr="002C2688">
        <w:rPr>
          <w:rFonts w:ascii="Courier New" w:hAnsi="Courier New" w:cs="Courier New"/>
          <w:bCs/>
        </w:rPr>
        <w:t>char</w:t>
      </w:r>
      <w:proofErr w:type="spellEnd"/>
      <w:r w:rsidRPr="002C2688">
        <w:rPr>
          <w:rFonts w:ascii="Courier New" w:hAnsi="Courier New" w:cs="Courier New"/>
          <w:bCs/>
        </w:rPr>
        <w:t xml:space="preserve"> </w:t>
      </w:r>
      <w:proofErr w:type="spellStart"/>
      <w:r w:rsidRPr="002C2688">
        <w:rPr>
          <w:rFonts w:ascii="Courier New" w:hAnsi="Courier New" w:cs="Courier New"/>
          <w:bCs/>
        </w:rPr>
        <w:t>buchstabe</w:t>
      </w:r>
      <w:proofErr w:type="spellEnd"/>
      <w:r w:rsidRPr="002C2688">
        <w:rPr>
          <w:rFonts w:ascii="Courier New" w:hAnsi="Courier New" w:cs="Courier New"/>
          <w:bCs/>
        </w:rPr>
        <w:t xml:space="preserve"> = 'f';</w:t>
      </w:r>
    </w:p>
    <w:p w14:paraId="21348BFB" w14:textId="26958F81" w:rsidR="00D15632" w:rsidRPr="00D15632" w:rsidRDefault="00B9184E" w:rsidP="00D15632">
      <w:pPr>
        <w:spacing w:after="120"/>
        <w:ind w:left="425"/>
        <w:rPr>
          <w:rFonts w:ascii="Courier New" w:hAnsi="Courier New" w:cs="Courier New"/>
          <w:bCs/>
        </w:rPr>
      </w:pPr>
      <w:proofErr w:type="spellStart"/>
      <w:r w:rsidRPr="002C2688">
        <w:rPr>
          <w:rFonts w:ascii="Courier New" w:hAnsi="Courier New" w:cs="Courier New"/>
          <w:bCs/>
        </w:rPr>
        <w:t>boolean</w:t>
      </w:r>
      <w:proofErr w:type="spellEnd"/>
      <w:r w:rsidRPr="002C2688">
        <w:rPr>
          <w:rFonts w:ascii="Courier New" w:hAnsi="Courier New" w:cs="Courier New"/>
          <w:bCs/>
        </w:rPr>
        <w:t xml:space="preserve"> z = </w:t>
      </w:r>
      <w:proofErr w:type="spellStart"/>
      <w:r w:rsidRPr="002C2688">
        <w:rPr>
          <w:rFonts w:ascii="Courier New" w:hAnsi="Courier New" w:cs="Courier New"/>
          <w:bCs/>
        </w:rPr>
        <w:t>true</w:t>
      </w:r>
      <w:proofErr w:type="spellEnd"/>
      <w:r w:rsidRPr="002C2688">
        <w:rPr>
          <w:rFonts w:ascii="Courier New" w:hAnsi="Courier New" w:cs="Courier New"/>
          <w:bCs/>
        </w:rPr>
        <w:t>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1"/>
        <w:gridCol w:w="1134"/>
      </w:tblGrid>
      <w:tr w:rsidR="00B9184E" w14:paraId="3BF00AA9" w14:textId="77777777" w:rsidTr="002C2688">
        <w:trPr>
          <w:trHeight w:val="680"/>
          <w:jc w:val="center"/>
        </w:trPr>
        <w:tc>
          <w:tcPr>
            <w:tcW w:w="8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4E9AA4" w14:textId="77777777" w:rsidR="00B9184E" w:rsidRPr="00A15C22" w:rsidRDefault="00B9184E" w:rsidP="0010549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7F8F6A5A" w14:textId="222B705B" w:rsidR="00B9184E" w:rsidRPr="00CF3C60" w:rsidRDefault="00B9184E" w:rsidP="00105495">
            <w:pPr>
              <w:jc w:val="center"/>
              <w:rPr>
                <w:rFonts w:cs="Arial"/>
                <w:sz w:val="22"/>
              </w:rPr>
            </w:pPr>
            <w:r w:rsidRPr="004D06EC">
              <w:rPr>
                <w:b/>
              </w:rPr>
              <w:t>Konsolen</w:t>
            </w:r>
            <w:r w:rsidR="002C2688">
              <w:rPr>
                <w:b/>
              </w:rPr>
              <w:t>-</w:t>
            </w:r>
            <w:r w:rsidRPr="004D06EC">
              <w:rPr>
                <w:b/>
              </w:rPr>
              <w:t>ausgabe</w:t>
            </w:r>
          </w:p>
        </w:tc>
      </w:tr>
      <w:tr w:rsidR="00B9184E" w:rsidRPr="003A4004" w14:paraId="1A6A4B74" w14:textId="77777777" w:rsidTr="002C2688">
        <w:trPr>
          <w:trHeight w:val="421"/>
          <w:jc w:val="center"/>
        </w:trPr>
        <w:tc>
          <w:tcPr>
            <w:tcW w:w="8931" w:type="dxa"/>
            <w:tcBorders>
              <w:top w:val="single" w:sz="4" w:space="0" w:color="auto"/>
            </w:tcBorders>
            <w:vAlign w:val="center"/>
          </w:tcPr>
          <w:p w14:paraId="2A39588B" w14:textId="78BB239E" w:rsidR="00B9184E" w:rsidRPr="004D06EC" w:rsidRDefault="00B9184E" w:rsidP="00B9184E">
            <w:pPr>
              <w:rPr>
                <w:rFonts w:ascii="Courier New" w:hAnsi="Courier New" w:cs="Courier New"/>
                <w:szCs w:val="20"/>
                <w:lang w:val="en-US"/>
              </w:rPr>
            </w:pPr>
            <w:proofErr w:type="spellStart"/>
            <w:r w:rsidRPr="004D06EC">
              <w:rPr>
                <w:rFonts w:ascii="Courier New" w:hAnsi="Courier New" w:cs="Courier New"/>
                <w:szCs w:val="20"/>
                <w:lang w:val="en-US"/>
              </w:rPr>
              <w:t>System.out.print</w:t>
            </w:r>
            <w:proofErr w:type="spellEnd"/>
            <w:r w:rsidRPr="004D06EC">
              <w:rPr>
                <w:rFonts w:ascii="Courier New" w:hAnsi="Courier New" w:cs="Courier New"/>
                <w:szCs w:val="20"/>
                <w:lang w:val="en-US"/>
              </w:rPr>
              <w:t>(x &lt; 9 || y &gt;= 11);</w:t>
            </w:r>
          </w:p>
        </w:tc>
        <w:tc>
          <w:tcPr>
            <w:tcW w:w="1134" w:type="dxa"/>
            <w:vAlign w:val="center"/>
          </w:tcPr>
          <w:p w14:paraId="7506A163" w14:textId="5B2783D1" w:rsidR="00B9184E" w:rsidRPr="003A4004" w:rsidRDefault="005870AA" w:rsidP="00105495">
            <w:pPr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false</w:t>
            </w:r>
          </w:p>
        </w:tc>
      </w:tr>
      <w:tr w:rsidR="00B9184E" w:rsidRPr="00B9184E" w14:paraId="26C66098" w14:textId="77777777" w:rsidTr="002C2688">
        <w:trPr>
          <w:trHeight w:val="471"/>
          <w:jc w:val="center"/>
        </w:trPr>
        <w:tc>
          <w:tcPr>
            <w:tcW w:w="8931" w:type="dxa"/>
            <w:vAlign w:val="center"/>
          </w:tcPr>
          <w:p w14:paraId="1480703C" w14:textId="4F482647" w:rsidR="00B9184E" w:rsidRPr="004D06EC" w:rsidRDefault="00B9184E" w:rsidP="00B9184E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4D06EC">
              <w:rPr>
                <w:rFonts w:ascii="Courier New" w:hAnsi="Courier New" w:cs="Courier New"/>
                <w:szCs w:val="20"/>
              </w:rPr>
              <w:t>System.out.print</w:t>
            </w:r>
            <w:proofErr w:type="spellEnd"/>
            <w:r w:rsidRPr="004D06EC">
              <w:rPr>
                <w:rFonts w:ascii="Courier New" w:hAnsi="Courier New" w:cs="Courier New"/>
                <w:szCs w:val="20"/>
              </w:rPr>
              <w:t xml:space="preserve">(x &gt; 9 || (y &gt; 7 &amp;&amp; </w:t>
            </w:r>
            <w:proofErr w:type="spellStart"/>
            <w:r w:rsidRPr="004D06EC">
              <w:rPr>
                <w:rFonts w:ascii="Courier New" w:hAnsi="Courier New" w:cs="Courier New"/>
                <w:szCs w:val="20"/>
              </w:rPr>
              <w:t>buchstabe</w:t>
            </w:r>
            <w:proofErr w:type="spellEnd"/>
            <w:r w:rsidRPr="004D06EC">
              <w:rPr>
                <w:rFonts w:ascii="Courier New" w:hAnsi="Courier New" w:cs="Courier New"/>
                <w:szCs w:val="20"/>
              </w:rPr>
              <w:t xml:space="preserve"> == 'f'));</w:t>
            </w:r>
          </w:p>
        </w:tc>
        <w:tc>
          <w:tcPr>
            <w:tcW w:w="1134" w:type="dxa"/>
            <w:vAlign w:val="center"/>
          </w:tcPr>
          <w:p w14:paraId="1E5E67F2" w14:textId="4340986B" w:rsidR="00B9184E" w:rsidRPr="00B9184E" w:rsidRDefault="005870AA" w:rsidP="00105495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true</w:t>
            </w:r>
            <w:proofErr w:type="spellEnd"/>
          </w:p>
        </w:tc>
      </w:tr>
      <w:tr w:rsidR="00B9184E" w:rsidRPr="00B9184E" w14:paraId="6D1AE587" w14:textId="77777777" w:rsidTr="00D15632">
        <w:trPr>
          <w:trHeight w:val="448"/>
          <w:jc w:val="center"/>
        </w:trPr>
        <w:tc>
          <w:tcPr>
            <w:tcW w:w="8931" w:type="dxa"/>
            <w:vAlign w:val="center"/>
          </w:tcPr>
          <w:p w14:paraId="6DA835D3" w14:textId="7C0EC992" w:rsidR="00B9184E" w:rsidRPr="004D06EC" w:rsidRDefault="00B9184E" w:rsidP="00105495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4D06EC">
              <w:rPr>
                <w:rFonts w:ascii="Courier New" w:hAnsi="Courier New" w:cs="Courier New"/>
                <w:szCs w:val="20"/>
              </w:rPr>
              <w:t>System.out.print</w:t>
            </w:r>
            <w:proofErr w:type="spellEnd"/>
            <w:r w:rsidRPr="004D06EC">
              <w:rPr>
                <w:rFonts w:ascii="Courier New" w:hAnsi="Courier New" w:cs="Courier New"/>
                <w:szCs w:val="20"/>
              </w:rPr>
              <w:t>((x &lt; 5 || y &lt; 11) &amp;&amp; (</w:t>
            </w:r>
            <w:proofErr w:type="spellStart"/>
            <w:proofErr w:type="gramStart"/>
            <w:r w:rsidRPr="004D06EC">
              <w:rPr>
                <w:rFonts w:ascii="Courier New" w:hAnsi="Courier New" w:cs="Courier New"/>
                <w:szCs w:val="20"/>
              </w:rPr>
              <w:t>buchstabe</w:t>
            </w:r>
            <w:proofErr w:type="spellEnd"/>
            <w:r w:rsidRPr="004D06EC">
              <w:rPr>
                <w:rFonts w:ascii="Courier New" w:hAnsi="Courier New" w:cs="Courier New"/>
                <w:szCs w:val="20"/>
              </w:rPr>
              <w:t xml:space="preserve"> !</w:t>
            </w:r>
            <w:proofErr w:type="gramEnd"/>
            <w:r w:rsidRPr="004D06EC">
              <w:rPr>
                <w:rFonts w:ascii="Courier New" w:hAnsi="Courier New" w:cs="Courier New"/>
                <w:szCs w:val="20"/>
              </w:rPr>
              <w:t>= 'a' || x == 4));</w:t>
            </w:r>
          </w:p>
        </w:tc>
        <w:tc>
          <w:tcPr>
            <w:tcW w:w="1134" w:type="dxa"/>
            <w:vAlign w:val="center"/>
          </w:tcPr>
          <w:p w14:paraId="6925E04D" w14:textId="2EA8711E" w:rsidR="00B9184E" w:rsidRPr="00B9184E" w:rsidRDefault="005870AA" w:rsidP="00105495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true</w:t>
            </w:r>
            <w:proofErr w:type="spellEnd"/>
          </w:p>
        </w:tc>
      </w:tr>
      <w:tr w:rsidR="00B9184E" w:rsidRPr="003A4004" w14:paraId="391D705E" w14:textId="77777777" w:rsidTr="00D15632">
        <w:trPr>
          <w:trHeight w:val="526"/>
          <w:jc w:val="center"/>
        </w:trPr>
        <w:tc>
          <w:tcPr>
            <w:tcW w:w="8931" w:type="dxa"/>
            <w:vAlign w:val="center"/>
          </w:tcPr>
          <w:p w14:paraId="32119877" w14:textId="0302EF9A" w:rsidR="00B9184E" w:rsidRPr="004D06EC" w:rsidRDefault="00B9184E" w:rsidP="00105495">
            <w:pPr>
              <w:rPr>
                <w:rFonts w:ascii="Courier New" w:hAnsi="Courier New" w:cs="Courier New"/>
                <w:szCs w:val="20"/>
                <w:lang w:val="en-US"/>
              </w:rPr>
            </w:pPr>
            <w:proofErr w:type="spellStart"/>
            <w:r w:rsidRPr="004D06EC">
              <w:rPr>
                <w:rFonts w:ascii="Courier New" w:hAnsi="Courier New" w:cs="Courier New"/>
                <w:szCs w:val="20"/>
                <w:lang w:val="en-US"/>
              </w:rPr>
              <w:t>System.out.print</w:t>
            </w:r>
            <w:proofErr w:type="spellEnd"/>
            <w:proofErr w:type="gramStart"/>
            <w:r w:rsidRPr="004D06EC">
              <w:rPr>
                <w:rFonts w:ascii="Courier New" w:hAnsi="Courier New" w:cs="Courier New"/>
                <w:szCs w:val="20"/>
                <w:lang w:val="en-US"/>
              </w:rPr>
              <w:t>(!(</w:t>
            </w:r>
            <w:proofErr w:type="gramEnd"/>
            <w:r w:rsidRPr="004D06EC">
              <w:rPr>
                <w:rFonts w:ascii="Courier New" w:hAnsi="Courier New" w:cs="Courier New"/>
                <w:szCs w:val="20"/>
                <w:lang w:val="en-US"/>
              </w:rPr>
              <w:t>x == 10) &amp;&amp; y &lt;= 11);</w:t>
            </w:r>
          </w:p>
        </w:tc>
        <w:tc>
          <w:tcPr>
            <w:tcW w:w="1134" w:type="dxa"/>
            <w:vAlign w:val="center"/>
          </w:tcPr>
          <w:p w14:paraId="6812ED10" w14:textId="2121D519" w:rsidR="00B9184E" w:rsidRPr="003A4004" w:rsidRDefault="005870AA" w:rsidP="00105495">
            <w:pPr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false</w:t>
            </w:r>
          </w:p>
        </w:tc>
      </w:tr>
      <w:tr w:rsidR="00B9184E" w:rsidRPr="003A4004" w14:paraId="798AE643" w14:textId="77777777" w:rsidTr="002C2688">
        <w:trPr>
          <w:trHeight w:val="439"/>
          <w:jc w:val="center"/>
        </w:trPr>
        <w:tc>
          <w:tcPr>
            <w:tcW w:w="8931" w:type="dxa"/>
            <w:vAlign w:val="center"/>
          </w:tcPr>
          <w:p w14:paraId="7240F7D0" w14:textId="648B227E" w:rsidR="00B9184E" w:rsidRPr="004D06EC" w:rsidRDefault="004D06EC" w:rsidP="00105495">
            <w:pPr>
              <w:rPr>
                <w:rFonts w:ascii="Courier New" w:hAnsi="Courier New" w:cs="Courier New"/>
                <w:szCs w:val="20"/>
                <w:lang w:val="en-US"/>
              </w:rPr>
            </w:pPr>
            <w:proofErr w:type="spellStart"/>
            <w:r w:rsidRPr="004D06EC">
              <w:rPr>
                <w:rFonts w:ascii="Courier New" w:hAnsi="Courier New" w:cs="Courier New"/>
                <w:szCs w:val="20"/>
                <w:lang w:val="en-US"/>
              </w:rPr>
              <w:t>System.out.print</w:t>
            </w:r>
            <w:proofErr w:type="spellEnd"/>
            <w:proofErr w:type="gramStart"/>
            <w:r w:rsidR="00B9184E" w:rsidRPr="004D06EC">
              <w:rPr>
                <w:rFonts w:ascii="Courier New" w:hAnsi="Courier New" w:cs="Courier New"/>
                <w:szCs w:val="20"/>
                <w:lang w:val="en-US"/>
              </w:rPr>
              <w:t>(!(</w:t>
            </w:r>
            <w:proofErr w:type="gramEnd"/>
            <w:r w:rsidR="00B9184E" w:rsidRPr="004D06EC">
              <w:rPr>
                <w:rFonts w:ascii="Courier New" w:hAnsi="Courier New" w:cs="Courier New"/>
                <w:szCs w:val="20"/>
                <w:lang w:val="en-US"/>
              </w:rPr>
              <w:t>x == 10));</w:t>
            </w:r>
          </w:p>
        </w:tc>
        <w:tc>
          <w:tcPr>
            <w:tcW w:w="1134" w:type="dxa"/>
            <w:vAlign w:val="center"/>
          </w:tcPr>
          <w:p w14:paraId="416FCFFD" w14:textId="03E35E98" w:rsidR="00B9184E" w:rsidRPr="003A4004" w:rsidRDefault="005870AA" w:rsidP="00105495">
            <w:pPr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false</w:t>
            </w:r>
          </w:p>
        </w:tc>
      </w:tr>
      <w:tr w:rsidR="00B9184E" w:rsidRPr="003A4004" w14:paraId="6A68364A" w14:textId="77777777" w:rsidTr="002C2688">
        <w:trPr>
          <w:trHeight w:val="489"/>
          <w:jc w:val="center"/>
        </w:trPr>
        <w:tc>
          <w:tcPr>
            <w:tcW w:w="8931" w:type="dxa"/>
            <w:vAlign w:val="center"/>
          </w:tcPr>
          <w:p w14:paraId="3574457C" w14:textId="366E0F8C" w:rsidR="00B9184E" w:rsidRPr="004D06EC" w:rsidRDefault="004D06EC" w:rsidP="004D06EC">
            <w:pPr>
              <w:rPr>
                <w:rFonts w:ascii="Courier New" w:hAnsi="Courier New" w:cs="Courier New"/>
                <w:szCs w:val="20"/>
                <w:lang w:val="en-US"/>
              </w:rPr>
            </w:pPr>
            <w:proofErr w:type="spellStart"/>
            <w:r w:rsidRPr="004D06EC">
              <w:rPr>
                <w:rFonts w:ascii="Courier New" w:hAnsi="Courier New" w:cs="Courier New"/>
                <w:szCs w:val="20"/>
                <w:lang w:val="en-US"/>
              </w:rPr>
              <w:t>System.out.print</w:t>
            </w:r>
            <w:proofErr w:type="spellEnd"/>
            <w:r w:rsidR="00B9184E" w:rsidRPr="004D06EC">
              <w:rPr>
                <w:rFonts w:ascii="Courier New" w:hAnsi="Courier New" w:cs="Courier New"/>
                <w:szCs w:val="20"/>
                <w:lang w:val="en-US"/>
              </w:rPr>
              <w:t>(z);</w:t>
            </w:r>
          </w:p>
        </w:tc>
        <w:tc>
          <w:tcPr>
            <w:tcW w:w="1134" w:type="dxa"/>
            <w:vAlign w:val="center"/>
          </w:tcPr>
          <w:p w14:paraId="489A8189" w14:textId="6D9A7557" w:rsidR="00B9184E" w:rsidRPr="003A4004" w:rsidRDefault="005870AA" w:rsidP="00105495">
            <w:pPr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t>true</w:t>
            </w:r>
          </w:p>
        </w:tc>
      </w:tr>
      <w:tr w:rsidR="00B9184E" w:rsidRPr="004D06EC" w14:paraId="7E0379BC" w14:textId="77777777" w:rsidTr="00D15632">
        <w:trPr>
          <w:trHeight w:val="534"/>
          <w:jc w:val="center"/>
        </w:trPr>
        <w:tc>
          <w:tcPr>
            <w:tcW w:w="8931" w:type="dxa"/>
            <w:vAlign w:val="center"/>
          </w:tcPr>
          <w:p w14:paraId="338978D0" w14:textId="67AD26EC" w:rsidR="00B9184E" w:rsidRPr="004D06EC" w:rsidRDefault="004D06EC" w:rsidP="00105495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4D06EC">
              <w:rPr>
                <w:rFonts w:ascii="Courier New" w:hAnsi="Courier New" w:cs="Courier New"/>
                <w:szCs w:val="20"/>
              </w:rPr>
              <w:t>System.out.print</w:t>
            </w:r>
            <w:proofErr w:type="spellEnd"/>
            <w:r w:rsidR="00B9184E" w:rsidRPr="004D06EC">
              <w:rPr>
                <w:rFonts w:ascii="Courier New" w:hAnsi="Courier New" w:cs="Courier New"/>
                <w:noProof/>
                <w:color w:val="000000"/>
                <w:szCs w:val="20"/>
              </w:rPr>
              <w:t>(!(x != 10) &amp;&amp; ((!(buchstabe != 'f') &amp;&amp; x &lt; 11) &amp;&amp; !z) )</w:t>
            </w:r>
            <w:r w:rsidR="00B9184E" w:rsidRPr="004D06EC">
              <w:rPr>
                <w:rFonts w:ascii="Courier New" w:hAnsi="Courier New" w:cs="Courier New"/>
                <w:szCs w:val="20"/>
              </w:rPr>
              <w:t>;</w:t>
            </w:r>
          </w:p>
        </w:tc>
        <w:tc>
          <w:tcPr>
            <w:tcW w:w="1134" w:type="dxa"/>
            <w:vAlign w:val="center"/>
          </w:tcPr>
          <w:p w14:paraId="3BEC9456" w14:textId="71F75F5D" w:rsidR="00B9184E" w:rsidRPr="004D06EC" w:rsidRDefault="005870AA" w:rsidP="00105495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false</w:t>
            </w:r>
            <w:proofErr w:type="spellEnd"/>
          </w:p>
        </w:tc>
      </w:tr>
    </w:tbl>
    <w:p w14:paraId="15A75A23" w14:textId="68F903E2" w:rsidR="003C5354" w:rsidRPr="004D06EC" w:rsidRDefault="003C5354" w:rsidP="00B9184E"/>
    <w:sectPr w:rsidR="003C5354" w:rsidRPr="004D06EC" w:rsidSect="003D270A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60CF5" w14:textId="77777777" w:rsidR="00511299" w:rsidRDefault="00511299" w:rsidP="00AB44B1">
      <w:pPr>
        <w:spacing w:after="0" w:line="240" w:lineRule="auto"/>
      </w:pPr>
      <w:r>
        <w:separator/>
      </w:r>
    </w:p>
  </w:endnote>
  <w:endnote w:type="continuationSeparator" w:id="0">
    <w:p w14:paraId="066722FB" w14:textId="77777777" w:rsidR="00511299" w:rsidRDefault="00511299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576B" w14:textId="65F84BC9" w:rsidR="00406642" w:rsidRPr="00405506" w:rsidRDefault="003B5916" w:rsidP="009436EF">
    <w:pPr>
      <w:pStyle w:val="Fuzeile"/>
      <w:tabs>
        <w:tab w:val="right" w:pos="9922"/>
      </w:tabs>
    </w:pPr>
    <w:r>
      <w:object w:dxaOrig="1440" w:dyaOrig="1440" w14:anchorId="09655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69.15pt;margin-top:781.3pt;width:460.5pt;height:21.45pt;z-index:-251658752;mso-position-horizontal-relative:page;mso-position-vertical-relative:page">
          <v:imagedata r:id="rId1" o:title=""/>
          <w10:wrap anchorx="page" anchory="page"/>
        </v:shape>
        <o:OLEObject Type="Embed" ProgID="Visio.Drawing.11" ShapeID="_x0000_s1025" DrawAspect="Content" ObjectID="_1726564022" r:id="rId2"/>
      </w:object>
    </w:r>
    <w:r w:rsidR="00787581" w:rsidRPr="00787581">
      <w:rPr>
        <w:b/>
        <w:color w:val="auto"/>
        <w:sz w:val="20"/>
      </w:rPr>
      <w:tab/>
    </w:r>
    <w:r w:rsidR="00692464" w:rsidRPr="00405506">
      <w:tab/>
    </w:r>
    <w:r w:rsidR="009436EF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403C" w14:textId="77777777" w:rsidR="00511299" w:rsidRDefault="00511299" w:rsidP="00AB44B1">
      <w:pPr>
        <w:spacing w:after="0" w:line="240" w:lineRule="auto"/>
      </w:pPr>
      <w:r>
        <w:separator/>
      </w:r>
    </w:p>
  </w:footnote>
  <w:footnote w:type="continuationSeparator" w:id="0">
    <w:p w14:paraId="4BFF40AF" w14:textId="77777777" w:rsidR="00511299" w:rsidRDefault="00511299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4252"/>
      <w:gridCol w:w="425"/>
      <w:gridCol w:w="2835"/>
    </w:tblGrid>
    <w:tr w:rsidR="006D628D" w:rsidRPr="00D21C04" w14:paraId="25F103E8" w14:textId="77777777" w:rsidTr="002C2688">
      <w:trPr>
        <w:trHeight w:val="848"/>
      </w:trPr>
      <w:tc>
        <w:tcPr>
          <w:tcW w:w="2694" w:type="dxa"/>
          <w:vAlign w:val="center"/>
        </w:tcPr>
        <w:p w14:paraId="3B66F5FF" w14:textId="180B9CCF" w:rsidR="006D628D" w:rsidRPr="003B36A3" w:rsidRDefault="0084011B" w:rsidP="007444F6">
          <w:pPr>
            <w:pStyle w:val="KopfzeileUntertitel"/>
            <w:rPr>
              <w:sz w:val="24"/>
              <w:szCs w:val="24"/>
            </w:rPr>
          </w:pPr>
          <w:r>
            <w:rPr>
              <w:sz w:val="24"/>
              <w:szCs w:val="24"/>
            </w:rPr>
            <w:t>IT</w:t>
          </w:r>
        </w:p>
      </w:tc>
      <w:tc>
        <w:tcPr>
          <w:tcW w:w="4677" w:type="dxa"/>
          <w:gridSpan w:val="2"/>
          <w:vAlign w:val="center"/>
        </w:tcPr>
        <w:p w14:paraId="010E5AA7" w14:textId="2CEE6839" w:rsidR="005F5A26" w:rsidRPr="00D21C04" w:rsidRDefault="006177F4" w:rsidP="16F0FD86">
          <w:pPr>
            <w:pStyle w:val="Kopfzeileberschrift"/>
            <w:jc w:val="center"/>
          </w:pPr>
          <w:r>
            <w:t>Operatoren</w:t>
          </w:r>
        </w:p>
      </w:tc>
      <w:tc>
        <w:tcPr>
          <w:tcW w:w="2835" w:type="dxa"/>
          <w:vAlign w:val="center"/>
        </w:tcPr>
        <w:p w14:paraId="1EB8786F" w14:textId="3AE02BD6" w:rsidR="006D628D" w:rsidRPr="00D21C04" w:rsidRDefault="003B36A3" w:rsidP="000D1650">
          <w:pPr>
            <w:pStyle w:val="Kopfzeile"/>
            <w:tabs>
              <w:tab w:val="clear" w:pos="9072"/>
              <w:tab w:val="right" w:pos="9214"/>
            </w:tabs>
            <w:rPr>
              <w:rFonts w:cs="Arial"/>
              <w:sz w:val="2"/>
              <w:szCs w:val="2"/>
            </w:rPr>
          </w:pPr>
          <w:r w:rsidRPr="00067773">
            <w:rPr>
              <w:noProof/>
              <w:lang w:eastAsia="de-DE"/>
            </w:rPr>
            <w:drawing>
              <wp:inline distT="0" distB="0" distL="0" distR="0" wp14:anchorId="44FE8ABB" wp14:editId="741D078A">
                <wp:extent cx="1362075" cy="400050"/>
                <wp:effectExtent l="0" t="0" r="9525" b="0"/>
                <wp:docPr id="10" name="Grafik 10" descr="Logo_ku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Logo_ku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B36A3" w:rsidRPr="00D21C04" w14:paraId="4905991E" w14:textId="77777777" w:rsidTr="002C2688">
      <w:trPr>
        <w:trHeight w:val="227"/>
      </w:trPr>
      <w:tc>
        <w:tcPr>
          <w:tcW w:w="2694" w:type="dxa"/>
        </w:tcPr>
        <w:p w14:paraId="2A2FA87F" w14:textId="59BF56DA" w:rsidR="003B36A3" w:rsidRPr="00D21C04" w:rsidRDefault="003B36A3" w:rsidP="003B36A3">
          <w:pPr>
            <w:pStyle w:val="Kopfzeile"/>
            <w:spacing w:before="40" w:after="40"/>
            <w:rPr>
              <w:rFonts w:cs="Arial"/>
              <w:sz w:val="15"/>
              <w:szCs w:val="15"/>
            </w:rPr>
          </w:pPr>
          <w:r w:rsidRPr="00D21C04">
            <w:t>Klasse:</w:t>
          </w:r>
        </w:p>
      </w:tc>
      <w:tc>
        <w:tcPr>
          <w:tcW w:w="4252" w:type="dxa"/>
        </w:tcPr>
        <w:p w14:paraId="015FDDBB" w14:textId="3152ED33" w:rsidR="003B36A3" w:rsidRPr="00D21C04" w:rsidRDefault="003B36A3" w:rsidP="003B36A3">
          <w:pPr>
            <w:pStyle w:val="Kopfzeile"/>
            <w:spacing w:before="40" w:after="40"/>
            <w:rPr>
              <w:rFonts w:cs="Arial"/>
              <w:sz w:val="15"/>
              <w:szCs w:val="15"/>
            </w:rPr>
          </w:pPr>
          <w:r w:rsidRPr="00D21C04">
            <w:t>Name:</w:t>
          </w:r>
        </w:p>
      </w:tc>
      <w:tc>
        <w:tcPr>
          <w:tcW w:w="425" w:type="dxa"/>
        </w:tcPr>
        <w:p w14:paraId="55C9F2A3" w14:textId="77777777" w:rsidR="003B36A3" w:rsidRPr="003B36A3" w:rsidRDefault="003B36A3" w:rsidP="003B36A3">
          <w:pPr>
            <w:pStyle w:val="Kopfzeile"/>
            <w:spacing w:before="40" w:after="40"/>
          </w:pPr>
        </w:p>
      </w:tc>
      <w:tc>
        <w:tcPr>
          <w:tcW w:w="2835" w:type="dxa"/>
        </w:tcPr>
        <w:p w14:paraId="01A8EFD6" w14:textId="41ACAB9B" w:rsidR="003B36A3" w:rsidRPr="00D21C04" w:rsidRDefault="009436EF" w:rsidP="009436EF">
          <w:pPr>
            <w:pStyle w:val="Kopfzeile"/>
            <w:spacing w:before="40" w:after="40"/>
            <w:jc w:val="left"/>
            <w:rPr>
              <w:rFonts w:cs="Arial"/>
              <w:sz w:val="15"/>
              <w:szCs w:val="15"/>
            </w:rPr>
          </w:pPr>
          <w:r>
            <w:t>Datum:</w:t>
          </w:r>
          <w:r w:rsidR="003B36A3">
            <w:t xml:space="preserve"> </w:t>
          </w:r>
        </w:p>
      </w:tc>
    </w:tr>
  </w:tbl>
  <w:p w14:paraId="7C7AB87F" w14:textId="77777777" w:rsidR="0039103E" w:rsidRPr="004D06EC" w:rsidRDefault="0039103E" w:rsidP="0039103E">
    <w:pPr>
      <w:pStyle w:val="Kopfzeile"/>
      <w:rPr>
        <w:rFonts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A9C4F1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24484"/>
    <w:multiLevelType w:val="hybridMultilevel"/>
    <w:tmpl w:val="6CA8F53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A5FE3"/>
    <w:multiLevelType w:val="hybridMultilevel"/>
    <w:tmpl w:val="2ECEDB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3B1738"/>
    <w:multiLevelType w:val="hybridMultilevel"/>
    <w:tmpl w:val="E30A8C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56074"/>
    <w:multiLevelType w:val="hybridMultilevel"/>
    <w:tmpl w:val="1868963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F0387"/>
    <w:multiLevelType w:val="hybridMultilevel"/>
    <w:tmpl w:val="E6B09F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-13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7" w15:restartNumberingAfterBreak="0">
    <w:nsid w:val="4DD81015"/>
    <w:multiLevelType w:val="hybridMultilevel"/>
    <w:tmpl w:val="D79631B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8933F0"/>
    <w:multiLevelType w:val="hybridMultilevel"/>
    <w:tmpl w:val="660689D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F2E5E"/>
    <w:multiLevelType w:val="hybridMultilevel"/>
    <w:tmpl w:val="327AE0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65BDD"/>
    <w:multiLevelType w:val="hybridMultilevel"/>
    <w:tmpl w:val="9130666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F4D7A"/>
    <w:multiLevelType w:val="hybridMultilevel"/>
    <w:tmpl w:val="450A23F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2668657">
    <w:abstractNumId w:val="6"/>
  </w:num>
  <w:num w:numId="2" w16cid:durableId="1177965130">
    <w:abstractNumId w:val="5"/>
  </w:num>
  <w:num w:numId="3" w16cid:durableId="674916185">
    <w:abstractNumId w:val="0"/>
  </w:num>
  <w:num w:numId="4" w16cid:durableId="1255280331">
    <w:abstractNumId w:val="3"/>
  </w:num>
  <w:num w:numId="5" w16cid:durableId="1918829843">
    <w:abstractNumId w:val="7"/>
  </w:num>
  <w:num w:numId="6" w16cid:durableId="1656716728">
    <w:abstractNumId w:val="11"/>
  </w:num>
  <w:num w:numId="7" w16cid:durableId="1615670267">
    <w:abstractNumId w:val="6"/>
  </w:num>
  <w:num w:numId="8" w16cid:durableId="1624070433">
    <w:abstractNumId w:val="1"/>
  </w:num>
  <w:num w:numId="9" w16cid:durableId="1181821664">
    <w:abstractNumId w:val="2"/>
  </w:num>
  <w:num w:numId="10" w16cid:durableId="895166924">
    <w:abstractNumId w:val="9"/>
  </w:num>
  <w:num w:numId="11" w16cid:durableId="236744103">
    <w:abstractNumId w:val="6"/>
  </w:num>
  <w:num w:numId="12" w16cid:durableId="1014040677">
    <w:abstractNumId w:val="4"/>
  </w:num>
  <w:num w:numId="13" w16cid:durableId="2104371434">
    <w:abstractNumId w:val="8"/>
  </w:num>
  <w:num w:numId="14" w16cid:durableId="403064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C08"/>
    <w:rsid w:val="00004904"/>
    <w:rsid w:val="000129F7"/>
    <w:rsid w:val="000257FD"/>
    <w:rsid w:val="0002758D"/>
    <w:rsid w:val="00067D40"/>
    <w:rsid w:val="0007299C"/>
    <w:rsid w:val="00074E28"/>
    <w:rsid w:val="00077933"/>
    <w:rsid w:val="000927B5"/>
    <w:rsid w:val="000B1B2F"/>
    <w:rsid w:val="000C5E51"/>
    <w:rsid w:val="000D1650"/>
    <w:rsid w:val="000E4C4A"/>
    <w:rsid w:val="000F4703"/>
    <w:rsid w:val="000F5EE2"/>
    <w:rsid w:val="00105BAF"/>
    <w:rsid w:val="001063D8"/>
    <w:rsid w:val="0012014E"/>
    <w:rsid w:val="00126AA9"/>
    <w:rsid w:val="00135C8C"/>
    <w:rsid w:val="00136E44"/>
    <w:rsid w:val="0015424C"/>
    <w:rsid w:val="001562AF"/>
    <w:rsid w:val="00160BBB"/>
    <w:rsid w:val="001723FC"/>
    <w:rsid w:val="00177CDA"/>
    <w:rsid w:val="00191848"/>
    <w:rsid w:val="001A4D16"/>
    <w:rsid w:val="001A776E"/>
    <w:rsid w:val="001C1A6F"/>
    <w:rsid w:val="001F1F16"/>
    <w:rsid w:val="00211610"/>
    <w:rsid w:val="0021221D"/>
    <w:rsid w:val="00212D8F"/>
    <w:rsid w:val="0021676E"/>
    <w:rsid w:val="00232B2F"/>
    <w:rsid w:val="00242806"/>
    <w:rsid w:val="002455BB"/>
    <w:rsid w:val="002503CA"/>
    <w:rsid w:val="002643DD"/>
    <w:rsid w:val="00280159"/>
    <w:rsid w:val="00287A53"/>
    <w:rsid w:val="00290DF9"/>
    <w:rsid w:val="00292AFB"/>
    <w:rsid w:val="00292CCB"/>
    <w:rsid w:val="00297C04"/>
    <w:rsid w:val="002A4DDA"/>
    <w:rsid w:val="002B07D5"/>
    <w:rsid w:val="002C2688"/>
    <w:rsid w:val="002C5BCE"/>
    <w:rsid w:val="002C7805"/>
    <w:rsid w:val="002E057B"/>
    <w:rsid w:val="002E141B"/>
    <w:rsid w:val="002F440D"/>
    <w:rsid w:val="00310BBA"/>
    <w:rsid w:val="003204C6"/>
    <w:rsid w:val="00332C2C"/>
    <w:rsid w:val="00337F18"/>
    <w:rsid w:val="00346705"/>
    <w:rsid w:val="00354F76"/>
    <w:rsid w:val="003654EC"/>
    <w:rsid w:val="003760C3"/>
    <w:rsid w:val="0038330D"/>
    <w:rsid w:val="0039103E"/>
    <w:rsid w:val="003A2B73"/>
    <w:rsid w:val="003A54C8"/>
    <w:rsid w:val="003B36A3"/>
    <w:rsid w:val="003B5916"/>
    <w:rsid w:val="003C5354"/>
    <w:rsid w:val="003D270A"/>
    <w:rsid w:val="003D6C8E"/>
    <w:rsid w:val="003D75E2"/>
    <w:rsid w:val="003E009F"/>
    <w:rsid w:val="003E0291"/>
    <w:rsid w:val="003E63FC"/>
    <w:rsid w:val="003F7278"/>
    <w:rsid w:val="00403C08"/>
    <w:rsid w:val="00405506"/>
    <w:rsid w:val="00406642"/>
    <w:rsid w:val="004069BE"/>
    <w:rsid w:val="004139B8"/>
    <w:rsid w:val="00417990"/>
    <w:rsid w:val="00421E99"/>
    <w:rsid w:val="00430F48"/>
    <w:rsid w:val="00431FC1"/>
    <w:rsid w:val="004410B5"/>
    <w:rsid w:val="00445631"/>
    <w:rsid w:val="004470BA"/>
    <w:rsid w:val="00447B7C"/>
    <w:rsid w:val="00461F16"/>
    <w:rsid w:val="00467EAF"/>
    <w:rsid w:val="00480AF5"/>
    <w:rsid w:val="00491A88"/>
    <w:rsid w:val="004A01CC"/>
    <w:rsid w:val="004A18BA"/>
    <w:rsid w:val="004B014F"/>
    <w:rsid w:val="004B21BB"/>
    <w:rsid w:val="004D06EC"/>
    <w:rsid w:val="00504BD5"/>
    <w:rsid w:val="005055B3"/>
    <w:rsid w:val="0051078C"/>
    <w:rsid w:val="00511299"/>
    <w:rsid w:val="00513F67"/>
    <w:rsid w:val="005143CD"/>
    <w:rsid w:val="00521D7D"/>
    <w:rsid w:val="00533DCA"/>
    <w:rsid w:val="00535845"/>
    <w:rsid w:val="00541285"/>
    <w:rsid w:val="00555E46"/>
    <w:rsid w:val="00565687"/>
    <w:rsid w:val="00567CE6"/>
    <w:rsid w:val="00574964"/>
    <w:rsid w:val="005754CC"/>
    <w:rsid w:val="00582C89"/>
    <w:rsid w:val="005870AA"/>
    <w:rsid w:val="00591FC0"/>
    <w:rsid w:val="00594DA8"/>
    <w:rsid w:val="005B00FB"/>
    <w:rsid w:val="005B6B1E"/>
    <w:rsid w:val="005C024E"/>
    <w:rsid w:val="005C4E50"/>
    <w:rsid w:val="005C5DAE"/>
    <w:rsid w:val="005D155E"/>
    <w:rsid w:val="005E4593"/>
    <w:rsid w:val="005F1A3C"/>
    <w:rsid w:val="005F5A26"/>
    <w:rsid w:val="005F65AA"/>
    <w:rsid w:val="00612C01"/>
    <w:rsid w:val="006177F4"/>
    <w:rsid w:val="00622FA1"/>
    <w:rsid w:val="00630185"/>
    <w:rsid w:val="0063041A"/>
    <w:rsid w:val="00636170"/>
    <w:rsid w:val="006407D6"/>
    <w:rsid w:val="00645F91"/>
    <w:rsid w:val="00647B0A"/>
    <w:rsid w:val="00650DBD"/>
    <w:rsid w:val="0065296E"/>
    <w:rsid w:val="00656054"/>
    <w:rsid w:val="00672C30"/>
    <w:rsid w:val="00677D1E"/>
    <w:rsid w:val="0068670B"/>
    <w:rsid w:val="00692464"/>
    <w:rsid w:val="00693A01"/>
    <w:rsid w:val="006943A5"/>
    <w:rsid w:val="006A3245"/>
    <w:rsid w:val="006B2297"/>
    <w:rsid w:val="006B64F9"/>
    <w:rsid w:val="006B68A9"/>
    <w:rsid w:val="006C0630"/>
    <w:rsid w:val="006C3051"/>
    <w:rsid w:val="006C6949"/>
    <w:rsid w:val="006D628D"/>
    <w:rsid w:val="006E606E"/>
    <w:rsid w:val="006F47AF"/>
    <w:rsid w:val="006F4DBD"/>
    <w:rsid w:val="006F65BE"/>
    <w:rsid w:val="00716581"/>
    <w:rsid w:val="00724280"/>
    <w:rsid w:val="00724833"/>
    <w:rsid w:val="00725861"/>
    <w:rsid w:val="007310E8"/>
    <w:rsid w:val="00733B0E"/>
    <w:rsid w:val="007364D8"/>
    <w:rsid w:val="007444F6"/>
    <w:rsid w:val="00745CBE"/>
    <w:rsid w:val="00760EEB"/>
    <w:rsid w:val="007727DA"/>
    <w:rsid w:val="007739E5"/>
    <w:rsid w:val="00783868"/>
    <w:rsid w:val="00787581"/>
    <w:rsid w:val="007B126A"/>
    <w:rsid w:val="007C4BC1"/>
    <w:rsid w:val="007C56DA"/>
    <w:rsid w:val="007C5718"/>
    <w:rsid w:val="007D123D"/>
    <w:rsid w:val="007D188E"/>
    <w:rsid w:val="007D3C1E"/>
    <w:rsid w:val="007D3E4D"/>
    <w:rsid w:val="007E08AB"/>
    <w:rsid w:val="007F080C"/>
    <w:rsid w:val="00804801"/>
    <w:rsid w:val="00827428"/>
    <w:rsid w:val="00834F1B"/>
    <w:rsid w:val="0084011B"/>
    <w:rsid w:val="00857CAC"/>
    <w:rsid w:val="00860A5E"/>
    <w:rsid w:val="00862504"/>
    <w:rsid w:val="00867C9C"/>
    <w:rsid w:val="00870D2D"/>
    <w:rsid w:val="00872DB1"/>
    <w:rsid w:val="00874BD9"/>
    <w:rsid w:val="008A046A"/>
    <w:rsid w:val="008B270A"/>
    <w:rsid w:val="008B3966"/>
    <w:rsid w:val="008B3F4F"/>
    <w:rsid w:val="008C60E0"/>
    <w:rsid w:val="008C63C7"/>
    <w:rsid w:val="008D086B"/>
    <w:rsid w:val="008D3A37"/>
    <w:rsid w:val="008D6074"/>
    <w:rsid w:val="008F030E"/>
    <w:rsid w:val="008F0E28"/>
    <w:rsid w:val="008F25A8"/>
    <w:rsid w:val="00904BB9"/>
    <w:rsid w:val="00905B15"/>
    <w:rsid w:val="0090693D"/>
    <w:rsid w:val="0092132D"/>
    <w:rsid w:val="009246F3"/>
    <w:rsid w:val="00924A79"/>
    <w:rsid w:val="009259E3"/>
    <w:rsid w:val="00942238"/>
    <w:rsid w:val="009436EF"/>
    <w:rsid w:val="00944FC9"/>
    <w:rsid w:val="0094771A"/>
    <w:rsid w:val="00950178"/>
    <w:rsid w:val="0097122B"/>
    <w:rsid w:val="00975510"/>
    <w:rsid w:val="00982214"/>
    <w:rsid w:val="00986292"/>
    <w:rsid w:val="00986B68"/>
    <w:rsid w:val="00993EE3"/>
    <w:rsid w:val="00995B7C"/>
    <w:rsid w:val="009A1985"/>
    <w:rsid w:val="009A52C9"/>
    <w:rsid w:val="009C2F21"/>
    <w:rsid w:val="009C33AA"/>
    <w:rsid w:val="009C3706"/>
    <w:rsid w:val="009E3818"/>
    <w:rsid w:val="009F01AB"/>
    <w:rsid w:val="009F0FE1"/>
    <w:rsid w:val="00A16DE4"/>
    <w:rsid w:val="00A17372"/>
    <w:rsid w:val="00A24CE7"/>
    <w:rsid w:val="00A51CAE"/>
    <w:rsid w:val="00A548CC"/>
    <w:rsid w:val="00A70A3A"/>
    <w:rsid w:val="00A85892"/>
    <w:rsid w:val="00A87B12"/>
    <w:rsid w:val="00A9520A"/>
    <w:rsid w:val="00A96470"/>
    <w:rsid w:val="00AA7875"/>
    <w:rsid w:val="00AB44B1"/>
    <w:rsid w:val="00AC07CA"/>
    <w:rsid w:val="00AD0A98"/>
    <w:rsid w:val="00AD0E1A"/>
    <w:rsid w:val="00AD1452"/>
    <w:rsid w:val="00B04B66"/>
    <w:rsid w:val="00B068E6"/>
    <w:rsid w:val="00B11679"/>
    <w:rsid w:val="00B15303"/>
    <w:rsid w:val="00B15B41"/>
    <w:rsid w:val="00B1702B"/>
    <w:rsid w:val="00B25531"/>
    <w:rsid w:val="00B354F1"/>
    <w:rsid w:val="00B4280B"/>
    <w:rsid w:val="00B578D7"/>
    <w:rsid w:val="00B700C9"/>
    <w:rsid w:val="00B802AF"/>
    <w:rsid w:val="00B80A19"/>
    <w:rsid w:val="00B9184E"/>
    <w:rsid w:val="00BA4CB5"/>
    <w:rsid w:val="00BA5403"/>
    <w:rsid w:val="00BC215B"/>
    <w:rsid w:val="00BD4B1B"/>
    <w:rsid w:val="00BD7390"/>
    <w:rsid w:val="00BE089D"/>
    <w:rsid w:val="00BF26EB"/>
    <w:rsid w:val="00C0170E"/>
    <w:rsid w:val="00C036A5"/>
    <w:rsid w:val="00C06180"/>
    <w:rsid w:val="00C16029"/>
    <w:rsid w:val="00C30020"/>
    <w:rsid w:val="00C30E0D"/>
    <w:rsid w:val="00C31868"/>
    <w:rsid w:val="00C324F2"/>
    <w:rsid w:val="00C409FE"/>
    <w:rsid w:val="00C41027"/>
    <w:rsid w:val="00C45B43"/>
    <w:rsid w:val="00C67A3C"/>
    <w:rsid w:val="00C67ECC"/>
    <w:rsid w:val="00C957AE"/>
    <w:rsid w:val="00CA3C61"/>
    <w:rsid w:val="00CB7EA7"/>
    <w:rsid w:val="00CC5B4B"/>
    <w:rsid w:val="00CC5BD8"/>
    <w:rsid w:val="00CE0D23"/>
    <w:rsid w:val="00CE6549"/>
    <w:rsid w:val="00CF196E"/>
    <w:rsid w:val="00CF2DDF"/>
    <w:rsid w:val="00D0037C"/>
    <w:rsid w:val="00D15632"/>
    <w:rsid w:val="00D21C04"/>
    <w:rsid w:val="00D225AB"/>
    <w:rsid w:val="00D41785"/>
    <w:rsid w:val="00D504B1"/>
    <w:rsid w:val="00D54BBA"/>
    <w:rsid w:val="00D60644"/>
    <w:rsid w:val="00D63D50"/>
    <w:rsid w:val="00D652C7"/>
    <w:rsid w:val="00D70AAD"/>
    <w:rsid w:val="00D81292"/>
    <w:rsid w:val="00D812F8"/>
    <w:rsid w:val="00D84352"/>
    <w:rsid w:val="00D96CA5"/>
    <w:rsid w:val="00DA754A"/>
    <w:rsid w:val="00DB55CB"/>
    <w:rsid w:val="00DB5831"/>
    <w:rsid w:val="00DB704F"/>
    <w:rsid w:val="00DD23F3"/>
    <w:rsid w:val="00DD3F16"/>
    <w:rsid w:val="00DD6A97"/>
    <w:rsid w:val="00DE10EC"/>
    <w:rsid w:val="00DE1AE1"/>
    <w:rsid w:val="00DF4DCF"/>
    <w:rsid w:val="00E10A54"/>
    <w:rsid w:val="00E13698"/>
    <w:rsid w:val="00E42F58"/>
    <w:rsid w:val="00E43C84"/>
    <w:rsid w:val="00E520D5"/>
    <w:rsid w:val="00E62315"/>
    <w:rsid w:val="00E655C6"/>
    <w:rsid w:val="00E71397"/>
    <w:rsid w:val="00E76AB2"/>
    <w:rsid w:val="00E76F6A"/>
    <w:rsid w:val="00E833D7"/>
    <w:rsid w:val="00E94DC4"/>
    <w:rsid w:val="00EA2856"/>
    <w:rsid w:val="00EB0639"/>
    <w:rsid w:val="00EC4925"/>
    <w:rsid w:val="00ED1C9A"/>
    <w:rsid w:val="00ED5ACA"/>
    <w:rsid w:val="00EE0546"/>
    <w:rsid w:val="00EE328E"/>
    <w:rsid w:val="00EE6811"/>
    <w:rsid w:val="00EF0546"/>
    <w:rsid w:val="00EF102F"/>
    <w:rsid w:val="00F07773"/>
    <w:rsid w:val="00F20AEE"/>
    <w:rsid w:val="00F30CE8"/>
    <w:rsid w:val="00F412E3"/>
    <w:rsid w:val="00F42994"/>
    <w:rsid w:val="00F605B5"/>
    <w:rsid w:val="00F66F99"/>
    <w:rsid w:val="00F85F60"/>
    <w:rsid w:val="00F9414A"/>
    <w:rsid w:val="00FA2212"/>
    <w:rsid w:val="00FB32B3"/>
    <w:rsid w:val="00FB72C7"/>
    <w:rsid w:val="00FB73FC"/>
    <w:rsid w:val="00FC0BFB"/>
    <w:rsid w:val="00FD1EF2"/>
    <w:rsid w:val="00FD4412"/>
    <w:rsid w:val="00FE1670"/>
    <w:rsid w:val="00FF0E9C"/>
    <w:rsid w:val="01A612AA"/>
    <w:rsid w:val="01BD268A"/>
    <w:rsid w:val="02394AC2"/>
    <w:rsid w:val="02509642"/>
    <w:rsid w:val="025267E5"/>
    <w:rsid w:val="035FF4EC"/>
    <w:rsid w:val="041F3AFF"/>
    <w:rsid w:val="0602B2A4"/>
    <w:rsid w:val="06F9A5C0"/>
    <w:rsid w:val="09DC1507"/>
    <w:rsid w:val="0EDC57F8"/>
    <w:rsid w:val="0F5EFA60"/>
    <w:rsid w:val="0F978D84"/>
    <w:rsid w:val="0FA97C1F"/>
    <w:rsid w:val="0FBFFA8B"/>
    <w:rsid w:val="114567E0"/>
    <w:rsid w:val="1170FBBA"/>
    <w:rsid w:val="11B5E2E9"/>
    <w:rsid w:val="12448CA9"/>
    <w:rsid w:val="1282C4E7"/>
    <w:rsid w:val="12B949D2"/>
    <w:rsid w:val="1345F406"/>
    <w:rsid w:val="14B1083F"/>
    <w:rsid w:val="15DCAC10"/>
    <w:rsid w:val="16C4F38D"/>
    <w:rsid w:val="16D000E9"/>
    <w:rsid w:val="16F0FD86"/>
    <w:rsid w:val="1796D3EA"/>
    <w:rsid w:val="17BEC721"/>
    <w:rsid w:val="17E26CFA"/>
    <w:rsid w:val="18DD1D7B"/>
    <w:rsid w:val="1902AAE0"/>
    <w:rsid w:val="1AA93E47"/>
    <w:rsid w:val="1B4F63D3"/>
    <w:rsid w:val="1C509ADB"/>
    <w:rsid w:val="1D3DE9C3"/>
    <w:rsid w:val="1D424861"/>
    <w:rsid w:val="1D54D800"/>
    <w:rsid w:val="1EA4F98F"/>
    <w:rsid w:val="1F9269D4"/>
    <w:rsid w:val="211E0615"/>
    <w:rsid w:val="2188349D"/>
    <w:rsid w:val="21F51A0A"/>
    <w:rsid w:val="222C1AE1"/>
    <w:rsid w:val="24AF7005"/>
    <w:rsid w:val="257730A0"/>
    <w:rsid w:val="25952152"/>
    <w:rsid w:val="293C0E5B"/>
    <w:rsid w:val="2A693D87"/>
    <w:rsid w:val="2AAAAFE8"/>
    <w:rsid w:val="2B4CC157"/>
    <w:rsid w:val="2BA80A07"/>
    <w:rsid w:val="2BF64C2F"/>
    <w:rsid w:val="2E25652B"/>
    <w:rsid w:val="305DB6F3"/>
    <w:rsid w:val="323B9239"/>
    <w:rsid w:val="34B280EF"/>
    <w:rsid w:val="350B5B95"/>
    <w:rsid w:val="355448C9"/>
    <w:rsid w:val="35737C30"/>
    <w:rsid w:val="35C95811"/>
    <w:rsid w:val="36A3A236"/>
    <w:rsid w:val="383097D3"/>
    <w:rsid w:val="38568070"/>
    <w:rsid w:val="389CAD95"/>
    <w:rsid w:val="39543759"/>
    <w:rsid w:val="3A27820B"/>
    <w:rsid w:val="3A49539A"/>
    <w:rsid w:val="3DADC568"/>
    <w:rsid w:val="3E08BC8B"/>
    <w:rsid w:val="3F392674"/>
    <w:rsid w:val="4077D487"/>
    <w:rsid w:val="4169BA1E"/>
    <w:rsid w:val="42E267F7"/>
    <w:rsid w:val="443C6004"/>
    <w:rsid w:val="45D76717"/>
    <w:rsid w:val="484510A2"/>
    <w:rsid w:val="4AC8AEA2"/>
    <w:rsid w:val="4CB56DCE"/>
    <w:rsid w:val="4D77CF06"/>
    <w:rsid w:val="4EA0E1A8"/>
    <w:rsid w:val="4FE02654"/>
    <w:rsid w:val="508DC368"/>
    <w:rsid w:val="53EA4250"/>
    <w:rsid w:val="55A2D356"/>
    <w:rsid w:val="5662D2E7"/>
    <w:rsid w:val="58449CC0"/>
    <w:rsid w:val="58A816A8"/>
    <w:rsid w:val="5B659C02"/>
    <w:rsid w:val="5D1EF156"/>
    <w:rsid w:val="5D6A73DA"/>
    <w:rsid w:val="5D7DB9D4"/>
    <w:rsid w:val="5F04BF06"/>
    <w:rsid w:val="605DDE93"/>
    <w:rsid w:val="618836C7"/>
    <w:rsid w:val="61DBA4F5"/>
    <w:rsid w:val="62C7AD33"/>
    <w:rsid w:val="64260E89"/>
    <w:rsid w:val="6553F500"/>
    <w:rsid w:val="6769BB11"/>
    <w:rsid w:val="679679D3"/>
    <w:rsid w:val="697B7F0B"/>
    <w:rsid w:val="69D80B84"/>
    <w:rsid w:val="6B870690"/>
    <w:rsid w:val="6BF3E791"/>
    <w:rsid w:val="6CA7DA3C"/>
    <w:rsid w:val="6EA6BEA6"/>
    <w:rsid w:val="6F763068"/>
    <w:rsid w:val="7466A01F"/>
    <w:rsid w:val="757D76A8"/>
    <w:rsid w:val="768463DF"/>
    <w:rsid w:val="76F1C2CA"/>
    <w:rsid w:val="77DC9791"/>
    <w:rsid w:val="78FE0078"/>
    <w:rsid w:val="7ABAA934"/>
    <w:rsid w:val="7BB99DB0"/>
    <w:rsid w:val="7E362F10"/>
    <w:rsid w:val="7EFFED25"/>
    <w:rsid w:val="7F6FAC1E"/>
    <w:rsid w:val="7FBB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903F04"/>
  <w15:docId w15:val="{E0F255C8-F4DC-4E5D-9A86-55CA0EE9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014E"/>
    <w:pPr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2504"/>
    <w:pPr>
      <w:tabs>
        <w:tab w:val="center" w:pos="4607"/>
        <w:tab w:val="right" w:pos="9214"/>
      </w:tabs>
      <w:outlineLvl w:val="0"/>
    </w:pPr>
    <w:rPr>
      <w:rFonts w:cs="Arial"/>
      <w:b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5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85892"/>
    <w:pPr>
      <w:tabs>
        <w:tab w:val="left" w:pos="2014"/>
        <w:tab w:val="right" w:pos="8647"/>
      </w:tabs>
      <w:spacing w:after="0" w:line="240" w:lineRule="auto"/>
    </w:pPr>
    <w:rPr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8589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62504"/>
    <w:rPr>
      <w:rFonts w:ascii="Arial" w:hAnsi="Arial" w:cs="Arial"/>
      <w:b/>
      <w:sz w:val="20"/>
    </w:rPr>
  </w:style>
  <w:style w:type="paragraph" w:customStyle="1" w:styleId="Kopfzeileberschrift">
    <w:name w:val="Kopfzeile Überschrift"/>
    <w:basedOn w:val="Kopfzeile"/>
    <w:link w:val="KopfzeileberschriftZchn"/>
    <w:rsid w:val="00D21C04"/>
    <w:pPr>
      <w:tabs>
        <w:tab w:val="clear" w:pos="9072"/>
        <w:tab w:val="right" w:pos="9214"/>
      </w:tabs>
    </w:pPr>
    <w:rPr>
      <w:rFonts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D21C04"/>
    <w:pPr>
      <w:tabs>
        <w:tab w:val="clear" w:pos="9072"/>
        <w:tab w:val="right" w:pos="9214"/>
      </w:tabs>
    </w:pPr>
    <w:rPr>
      <w:rFonts w:cs="Arial"/>
      <w:color w:val="0F243E" w:themeColor="text2" w:themeShade="8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D21C04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D21C04"/>
    <w:rPr>
      <w:rFonts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D21C04"/>
    <w:rPr>
      <w:rFonts w:ascii="Arial" w:hAnsi="Arial" w:cs="Arial"/>
      <w:sz w:val="15"/>
      <w:szCs w:val="15"/>
    </w:rPr>
  </w:style>
  <w:style w:type="paragraph" w:customStyle="1" w:styleId="berschriftmitRahmenblau">
    <w:name w:val="Überschrift mit Rahmen (blau)"/>
    <w:basedOn w:val="berschrift1"/>
    <w:qFormat/>
    <w:rsid w:val="0012014E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</w:p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contextualSpacing/>
    </w:pPr>
  </w:style>
  <w:style w:type="paragraph" w:customStyle="1" w:styleId="berschriftAufgabe">
    <w:name w:val="Überschrift (Aufgabe)"/>
    <w:basedOn w:val="berschrift1"/>
    <w:qFormat/>
    <w:rsid w:val="00E655C6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340"/>
      </w:tabs>
      <w:ind w:left="340" w:hanging="340"/>
    </w:pPr>
  </w:style>
  <w:style w:type="character" w:styleId="Hyperlink">
    <w:name w:val="Hyperlink"/>
    <w:basedOn w:val="Absatz-Standardschriftart"/>
    <w:uiPriority w:val="99"/>
    <w:unhideWhenUsed/>
    <w:rsid w:val="00354F76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069BE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069BE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069B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15424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B3F4F"/>
    <w:pPr>
      <w:numPr>
        <w:numId w:val="3"/>
      </w:numPr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7444F6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455B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64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643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2E057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bsatz-Standardschriftart"/>
    <w:rsid w:val="002E057B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54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ljs-number">
    <w:name w:val="hljs-number"/>
    <w:basedOn w:val="Absatz-Standardschriftart"/>
    <w:rsid w:val="003C5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221111.vsd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8" ma:contentTypeDescription="Ein neues Dokument erstellen." ma:contentTypeScope="" ma:versionID="51b6ba45d1e28077dce76fb888a85e1f">
  <xsd:schema xmlns:xsd="http://www.w3.org/2001/XMLSchema" xmlns:xs="http://www.w3.org/2001/XMLSchema" xmlns:p="http://schemas.microsoft.com/office/2006/metadata/properties" xmlns:ns2="ca118f7d-7339-4833-8001-ded2c5c3d1f7" targetNamespace="http://schemas.microsoft.com/office/2006/metadata/properties" ma:root="true" ma:fieldsID="ba2827bad52b2a8a74a301a45a84883e" ns2:_="">
    <xsd:import namespace="ca118f7d-7339-4833-8001-ded2c5c3d1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5D3FC4-D2BF-451F-99DE-29F650B3D8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EE1C87-3249-456A-8210-F04BA7F928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D3598D-FD72-4364-B387-50274E99AA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609F9C-B3C1-4C70-B853-C0A838011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Hafezi</dc:creator>
  <cp:lastModifiedBy>Tom Fricke ( DRV Bund )</cp:lastModifiedBy>
  <cp:revision>2</cp:revision>
  <cp:lastPrinted>2022-09-26T18:09:00Z</cp:lastPrinted>
  <dcterms:created xsi:type="dcterms:W3CDTF">2022-10-06T10:21:00Z</dcterms:created>
  <dcterms:modified xsi:type="dcterms:W3CDTF">2022-10-06T10:21:00Z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</Properties>
</file>