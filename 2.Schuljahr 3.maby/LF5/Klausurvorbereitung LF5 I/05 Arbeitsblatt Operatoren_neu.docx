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B11D" w14:textId="77777777" w:rsidR="006177F4" w:rsidRPr="006177F4" w:rsidRDefault="006177F4" w:rsidP="006177F4">
      <w:pPr>
        <w:spacing w:after="0" w:line="240" w:lineRule="auto"/>
        <w:contextualSpacing/>
        <w:jc w:val="left"/>
        <w:rPr>
          <w:rFonts w:ascii="Calibri Light" w:eastAsia="Times New Roman" w:hAnsi="Calibri Light" w:cs="Calibri Light"/>
          <w:spacing w:val="-10"/>
          <w:kern w:val="28"/>
          <w:sz w:val="56"/>
          <w:szCs w:val="56"/>
        </w:rPr>
      </w:pPr>
      <w:r w:rsidRPr="006177F4">
        <w:rPr>
          <w:rFonts w:ascii="Calibri Light" w:eastAsia="Times New Roman" w:hAnsi="Calibri Light" w:cs="Calibri Light"/>
          <w:spacing w:val="-10"/>
          <w:kern w:val="28"/>
          <w:sz w:val="56"/>
          <w:szCs w:val="56"/>
        </w:rPr>
        <w:t>Operatoren</w:t>
      </w:r>
    </w:p>
    <w:p w14:paraId="674D76AE" w14:textId="77777777" w:rsidR="006177F4" w:rsidRP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05F3C122" w14:textId="7C01A075" w:rsidR="00A96470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Java kennt eine Vielzahl von arithmetischen, logischen und relationalen Operatoren. Mit Operatoren können Zuweisungen und Berechnungen vorgenommen oder Bedingungen geprüft werden.</w:t>
      </w:r>
    </w:p>
    <w:p w14:paraId="63BF60F4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0908" wp14:editId="750C4CF2">
                <wp:simplePos x="0" y="0"/>
                <wp:positionH relativeFrom="column">
                  <wp:posOffset>2029460</wp:posOffset>
                </wp:positionH>
                <wp:positionV relativeFrom="paragraph">
                  <wp:posOffset>5715</wp:posOffset>
                </wp:positionV>
                <wp:extent cx="680085" cy="358140"/>
                <wp:effectExtent l="0" t="0" r="24765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DA37D" w14:textId="77777777" w:rsidR="006177F4" w:rsidRPr="005D7F80" w:rsidRDefault="006177F4" w:rsidP="006177F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177F4">
                              <w:rPr>
                                <w:color w:val="ED7D31"/>
                                <w:sz w:val="36"/>
                                <w:szCs w:val="36"/>
                              </w:rPr>
                              <w:t>2</w:t>
                            </w:r>
                            <w:r w:rsidRPr="005D7F8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7F4">
                              <w:rPr>
                                <w:color w:val="FFC000"/>
                                <w:sz w:val="36"/>
                                <w:szCs w:val="36"/>
                              </w:rPr>
                              <w:t>&gt;</w:t>
                            </w:r>
                            <w:r w:rsidRPr="005D7F8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7F4">
                              <w:rPr>
                                <w:color w:val="ED7D3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E90908" id="Rechteck 1" o:spid="_x0000_s1026" style="position:absolute;margin-left:159.8pt;margin-top:.45pt;width:53.5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" fillcolor="window" strokecolor="windowText" strokeweight="1pt">
                <v:textbox>
                  <w:txbxContent>
                    <w:p w14:paraId="490DA37D" w14:textId="77777777" w:rsidR="006177F4" w:rsidRPr="005D7F80" w:rsidRDefault="006177F4" w:rsidP="006177F4">
                      <w:pPr>
                        <w:rPr>
                          <w:sz w:val="36"/>
                          <w:szCs w:val="36"/>
                        </w:rPr>
                      </w:pPr>
                      <w:r w:rsidRPr="006177F4">
                        <w:rPr>
                          <w:color w:val="ED7D31"/>
                          <w:sz w:val="36"/>
                          <w:szCs w:val="36"/>
                        </w:rPr>
                        <w:t>2</w:t>
                      </w:r>
                      <w:r w:rsidRPr="005D7F8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177F4">
                        <w:rPr>
                          <w:color w:val="FFC000"/>
                          <w:sz w:val="36"/>
                          <w:szCs w:val="36"/>
                        </w:rPr>
                        <w:t>&gt;</w:t>
                      </w:r>
                      <w:r w:rsidRPr="005D7F8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177F4">
                        <w:rPr>
                          <w:color w:val="ED7D3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0E655" wp14:editId="7BC145FC">
                <wp:simplePos x="0" y="0"/>
                <wp:positionH relativeFrom="column">
                  <wp:posOffset>2551379</wp:posOffset>
                </wp:positionH>
                <wp:positionV relativeFrom="paragraph">
                  <wp:posOffset>261282</wp:posOffset>
                </wp:positionV>
                <wp:extent cx="411043" cy="553515"/>
                <wp:effectExtent l="38100" t="38100" r="27305" b="1841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043" cy="553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70FD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00.9pt;margin-top:20.55pt;width:32.35pt;height:4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" strokecolor="#ed7d31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6BF2C" wp14:editId="5800C0BE">
                <wp:simplePos x="0" y="0"/>
                <wp:positionH relativeFrom="column">
                  <wp:posOffset>2074578</wp:posOffset>
                </wp:positionH>
                <wp:positionV relativeFrom="paragraph">
                  <wp:posOffset>255997</wp:posOffset>
                </wp:positionV>
                <wp:extent cx="259998" cy="559167"/>
                <wp:effectExtent l="0" t="38100" r="64135" b="317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998" cy="5591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3BD571" id="Gerade Verbindung mit Pfeil 3" o:spid="_x0000_s1026" type="#_x0000_t32" style="position:absolute;margin-left:163.35pt;margin-top:20.15pt;width:20.45pt;height:44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" strokecolor="#ffc000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F16FC" wp14:editId="025192D9">
                <wp:simplePos x="0" y="0"/>
                <wp:positionH relativeFrom="column">
                  <wp:posOffset>2197246</wp:posOffset>
                </wp:positionH>
                <wp:positionV relativeFrom="paragraph">
                  <wp:posOffset>261282</wp:posOffset>
                </wp:positionV>
                <wp:extent cx="765303" cy="553720"/>
                <wp:effectExtent l="38100" t="38100" r="15875" b="1778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553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12F699B" id="Gerade Verbindung mit Pfeil 6" o:spid="_x0000_s1026" type="#_x0000_t32" style="position:absolute;margin-left:173pt;margin-top:20.55pt;width:60.25pt;height:4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" strokecolor="#ed7d31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B4562" wp14:editId="2A217D13">
                <wp:simplePos x="0" y="0"/>
                <wp:positionH relativeFrom="column">
                  <wp:posOffset>2710052</wp:posOffset>
                </wp:positionH>
                <wp:positionV relativeFrom="paragraph">
                  <wp:posOffset>163220</wp:posOffset>
                </wp:positionV>
                <wp:extent cx="583336" cy="325781"/>
                <wp:effectExtent l="38100" t="38100" r="26670" b="3619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336" cy="3257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918E0CA" id="Gerade Verbindung mit Pfeil 7" o:spid="_x0000_s1026" type="#_x0000_t32" style="position:absolute;margin-left:213.4pt;margin-top:12.85pt;width:45.95pt;height:25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</w:p>
    <w:p w14:paraId="3FF75545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7FC6B" wp14:editId="502B8FC1">
                <wp:simplePos x="0" y="0"/>
                <wp:positionH relativeFrom="column">
                  <wp:posOffset>3299156</wp:posOffset>
                </wp:positionH>
                <wp:positionV relativeFrom="paragraph">
                  <wp:posOffset>37465</wp:posOffset>
                </wp:positionV>
                <wp:extent cx="826617" cy="329184"/>
                <wp:effectExtent l="0" t="0" r="12065" b="1397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291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D1D3D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Ausdruck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1C7FC6B" id="Rechteck 9" o:spid="_x0000_s1027" style="position:absolute;margin-left:259.8pt;margin-top:2.95pt;width:65.1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" fillcolor="window" strokecolor="#a5a5a5" strokeweight="1pt">
                <v:textbox>
                  <w:txbxContent>
                    <w:p w14:paraId="2D9D1D3D" w14:textId="77777777" w:rsidR="006177F4" w:rsidRDefault="006177F4" w:rsidP="006177F4">
                      <w:pPr>
                        <w:jc w:val="center"/>
                      </w:pPr>
                      <w:r>
                        <w:t>Ausdruck</w:t>
                      </w:r>
                    </w:p>
                  </w:txbxContent>
                </v:textbox>
              </v:rect>
            </w:pict>
          </mc:Fallback>
        </mc:AlternateContent>
      </w:r>
    </w:p>
    <w:p w14:paraId="0E8F0FBC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6B4C2" wp14:editId="77C1418D">
                <wp:simplePos x="0" y="0"/>
                <wp:positionH relativeFrom="column">
                  <wp:posOffset>2476280</wp:posOffset>
                </wp:positionH>
                <wp:positionV relativeFrom="paragraph">
                  <wp:posOffset>244299</wp:posOffset>
                </wp:positionV>
                <wp:extent cx="903829" cy="328930"/>
                <wp:effectExtent l="0" t="0" r="10795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3289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D152BB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Operanden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236B4C2" id="Rechteck 4" o:spid="_x0000_s1028" style="position:absolute;margin-left:195pt;margin-top:19.25pt;width:71.1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" fillcolor="window" strokecolor="#ed7d31" strokeweight="1pt">
                <v:textbox>
                  <w:txbxContent>
                    <w:p w14:paraId="22D152BB" w14:textId="77777777" w:rsidR="006177F4" w:rsidRDefault="006177F4" w:rsidP="006177F4">
                      <w:pPr>
                        <w:jc w:val="center"/>
                      </w:pPr>
                      <w:r>
                        <w:t>Operanden</w:t>
                      </w:r>
                    </w:p>
                  </w:txbxContent>
                </v:textbox>
              </v:rect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CBE93" wp14:editId="3A27ED16">
                <wp:simplePos x="0" y="0"/>
                <wp:positionH relativeFrom="column">
                  <wp:posOffset>1508912</wp:posOffset>
                </wp:positionH>
                <wp:positionV relativeFrom="paragraph">
                  <wp:posOffset>242570</wp:posOffset>
                </wp:positionV>
                <wp:extent cx="826617" cy="329184"/>
                <wp:effectExtent l="0" t="0" r="12065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291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5FE9D9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BFCBE93" id="Rechteck 2" o:spid="_x0000_s1029" style="position:absolute;margin-left:118.8pt;margin-top:19.1pt;width:65.1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" fillcolor="window" strokecolor="#ffc000" strokeweight="1pt">
                <v:textbox>
                  <w:txbxContent>
                    <w:p w14:paraId="175FE9D9" w14:textId="77777777" w:rsidR="006177F4" w:rsidRDefault="006177F4" w:rsidP="006177F4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215B66B5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</w:p>
    <w:p w14:paraId="4A7FE533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</w:p>
    <w:p w14:paraId="2788BF41" w14:textId="77777777" w:rsidR="006177F4" w:rsidRPr="006177F4" w:rsidRDefault="006177F4" w:rsidP="00B80A19">
      <w:pPr>
        <w:spacing w:after="160" w:line="240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Ein Ausdruck setzt sich durch Operatoren und Operanden zusammen.</w:t>
      </w:r>
    </w:p>
    <w:p w14:paraId="07ADA92D" w14:textId="1420F205" w:rsidR="006177F4" w:rsidRPr="006177F4" w:rsidRDefault="00FE1670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>
        <w:rPr>
          <w:rFonts w:ascii="Calibri Light" w:eastAsia="Calibri" w:hAnsi="Calibri Light" w:cs="Calibri Light"/>
          <w:sz w:val="22"/>
        </w:rPr>
        <w:t>Im Folgenden</w:t>
      </w:r>
      <w:r w:rsidR="006177F4" w:rsidRPr="006177F4">
        <w:rPr>
          <w:rFonts w:ascii="Calibri Light" w:eastAsia="Calibri" w:hAnsi="Calibri Light" w:cs="Calibri Light"/>
          <w:sz w:val="22"/>
        </w:rPr>
        <w:t xml:space="preserve"> wird eine Auswahl an wichtigen Operatoren vorgestellt.</w:t>
      </w:r>
    </w:p>
    <w:p w14:paraId="2C3FC5D1" w14:textId="39F2D52E" w:rsid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1016254A" w14:textId="77777777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Zuweisungsoperator</w:t>
      </w:r>
    </w:p>
    <w:p w14:paraId="3CA13298" w14:textId="77777777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Bei der Zuweisung = wird der rechtsstehende Ausdruck ausgewertet und der linksstehenden Variablen zugewiesen. Dabei müssen die Datentypen beider Seiten kompatibel sein.</w:t>
      </w:r>
    </w:p>
    <w:p w14:paraId="62E6F648" w14:textId="2D547E41" w:rsidR="005E4593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ab/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int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proofErr w:type="spellStart"/>
      <w:r w:rsidR="0092132D">
        <w:rPr>
          <w:rFonts w:ascii="Calibri Light" w:eastAsia="Calibri" w:hAnsi="Calibri Light" w:cs="Calibri Light"/>
          <w:b/>
          <w:bCs/>
          <w:color w:val="0070C0"/>
          <w:sz w:val="22"/>
        </w:rPr>
        <w:t>summe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=</w:t>
      </w:r>
      <w:r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3 + 4;</w:t>
      </w:r>
      <w:r w:rsidRPr="006177F4">
        <w:rPr>
          <w:rFonts w:ascii="Calibri Light" w:eastAsia="Calibri" w:hAnsi="Calibri Light" w:cs="Calibri Light"/>
          <w:sz w:val="22"/>
        </w:rPr>
        <w:t xml:space="preserve"> </w:t>
      </w:r>
    </w:p>
    <w:p w14:paraId="1D7C4C12" w14:textId="251DDCA0" w:rsidR="005E4593" w:rsidRPr="005E4593" w:rsidRDefault="005E4593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>
        <w:rPr>
          <w:rFonts w:ascii="Calibri Light" w:eastAsia="Calibri" w:hAnsi="Calibri Light" w:cs="Calibri Light"/>
          <w:sz w:val="22"/>
        </w:rPr>
        <w:tab/>
      </w:r>
      <w:proofErr w:type="spellStart"/>
      <w:r w:rsidRPr="005E4593">
        <w:rPr>
          <w:rFonts w:ascii="Calibri Light" w:eastAsia="Calibri" w:hAnsi="Calibri Light" w:cs="Calibri Light"/>
          <w:b/>
          <w:bCs/>
          <w:color w:val="0070C0"/>
          <w:sz w:val="22"/>
        </w:rPr>
        <w:t>System.out.println</w:t>
      </w:r>
      <w:proofErr w:type="spellEnd"/>
      <w:r w:rsidRPr="005E4593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(summe); </w:t>
      </w:r>
      <w:r w:rsidRPr="004B014F">
        <w:rPr>
          <w:rFonts w:ascii="Calibri Light" w:eastAsia="Calibri" w:hAnsi="Calibri Light" w:cs="Calibri Light"/>
          <w:color w:val="00B050"/>
          <w:sz w:val="22"/>
        </w:rPr>
        <w:t>// Konsolenausgabe: 7</w:t>
      </w:r>
    </w:p>
    <w:p w14:paraId="28B4AEE7" w14:textId="0B99681B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 xml:space="preserve">Zunächst wird der Ausdruck 3 + 4 ausgewertet, danach </w:t>
      </w:r>
      <w:r w:rsidR="009246F3">
        <w:rPr>
          <w:rFonts w:ascii="Calibri Light" w:eastAsia="Calibri" w:hAnsi="Calibri Light" w:cs="Calibri Light"/>
          <w:sz w:val="22"/>
        </w:rPr>
        <w:t xml:space="preserve">wird das Ergebnis </w:t>
      </w:r>
      <w:r w:rsidRPr="006177F4">
        <w:rPr>
          <w:rFonts w:ascii="Calibri Light" w:eastAsia="Calibri" w:hAnsi="Calibri Light" w:cs="Calibri Light"/>
          <w:sz w:val="22"/>
        </w:rPr>
        <w:t xml:space="preserve">der Variabel </w:t>
      </w:r>
      <w:proofErr w:type="spellStart"/>
      <w:r w:rsidR="00A96470" w:rsidRPr="00811814">
        <w:rPr>
          <w:rFonts w:ascii="Calibri Light" w:eastAsia="Calibri" w:hAnsi="Calibri Light" w:cs="Calibri Light"/>
          <w:i/>
          <w:iCs/>
          <w:sz w:val="22"/>
        </w:rPr>
        <w:t>summe</w:t>
      </w:r>
      <w:proofErr w:type="spellEnd"/>
      <w:r w:rsidRPr="006177F4">
        <w:rPr>
          <w:rFonts w:ascii="Calibri Light" w:eastAsia="Calibri" w:hAnsi="Calibri Light" w:cs="Calibri Light"/>
          <w:sz w:val="22"/>
        </w:rPr>
        <w:t xml:space="preserve"> zugewiesen.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00"/>
        <w:gridCol w:w="1924"/>
        <w:gridCol w:w="1248"/>
        <w:gridCol w:w="5646"/>
      </w:tblGrid>
      <w:tr w:rsidR="009246F3" w:rsidRPr="006177F4" w14:paraId="3E0DB303" w14:textId="77777777" w:rsidTr="009246F3">
        <w:tc>
          <w:tcPr>
            <w:tcW w:w="1100" w:type="dxa"/>
            <w:shd w:val="clear" w:color="auto" w:fill="F2F2F2"/>
          </w:tcPr>
          <w:p w14:paraId="36A69CAD" w14:textId="77777777" w:rsidR="009246F3" w:rsidRPr="006177F4" w:rsidRDefault="009246F3" w:rsidP="00E318EF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1924" w:type="dxa"/>
            <w:shd w:val="clear" w:color="auto" w:fill="F2F2F2"/>
          </w:tcPr>
          <w:p w14:paraId="30D55AA3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248" w:type="dxa"/>
            <w:shd w:val="clear" w:color="auto" w:fill="F2F2F2"/>
          </w:tcPr>
          <w:p w14:paraId="0402E520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5646" w:type="dxa"/>
            <w:shd w:val="clear" w:color="auto" w:fill="F2F2F2"/>
          </w:tcPr>
          <w:p w14:paraId="7E1CC228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9246F3" w:rsidRPr="006177F4" w14:paraId="76B3E3C7" w14:textId="77777777" w:rsidTr="009246F3">
        <w:trPr>
          <w:trHeight w:val="649"/>
        </w:trPr>
        <w:tc>
          <w:tcPr>
            <w:tcW w:w="1100" w:type="dxa"/>
          </w:tcPr>
          <w:p w14:paraId="2E995CD9" w14:textId="77777777" w:rsidR="009246F3" w:rsidRPr="006177F4" w:rsidRDefault="009246F3" w:rsidP="00E318EF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=</w:t>
            </w:r>
          </w:p>
        </w:tc>
        <w:tc>
          <w:tcPr>
            <w:tcW w:w="1924" w:type="dxa"/>
          </w:tcPr>
          <w:p w14:paraId="4C8BB3BE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Zuweisung</w:t>
            </w:r>
          </w:p>
          <w:p w14:paraId="267B61BB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248" w:type="dxa"/>
          </w:tcPr>
          <w:p w14:paraId="66611760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int a = 5;</w:t>
            </w:r>
          </w:p>
          <w:p w14:paraId="35CAB2EA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a + a;</w:t>
            </w:r>
          </w:p>
        </w:tc>
        <w:tc>
          <w:tcPr>
            <w:tcW w:w="5646" w:type="dxa"/>
          </w:tcPr>
          <w:p w14:paraId="3C3E8A35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Zunächst wird die rechte Seite ausgewertet (5+5), danach wird das Ergebnis der Variabel a zugewiesen.</w:t>
            </w:r>
          </w:p>
        </w:tc>
      </w:tr>
    </w:tbl>
    <w:p w14:paraId="33E916A2" w14:textId="77777777" w:rsidR="00716581" w:rsidRDefault="00716581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2594ABAF" w14:textId="4EF16589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Arithmetische Operatoren</w:t>
      </w:r>
    </w:p>
    <w:p w14:paraId="538B1A5C" w14:textId="73C2BCC2" w:rsid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Die arithmetischen Operatoren haben numerische Operanden und liefern einen numerischen Wert.</w:t>
      </w:r>
    </w:p>
    <w:p w14:paraId="10D0632E" w14:textId="77777777" w:rsidR="004B014F" w:rsidRPr="006177F4" w:rsidRDefault="004B014F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96"/>
        <w:gridCol w:w="3752"/>
        <w:gridCol w:w="1095"/>
        <w:gridCol w:w="3975"/>
      </w:tblGrid>
      <w:tr w:rsidR="004B014F" w:rsidRPr="006177F4" w14:paraId="394511A8" w14:textId="77777777" w:rsidTr="004B014F">
        <w:tc>
          <w:tcPr>
            <w:tcW w:w="1096" w:type="dxa"/>
            <w:shd w:val="clear" w:color="auto" w:fill="F2F2F2"/>
          </w:tcPr>
          <w:p w14:paraId="1B229D33" w14:textId="50385975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>
              <w:rPr>
                <w:rFonts w:ascii="Calibri Light" w:eastAsia="Calibri" w:hAnsi="Calibri Light" w:cs="Calibri Light"/>
                <w:sz w:val="22"/>
              </w:rPr>
              <w:t>Ope</w:t>
            </w:r>
            <w:r w:rsidRPr="006177F4">
              <w:rPr>
                <w:rFonts w:ascii="Calibri Light" w:eastAsia="Calibri" w:hAnsi="Calibri Light" w:cs="Calibri Light"/>
                <w:sz w:val="22"/>
              </w:rPr>
              <w:t>rator</w:t>
            </w:r>
          </w:p>
        </w:tc>
        <w:tc>
          <w:tcPr>
            <w:tcW w:w="3752" w:type="dxa"/>
            <w:shd w:val="clear" w:color="auto" w:fill="F2F2F2"/>
          </w:tcPr>
          <w:p w14:paraId="19F57696" w14:textId="77777777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095" w:type="dxa"/>
            <w:shd w:val="clear" w:color="auto" w:fill="F2F2F2"/>
          </w:tcPr>
          <w:p w14:paraId="78D30FC9" w14:textId="0931BEC6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3975" w:type="dxa"/>
            <w:shd w:val="clear" w:color="auto" w:fill="F2F2F2"/>
          </w:tcPr>
          <w:p w14:paraId="5411942B" w14:textId="77777777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4B014F" w:rsidRPr="006177F4" w14:paraId="0A673CAC" w14:textId="77777777" w:rsidTr="004B014F">
        <w:trPr>
          <w:trHeight w:val="649"/>
        </w:trPr>
        <w:tc>
          <w:tcPr>
            <w:tcW w:w="1096" w:type="dxa"/>
          </w:tcPr>
          <w:p w14:paraId="29C32DE1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++</w:t>
            </w:r>
          </w:p>
        </w:tc>
        <w:tc>
          <w:tcPr>
            <w:tcW w:w="3752" w:type="dxa"/>
          </w:tcPr>
          <w:p w14:paraId="3FC3CE0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Inkrementierung: Addiert 1 zu einer numerischen Variablen</w:t>
            </w:r>
          </w:p>
        </w:tc>
        <w:tc>
          <w:tcPr>
            <w:tcW w:w="1095" w:type="dxa"/>
          </w:tcPr>
          <w:p w14:paraId="55C3D2B6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10;</w:t>
            </w:r>
          </w:p>
          <w:p w14:paraId="547766BC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a++;</w:t>
            </w:r>
          </w:p>
        </w:tc>
        <w:tc>
          <w:tcPr>
            <w:tcW w:w="3975" w:type="dxa"/>
          </w:tcPr>
          <w:p w14:paraId="03AD133E" w14:textId="58B89D5D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= 11</w:t>
            </w:r>
          </w:p>
        </w:tc>
      </w:tr>
      <w:tr w:rsidR="004B014F" w:rsidRPr="006177F4" w14:paraId="52095C0F" w14:textId="77777777" w:rsidTr="004B014F">
        <w:trPr>
          <w:trHeight w:val="559"/>
        </w:trPr>
        <w:tc>
          <w:tcPr>
            <w:tcW w:w="1096" w:type="dxa"/>
          </w:tcPr>
          <w:p w14:paraId="358F35DA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--</w:t>
            </w:r>
          </w:p>
        </w:tc>
        <w:tc>
          <w:tcPr>
            <w:tcW w:w="3752" w:type="dxa"/>
          </w:tcPr>
          <w:p w14:paraId="5211BBD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Dekrementierung: Subtrahiert 1 von einer numerischen Variablen</w:t>
            </w:r>
          </w:p>
        </w:tc>
        <w:tc>
          <w:tcPr>
            <w:tcW w:w="1095" w:type="dxa"/>
          </w:tcPr>
          <w:p w14:paraId="0D602A8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10;</w:t>
            </w:r>
          </w:p>
          <w:p w14:paraId="3D4C6DCF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a--;</w:t>
            </w:r>
          </w:p>
        </w:tc>
        <w:tc>
          <w:tcPr>
            <w:tcW w:w="3975" w:type="dxa"/>
          </w:tcPr>
          <w:p w14:paraId="381D8633" w14:textId="34B5E264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= 9</w:t>
            </w:r>
          </w:p>
        </w:tc>
      </w:tr>
      <w:tr w:rsidR="004B014F" w:rsidRPr="006177F4" w14:paraId="03EB5A82" w14:textId="77777777" w:rsidTr="004B014F">
        <w:trPr>
          <w:trHeight w:val="362"/>
        </w:trPr>
        <w:tc>
          <w:tcPr>
            <w:tcW w:w="1096" w:type="dxa"/>
          </w:tcPr>
          <w:p w14:paraId="4C1D9A1E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*</w:t>
            </w:r>
          </w:p>
        </w:tc>
        <w:tc>
          <w:tcPr>
            <w:tcW w:w="3752" w:type="dxa"/>
          </w:tcPr>
          <w:p w14:paraId="26AE559B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Multiplikation</w:t>
            </w:r>
          </w:p>
        </w:tc>
        <w:tc>
          <w:tcPr>
            <w:tcW w:w="1095" w:type="dxa"/>
          </w:tcPr>
          <w:p w14:paraId="0916D395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4 * 2</w:t>
            </w:r>
          </w:p>
        </w:tc>
        <w:tc>
          <w:tcPr>
            <w:tcW w:w="3975" w:type="dxa"/>
          </w:tcPr>
          <w:p w14:paraId="4BBFBE6A" w14:textId="54DF9516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8</w:t>
            </w:r>
          </w:p>
        </w:tc>
      </w:tr>
      <w:tr w:rsidR="004B014F" w:rsidRPr="006177F4" w14:paraId="6C5725F2" w14:textId="77777777" w:rsidTr="004B014F">
        <w:tc>
          <w:tcPr>
            <w:tcW w:w="1096" w:type="dxa"/>
          </w:tcPr>
          <w:p w14:paraId="76FBD768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/</w:t>
            </w:r>
          </w:p>
        </w:tc>
        <w:tc>
          <w:tcPr>
            <w:tcW w:w="3752" w:type="dxa"/>
          </w:tcPr>
          <w:p w14:paraId="3683BB1A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Division</w:t>
            </w:r>
          </w:p>
          <w:p w14:paraId="76AD93E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095" w:type="dxa"/>
          </w:tcPr>
          <w:p w14:paraId="7C1025B6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 / 2 </w:t>
            </w:r>
          </w:p>
          <w:p w14:paraId="1283AFD4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7.0 / 2.0 </w:t>
            </w:r>
          </w:p>
        </w:tc>
        <w:tc>
          <w:tcPr>
            <w:tcW w:w="3975" w:type="dxa"/>
          </w:tcPr>
          <w:p w14:paraId="60FD2377" w14:textId="5C4A6F66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 (Ganzzahldivision)</w:t>
            </w:r>
          </w:p>
          <w:p w14:paraId="6A46890F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3.5 (Gleitkommazahldivision)</w:t>
            </w:r>
          </w:p>
        </w:tc>
      </w:tr>
      <w:tr w:rsidR="004B014F" w:rsidRPr="006177F4" w14:paraId="72018A47" w14:textId="77777777" w:rsidTr="004B014F">
        <w:tc>
          <w:tcPr>
            <w:tcW w:w="1096" w:type="dxa"/>
          </w:tcPr>
          <w:p w14:paraId="665798A4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lastRenderedPageBreak/>
              <w:t>%</w:t>
            </w:r>
          </w:p>
        </w:tc>
        <w:tc>
          <w:tcPr>
            <w:tcW w:w="3752" w:type="dxa"/>
          </w:tcPr>
          <w:p w14:paraId="4987C2CA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Modulo </w:t>
            </w:r>
          </w:p>
          <w:p w14:paraId="784898D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Rest einer ganzzahligen Division</w:t>
            </w:r>
          </w:p>
        </w:tc>
        <w:tc>
          <w:tcPr>
            <w:tcW w:w="1095" w:type="dxa"/>
          </w:tcPr>
          <w:p w14:paraId="141C9207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7 % 2 </w:t>
            </w:r>
          </w:p>
        </w:tc>
        <w:tc>
          <w:tcPr>
            <w:tcW w:w="3975" w:type="dxa"/>
          </w:tcPr>
          <w:p w14:paraId="271ADE40" w14:textId="017ED3BC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1 (Die 2 passt 3-mal in die 7. Restbetrag: 1)</w:t>
            </w:r>
          </w:p>
        </w:tc>
      </w:tr>
      <w:tr w:rsidR="004B014F" w:rsidRPr="006177F4" w14:paraId="5FBB1F4A" w14:textId="77777777" w:rsidTr="004B014F">
        <w:trPr>
          <w:trHeight w:val="620"/>
        </w:trPr>
        <w:tc>
          <w:tcPr>
            <w:tcW w:w="1096" w:type="dxa"/>
          </w:tcPr>
          <w:p w14:paraId="4022AC72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</w:t>
            </w:r>
          </w:p>
        </w:tc>
        <w:tc>
          <w:tcPr>
            <w:tcW w:w="3752" w:type="dxa"/>
          </w:tcPr>
          <w:p w14:paraId="0D3E6590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Addition </w:t>
            </w:r>
          </w:p>
          <w:p w14:paraId="2DCAF81E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095" w:type="dxa"/>
          </w:tcPr>
          <w:p w14:paraId="5E9D503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+ 7 </w:t>
            </w:r>
          </w:p>
        </w:tc>
        <w:tc>
          <w:tcPr>
            <w:tcW w:w="3975" w:type="dxa"/>
          </w:tcPr>
          <w:p w14:paraId="541B4C75" w14:textId="2FBE11F5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12</w:t>
            </w:r>
          </w:p>
        </w:tc>
      </w:tr>
      <w:tr w:rsidR="004B014F" w:rsidRPr="006177F4" w14:paraId="7A735C85" w14:textId="77777777" w:rsidTr="004B014F">
        <w:trPr>
          <w:trHeight w:val="558"/>
        </w:trPr>
        <w:tc>
          <w:tcPr>
            <w:tcW w:w="1096" w:type="dxa"/>
          </w:tcPr>
          <w:p w14:paraId="28AC45DB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-</w:t>
            </w:r>
          </w:p>
        </w:tc>
        <w:tc>
          <w:tcPr>
            <w:tcW w:w="3752" w:type="dxa"/>
          </w:tcPr>
          <w:p w14:paraId="7400B294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Differenz </w:t>
            </w:r>
          </w:p>
        </w:tc>
        <w:tc>
          <w:tcPr>
            <w:tcW w:w="1095" w:type="dxa"/>
          </w:tcPr>
          <w:p w14:paraId="59CFD7AB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10 - 7 </w:t>
            </w:r>
          </w:p>
        </w:tc>
        <w:tc>
          <w:tcPr>
            <w:tcW w:w="3975" w:type="dxa"/>
          </w:tcPr>
          <w:p w14:paraId="1591975C" w14:textId="4465656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</w:t>
            </w:r>
          </w:p>
        </w:tc>
      </w:tr>
    </w:tbl>
    <w:p w14:paraId="5CADE5CC" w14:textId="77777777" w:rsidR="00541285" w:rsidRDefault="00541285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36B15AE5" w14:textId="6BD81BC3" w:rsidR="006177F4" w:rsidRPr="006177F4" w:rsidRDefault="00B80A19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D5198" wp14:editId="07827DC5">
                <wp:simplePos x="0" y="0"/>
                <wp:positionH relativeFrom="column">
                  <wp:posOffset>5867</wp:posOffset>
                </wp:positionH>
                <wp:positionV relativeFrom="paragraph">
                  <wp:posOffset>158445</wp:posOffset>
                </wp:positionV>
                <wp:extent cx="6305550" cy="1324051"/>
                <wp:effectExtent l="0" t="0" r="19050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3240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B65207" w14:textId="4F25DAB1" w:rsidR="00716581" w:rsidRPr="003A7C72" w:rsidRDefault="00716581" w:rsidP="00716581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Übung 1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  <w:r w:rsidR="0092132D">
                              <w:rPr>
                                <w:rFonts w:ascii="Calibri Light" w:hAnsi="Calibri Light" w:cs="Calibri Light"/>
                              </w:rPr>
                              <w:t xml:space="preserve">Arbeiten Sie in der 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Klasse </w:t>
                            </w:r>
                            <w:r w:rsidR="00FE1670">
                              <w:rPr>
                                <w:rFonts w:ascii="Calibri Light" w:hAnsi="Calibri Light" w:cs="Calibri Light"/>
                              </w:rPr>
                              <w:t xml:space="preserve">an dem 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>Konfigurationstest</w:t>
                            </w:r>
                            <w:r w:rsidR="0092132D">
                              <w:rPr>
                                <w:rFonts w:ascii="Calibri Light" w:hAnsi="Calibri Light" w:cs="Calibri Light"/>
                              </w:rPr>
                              <w:t xml:space="preserve"> weiter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="00A96470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</w:p>
                          <w:p w14:paraId="694D9CCE" w14:textId="1E183D59" w:rsidR="00716581" w:rsidRPr="00EA2856" w:rsidRDefault="0092132D" w:rsidP="00EA2856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Berechnen Sie 4 + 8 * 9 – 1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speichern </w:t>
                            </w:r>
                            <w:r w:rsidR="00FE1670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das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Ergebnis 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in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der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Variable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n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ergebnis</w:t>
                            </w:r>
                            <w:proofErr w:type="spellEnd"/>
                            <w:r w:rsidRPr="00EA2856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Geben Sie das Ergebnis mit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Hilfe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der Anweisung </w:t>
                            </w:r>
                            <w:proofErr w:type="spellStart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System.out.println</w:t>
                            </w:r>
                            <w:proofErr w:type="spell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proofErr w:type="spellStart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ergebnis</w:t>
                            </w:r>
                            <w:proofErr w:type="spell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) aus.</w:t>
                            </w:r>
                          </w:p>
                          <w:p w14:paraId="53097424" w14:textId="12E90743" w:rsidR="005E4593" w:rsidRDefault="00A96470" w:rsidP="00716581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Deklarieren Sie eine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zaehler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und initialisieren Sie diese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mit dem Wert 1. 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>Inkrementieren Sie die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="005E4593"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zaehler</w:t>
                            </w:r>
                            <w:proofErr w:type="spellEnd"/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um 1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dann das Ergebnis aus.</w:t>
                            </w:r>
                          </w:p>
                          <w:p w14:paraId="05CF94A3" w14:textId="31B33DFF" w:rsidR="005E4593" w:rsidRPr="00EA2856" w:rsidRDefault="005E4593" w:rsidP="00EA2856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Berechnen 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das Ergebnis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als Ganzzahldivision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gramStart"/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22 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:</w:t>
                            </w:r>
                            <w:proofErr w:type="gram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6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es 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FD5198" id="Rechteck 8" o:spid="_x0000_s1030" style="position:absolute;margin-left:.45pt;margin-top:12.5pt;width:496.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" fillcolor="window" strokecolor="#c0504d" strokeweight="2pt">
                <v:textbox>
                  <w:txbxContent>
                    <w:p w14:paraId="65B65207" w14:textId="4F25DAB1" w:rsidR="00716581" w:rsidRPr="003A7C72" w:rsidRDefault="00716581" w:rsidP="00716581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Übung 1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  <w:r w:rsidR="0092132D">
                        <w:rPr>
                          <w:rFonts w:ascii="Calibri Light" w:hAnsi="Calibri Light" w:cs="Calibri Light"/>
                        </w:rPr>
                        <w:t xml:space="preserve">Arbeiten Sie in der 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Klasse </w:t>
                      </w:r>
                      <w:r w:rsidR="00FE1670">
                        <w:rPr>
                          <w:rFonts w:ascii="Calibri Light" w:hAnsi="Calibri Light" w:cs="Calibri Light"/>
                        </w:rPr>
                        <w:t xml:space="preserve">an dem 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>Konfigurationstest</w:t>
                      </w:r>
                      <w:r w:rsidR="0092132D">
                        <w:rPr>
                          <w:rFonts w:ascii="Calibri Light" w:hAnsi="Calibri Light" w:cs="Calibri Light"/>
                        </w:rPr>
                        <w:t xml:space="preserve"> weiter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>.</w:t>
                      </w:r>
                      <w:r w:rsidR="00A96470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</w:p>
                    <w:p w14:paraId="694D9CCE" w14:textId="1E183D59" w:rsidR="00716581" w:rsidRPr="00EA2856" w:rsidRDefault="0092132D" w:rsidP="00EA2856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Berechnen Sie 4 + 8 * 9 – 1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speichern </w:t>
                      </w:r>
                      <w:r w:rsidR="00FE1670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das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Ergebnis 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in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der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 Variable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n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ergebnis</w:t>
                      </w:r>
                      <w:proofErr w:type="spellEnd"/>
                      <w:r w:rsidRPr="00EA2856">
                        <w:rPr>
                          <w:rFonts w:ascii="Calibri Light" w:hAnsi="Calibri Light" w:cs="Calibri Light"/>
                        </w:rPr>
                        <w:t>.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Geben Sie das Ergebnis mit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Hilfe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der Anweisung </w:t>
                      </w:r>
                      <w:proofErr w:type="spellStart"/>
                      <w:r w:rsidR="00EA2856" w:rsidRPr="00EA2856">
                        <w:rPr>
                          <w:rFonts w:ascii="Calibri Light" w:hAnsi="Calibri Light" w:cs="Calibri Light"/>
                        </w:rPr>
                        <w:t>System.out.println</w:t>
                      </w:r>
                      <w:proofErr w:type="spellEnd"/>
                      <w:r w:rsidR="00EA2856" w:rsidRPr="00EA2856">
                        <w:rPr>
                          <w:rFonts w:ascii="Calibri Light" w:hAnsi="Calibri Light" w:cs="Calibri Light"/>
                        </w:rPr>
                        <w:t>(</w:t>
                      </w:r>
                      <w:proofErr w:type="spellStart"/>
                      <w:r w:rsidR="00EA2856" w:rsidRPr="00EA2856">
                        <w:rPr>
                          <w:rFonts w:ascii="Calibri Light" w:hAnsi="Calibri Light" w:cs="Calibri Light"/>
                        </w:rPr>
                        <w:t>ergebnis</w:t>
                      </w:r>
                      <w:proofErr w:type="spellEnd"/>
                      <w:r w:rsidR="00EA2856" w:rsidRPr="00EA2856">
                        <w:rPr>
                          <w:rFonts w:ascii="Calibri Light" w:hAnsi="Calibri Light" w:cs="Calibri Light"/>
                        </w:rPr>
                        <w:t>) aus.</w:t>
                      </w:r>
                    </w:p>
                    <w:p w14:paraId="53097424" w14:textId="12E90743" w:rsidR="005E4593" w:rsidRDefault="00A96470" w:rsidP="00716581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Deklarieren Sie eine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zaehler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und initialisieren Sie diese 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mit dem Wert 1. 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>Inkrementieren Sie die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="005E4593"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zaehler</w:t>
                      </w:r>
                      <w:proofErr w:type="spellEnd"/>
                      <w:r w:rsidR="005E4593">
                        <w:rPr>
                          <w:rFonts w:ascii="Calibri Light" w:hAnsi="Calibri Light" w:cs="Calibri Light"/>
                        </w:rPr>
                        <w:t xml:space="preserve"> um 1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dann das Ergebnis aus.</w:t>
                      </w:r>
                    </w:p>
                    <w:p w14:paraId="05CF94A3" w14:textId="31B33DFF" w:rsidR="005E4593" w:rsidRPr="00EA2856" w:rsidRDefault="005E4593" w:rsidP="00EA2856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Berechnen 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das Ergebnis </w:t>
                      </w:r>
                      <w:r>
                        <w:rPr>
                          <w:rFonts w:ascii="Calibri Light" w:hAnsi="Calibri Light" w:cs="Calibri Light"/>
                        </w:rPr>
                        <w:t>als Ganzzahldivision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gramStart"/>
                      <w:r w:rsidR="00EA2856">
                        <w:rPr>
                          <w:rFonts w:ascii="Calibri Light" w:hAnsi="Calibri Light" w:cs="Calibri Light"/>
                        </w:rPr>
                        <w:t xml:space="preserve">22 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>:</w:t>
                      </w:r>
                      <w:proofErr w:type="gramEnd"/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6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es aus.</w:t>
                      </w:r>
                    </w:p>
                  </w:txbxContent>
                </v:textbox>
              </v:rect>
            </w:pict>
          </mc:Fallback>
        </mc:AlternateContent>
      </w:r>
    </w:p>
    <w:p w14:paraId="4053D4FB" w14:textId="02AB327C" w:rsid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64D740D3" w14:textId="3D73F866" w:rsidR="00716581" w:rsidRPr="006177F4" w:rsidRDefault="00716581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6E97F1C9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2CCA4F8C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73B01439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5F2FFA15" w14:textId="77777777" w:rsidR="00541285" w:rsidRDefault="00541285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4AA9FB33" w14:textId="08206E31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Vergleichsoperatoren</w:t>
      </w:r>
      <w:r w:rsidRPr="006177F4">
        <w:rPr>
          <w:rFonts w:ascii="Calibri Light" w:eastAsia="Calibri" w:hAnsi="Calibri Light" w:cs="Calibri Light"/>
          <w:sz w:val="22"/>
        </w:rPr>
        <w:t xml:space="preserve"> </w:t>
      </w:r>
    </w:p>
    <w:p w14:paraId="7616ADE3" w14:textId="401EF28B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 xml:space="preserve">Vergleichsoperatoren vergleichen Ausdrücke mit </w:t>
      </w:r>
      <w:r w:rsidR="00480AF5">
        <w:rPr>
          <w:rFonts w:ascii="Calibri Light" w:eastAsia="Calibri" w:hAnsi="Calibri Light" w:cs="Calibri Light"/>
          <w:sz w:val="22"/>
        </w:rPr>
        <w:t xml:space="preserve">einem </w:t>
      </w:r>
      <w:r w:rsidRPr="006177F4">
        <w:rPr>
          <w:rFonts w:ascii="Calibri Light" w:eastAsia="Calibri" w:hAnsi="Calibri Light" w:cs="Calibri Light"/>
          <w:sz w:val="22"/>
        </w:rPr>
        <w:t>numerische</w:t>
      </w:r>
      <w:r w:rsidR="00480AF5">
        <w:rPr>
          <w:rFonts w:ascii="Calibri Light" w:eastAsia="Calibri" w:hAnsi="Calibri Light" w:cs="Calibri Light"/>
          <w:sz w:val="22"/>
        </w:rPr>
        <w:t>n</w:t>
      </w:r>
      <w:r w:rsidRPr="006177F4">
        <w:rPr>
          <w:rFonts w:ascii="Calibri Light" w:eastAsia="Calibri" w:hAnsi="Calibri Light" w:cs="Calibri Light"/>
          <w:sz w:val="22"/>
        </w:rPr>
        <w:t xml:space="preserve"> Wert mit</w:t>
      </w:r>
      <w:r w:rsidRPr="006177F4">
        <w:rPr>
          <w:rFonts w:ascii="Calibri Light" w:eastAsia="Calibri" w:hAnsi="Calibri Light" w:cs="Calibri Light"/>
          <w:sz w:val="22"/>
        </w:rPr>
        <w:softHyphen/>
        <w:t xml:space="preserve">einander. Das Ergebnis ist vom Typ </w:t>
      </w:r>
      <w:proofErr w:type="spellStart"/>
      <w:r w:rsidRPr="00811814">
        <w:rPr>
          <w:rFonts w:ascii="Calibri Light" w:eastAsia="Calibri" w:hAnsi="Calibri Light" w:cs="Calibri Light"/>
          <w:i/>
          <w:iCs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sz w:val="22"/>
        </w:rPr>
        <w:t>.</w:t>
      </w:r>
    </w:p>
    <w:p w14:paraId="46996ABA" w14:textId="06A037F7" w:rsidR="00A96470" w:rsidRPr="00A96470" w:rsidRDefault="006177F4" w:rsidP="00A96470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vergleich = (4 &gt; 1</w:t>
      </w:r>
      <w:r w:rsidR="00A96470" w:rsidRPr="00A96470">
        <w:rPr>
          <w:rFonts w:ascii="Calibri Light" w:eastAsia="Calibri" w:hAnsi="Calibri Light" w:cs="Calibri Light"/>
          <w:b/>
          <w:bCs/>
          <w:color w:val="0070C0"/>
          <w:sz w:val="22"/>
        </w:rPr>
        <w:t>);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 </w:t>
      </w:r>
    </w:p>
    <w:p w14:paraId="24492043" w14:textId="0286DC45" w:rsid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color w:val="000000"/>
          <w:sz w:val="22"/>
        </w:rPr>
      </w:pPr>
      <w:r>
        <w:rPr>
          <w:rFonts w:ascii="Calibri Light" w:eastAsia="Calibri" w:hAnsi="Calibri Light" w:cs="Calibri Light"/>
          <w:color w:val="000000"/>
          <w:sz w:val="22"/>
        </w:rPr>
        <w:t>Die Variabl</w:t>
      </w:r>
      <w:r w:rsidR="00480AF5">
        <w:rPr>
          <w:rFonts w:ascii="Calibri Light" w:eastAsia="Calibri" w:hAnsi="Calibri Light" w:cs="Calibri Light"/>
          <w:color w:val="000000"/>
          <w:sz w:val="22"/>
        </w:rPr>
        <w:t>e</w:t>
      </w:r>
      <w:r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="00480AF5"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v</w:t>
      </w:r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ergleich</w:t>
      </w:r>
      <w:r>
        <w:rPr>
          <w:rFonts w:ascii="Calibri Light" w:eastAsia="Calibri" w:hAnsi="Calibri Light" w:cs="Calibri Light"/>
          <w:color w:val="000000"/>
          <w:sz w:val="22"/>
        </w:rPr>
        <w:t xml:space="preserve"> enthält den Wert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proofErr w:type="spellStart"/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– Der Vergleich ist wahr, deshalb wird der Ausdruck (4 &gt; 1) zu </w:t>
      </w:r>
      <w:proofErr w:type="spellStart"/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ausgewertet und danach der Variabl</w:t>
      </w:r>
      <w:r w:rsidR="00480AF5">
        <w:rPr>
          <w:rFonts w:ascii="Calibri Light" w:eastAsia="Calibri" w:hAnsi="Calibri Light" w:cs="Calibri Light"/>
          <w:color w:val="000000"/>
          <w:sz w:val="22"/>
        </w:rPr>
        <w:t>e</w:t>
      </w:r>
      <w:r w:rsidR="00811814">
        <w:rPr>
          <w:rFonts w:ascii="Calibri Light" w:eastAsia="Calibri" w:hAnsi="Calibri Light" w:cs="Calibri Light"/>
          <w:color w:val="000000"/>
          <w:sz w:val="22"/>
        </w:rPr>
        <w:t>n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vergleich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zugewiesen.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64"/>
        <w:gridCol w:w="4885"/>
        <w:gridCol w:w="1843"/>
        <w:gridCol w:w="2126"/>
      </w:tblGrid>
      <w:tr w:rsidR="00541285" w:rsidRPr="006177F4" w14:paraId="1C26253B" w14:textId="77777777" w:rsidTr="00541285">
        <w:tc>
          <w:tcPr>
            <w:tcW w:w="1064" w:type="dxa"/>
            <w:shd w:val="clear" w:color="auto" w:fill="F2F2F2"/>
          </w:tcPr>
          <w:p w14:paraId="7EAFF6FC" w14:textId="4F2F982B" w:rsidR="00541285" w:rsidRPr="006177F4" w:rsidRDefault="00541285" w:rsidP="00A96470">
            <w:pPr>
              <w:spacing w:before="120" w:after="60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4885" w:type="dxa"/>
            <w:shd w:val="clear" w:color="auto" w:fill="F2F2F2"/>
          </w:tcPr>
          <w:p w14:paraId="3FA31FBA" w14:textId="08DD9155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843" w:type="dxa"/>
            <w:shd w:val="clear" w:color="auto" w:fill="F2F2F2"/>
          </w:tcPr>
          <w:p w14:paraId="7004F7E9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126" w:type="dxa"/>
            <w:shd w:val="clear" w:color="auto" w:fill="F2F2F2"/>
          </w:tcPr>
          <w:p w14:paraId="09A7A194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28219BCF" w14:textId="77777777" w:rsidTr="00541285">
        <w:trPr>
          <w:trHeight w:val="410"/>
        </w:trPr>
        <w:tc>
          <w:tcPr>
            <w:tcW w:w="1064" w:type="dxa"/>
          </w:tcPr>
          <w:p w14:paraId="7E6EF935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&lt;</w:t>
            </w:r>
          </w:p>
        </w:tc>
        <w:tc>
          <w:tcPr>
            <w:tcW w:w="4885" w:type="dxa"/>
          </w:tcPr>
          <w:p w14:paraId="025B6FFA" w14:textId="73E4D34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kleiner b</w:t>
            </w:r>
          </w:p>
        </w:tc>
        <w:tc>
          <w:tcPr>
            <w:tcW w:w="1843" w:type="dxa"/>
          </w:tcPr>
          <w:p w14:paraId="08E377E8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&lt; 6 </w:t>
            </w:r>
          </w:p>
        </w:tc>
        <w:tc>
          <w:tcPr>
            <w:tcW w:w="2126" w:type="dxa"/>
          </w:tcPr>
          <w:p w14:paraId="197BA799" w14:textId="68968AD7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5B30D4AE" w14:textId="77777777" w:rsidTr="00541285">
        <w:trPr>
          <w:trHeight w:val="462"/>
        </w:trPr>
        <w:tc>
          <w:tcPr>
            <w:tcW w:w="1064" w:type="dxa"/>
          </w:tcPr>
          <w:p w14:paraId="2C632652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&lt;=</w:t>
            </w:r>
          </w:p>
        </w:tc>
        <w:tc>
          <w:tcPr>
            <w:tcW w:w="4885" w:type="dxa"/>
          </w:tcPr>
          <w:p w14:paraId="72C1F49F" w14:textId="29D446F4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kleiner oder gleich b</w:t>
            </w:r>
          </w:p>
        </w:tc>
        <w:tc>
          <w:tcPr>
            <w:tcW w:w="1843" w:type="dxa"/>
          </w:tcPr>
          <w:p w14:paraId="15D279FD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&lt;= 6</w:t>
            </w:r>
          </w:p>
        </w:tc>
        <w:tc>
          <w:tcPr>
            <w:tcW w:w="2126" w:type="dxa"/>
          </w:tcPr>
          <w:p w14:paraId="469EAD0F" w14:textId="725947F3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692F53E9" w14:textId="77777777" w:rsidTr="00541285">
        <w:trPr>
          <w:trHeight w:val="456"/>
        </w:trPr>
        <w:tc>
          <w:tcPr>
            <w:tcW w:w="1064" w:type="dxa"/>
          </w:tcPr>
          <w:p w14:paraId="7B5BF7B7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&gt;</w:t>
            </w:r>
          </w:p>
        </w:tc>
        <w:tc>
          <w:tcPr>
            <w:tcW w:w="4885" w:type="dxa"/>
          </w:tcPr>
          <w:p w14:paraId="123B25E3" w14:textId="18A0F575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größer b</w:t>
            </w:r>
          </w:p>
        </w:tc>
        <w:tc>
          <w:tcPr>
            <w:tcW w:w="1843" w:type="dxa"/>
          </w:tcPr>
          <w:p w14:paraId="0229396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&gt; 6</w:t>
            </w:r>
          </w:p>
        </w:tc>
        <w:tc>
          <w:tcPr>
            <w:tcW w:w="2126" w:type="dxa"/>
          </w:tcPr>
          <w:p w14:paraId="028CDAC6" w14:textId="662A1A0E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5A895CB6" w14:textId="77777777" w:rsidTr="00541285">
        <w:tc>
          <w:tcPr>
            <w:tcW w:w="1064" w:type="dxa"/>
          </w:tcPr>
          <w:p w14:paraId="57B311FF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&gt;=</w:t>
            </w:r>
          </w:p>
        </w:tc>
        <w:tc>
          <w:tcPr>
            <w:tcW w:w="4885" w:type="dxa"/>
          </w:tcPr>
          <w:p w14:paraId="0BC64340" w14:textId="691A106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größer oder gleich b</w:t>
            </w:r>
          </w:p>
        </w:tc>
        <w:tc>
          <w:tcPr>
            <w:tcW w:w="1843" w:type="dxa"/>
          </w:tcPr>
          <w:p w14:paraId="500E9909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&gt;= 6</w:t>
            </w:r>
          </w:p>
        </w:tc>
        <w:tc>
          <w:tcPr>
            <w:tcW w:w="2126" w:type="dxa"/>
          </w:tcPr>
          <w:p w14:paraId="5B11BD3E" w14:textId="783670C3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5E2F1559" w14:textId="77777777" w:rsidTr="00541285">
        <w:tc>
          <w:tcPr>
            <w:tcW w:w="1064" w:type="dxa"/>
          </w:tcPr>
          <w:p w14:paraId="62B696BE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==</w:t>
            </w:r>
          </w:p>
        </w:tc>
        <w:tc>
          <w:tcPr>
            <w:tcW w:w="4885" w:type="dxa"/>
          </w:tcPr>
          <w:p w14:paraId="11C1F50E" w14:textId="39A4C4CC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gleich b</w:t>
            </w:r>
          </w:p>
        </w:tc>
        <w:tc>
          <w:tcPr>
            <w:tcW w:w="1843" w:type="dxa"/>
          </w:tcPr>
          <w:p w14:paraId="58E2E17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== 6 </w:t>
            </w:r>
          </w:p>
        </w:tc>
        <w:tc>
          <w:tcPr>
            <w:tcW w:w="2126" w:type="dxa"/>
          </w:tcPr>
          <w:p w14:paraId="12F17C96" w14:textId="5B90D556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127CAA87" w14:textId="77777777" w:rsidTr="00541285">
        <w:trPr>
          <w:trHeight w:val="118"/>
        </w:trPr>
        <w:tc>
          <w:tcPr>
            <w:tcW w:w="1064" w:type="dxa"/>
          </w:tcPr>
          <w:p w14:paraId="4F52D96A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!=</w:t>
            </w:r>
          </w:p>
        </w:tc>
        <w:tc>
          <w:tcPr>
            <w:tcW w:w="4885" w:type="dxa"/>
          </w:tcPr>
          <w:p w14:paraId="386B886E" w14:textId="0F6F390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ungleich b</w:t>
            </w:r>
          </w:p>
        </w:tc>
        <w:tc>
          <w:tcPr>
            <w:tcW w:w="1843" w:type="dxa"/>
          </w:tcPr>
          <w:p w14:paraId="105DC466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proofErr w:type="gramStart"/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!</w:t>
            </w:r>
            <w:proofErr w:type="gramEnd"/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= 6 </w:t>
            </w:r>
          </w:p>
        </w:tc>
        <w:tc>
          <w:tcPr>
            <w:tcW w:w="2126" w:type="dxa"/>
          </w:tcPr>
          <w:p w14:paraId="784427C3" w14:textId="5E551EAE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color w:val="70AD47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</w:tbl>
    <w:p w14:paraId="34242B7B" w14:textId="77777777" w:rsidR="00541285" w:rsidRDefault="00541285" w:rsidP="00A96470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0008431F" w14:textId="77777777" w:rsidR="00541285" w:rsidRDefault="00541285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br w:type="page"/>
      </w:r>
    </w:p>
    <w:p w14:paraId="3B4AA173" w14:textId="4E99DEE1" w:rsidR="006177F4" w:rsidRPr="006177F4" w:rsidRDefault="006177F4" w:rsidP="00A96470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lastRenderedPageBreak/>
        <w:t>Logische Operatoren</w:t>
      </w:r>
    </w:p>
    <w:p w14:paraId="39207F10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Logische Operatoren verknüpfen Wahrheitswerte miteinander.</w:t>
      </w:r>
    </w:p>
    <w:p w14:paraId="2EB74AD3" w14:textId="77777777" w:rsidR="006177F4" w:rsidRPr="006177F4" w:rsidRDefault="006177F4" w:rsidP="006177F4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logik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= 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&amp;&amp; </w:t>
      </w:r>
      <w:proofErr w:type="spellStart"/>
      <w:proofErr w:type="gram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false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 </w:t>
      </w:r>
      <w:r w:rsidRPr="006177F4">
        <w:rPr>
          <w:rFonts w:ascii="Calibri Light" w:eastAsia="Calibri" w:hAnsi="Calibri Light" w:cs="Calibri Light"/>
          <w:color w:val="70AD47"/>
          <w:sz w:val="22"/>
        </w:rPr>
        <w:t>/</w:t>
      </w:r>
      <w:proofErr w:type="gramEnd"/>
      <w:r w:rsidRPr="006177F4">
        <w:rPr>
          <w:rFonts w:ascii="Calibri Light" w:eastAsia="Calibri" w:hAnsi="Calibri Light" w:cs="Calibri Light"/>
          <w:color w:val="70AD47"/>
          <w:sz w:val="22"/>
        </w:rPr>
        <w:t xml:space="preserve">/ </w:t>
      </w:r>
      <w:proofErr w:type="spellStart"/>
      <w:r w:rsidRPr="006177F4">
        <w:rPr>
          <w:rFonts w:ascii="Calibri Light" w:eastAsia="Calibri" w:hAnsi="Calibri Light" w:cs="Calibri Light"/>
          <w:color w:val="70AD47"/>
          <w:sz w:val="22"/>
        </w:rPr>
        <w:t>false</w:t>
      </w:r>
      <w:proofErr w:type="spellEnd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01"/>
        <w:gridCol w:w="3686"/>
        <w:gridCol w:w="2258"/>
        <w:gridCol w:w="2873"/>
      </w:tblGrid>
      <w:tr w:rsidR="00541285" w:rsidRPr="006177F4" w14:paraId="2CDFA970" w14:textId="77777777" w:rsidTr="00541285">
        <w:tc>
          <w:tcPr>
            <w:tcW w:w="1101" w:type="dxa"/>
            <w:shd w:val="clear" w:color="auto" w:fill="F2F2F2"/>
          </w:tcPr>
          <w:p w14:paraId="48BE5B77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3686" w:type="dxa"/>
            <w:shd w:val="clear" w:color="auto" w:fill="F2F2F2"/>
          </w:tcPr>
          <w:p w14:paraId="49C7C3C4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2258" w:type="dxa"/>
            <w:shd w:val="clear" w:color="auto" w:fill="F2F2F2"/>
          </w:tcPr>
          <w:p w14:paraId="0FAE0063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873" w:type="dxa"/>
            <w:shd w:val="clear" w:color="auto" w:fill="F2F2F2"/>
          </w:tcPr>
          <w:p w14:paraId="215182B3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14E9C2B0" w14:textId="77777777" w:rsidTr="00541285">
        <w:trPr>
          <w:trHeight w:val="462"/>
        </w:trPr>
        <w:tc>
          <w:tcPr>
            <w:tcW w:w="1101" w:type="dxa"/>
          </w:tcPr>
          <w:p w14:paraId="1B740090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&amp;&amp;</w:t>
            </w:r>
          </w:p>
        </w:tc>
        <w:tc>
          <w:tcPr>
            <w:tcW w:w="3686" w:type="dxa"/>
          </w:tcPr>
          <w:p w14:paraId="4C4643B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 UND b: Liefert wahr, wenn die Ausdrücke a und b </w:t>
            </w:r>
            <w:proofErr w:type="gramStart"/>
            <w:r w:rsidRPr="006177F4">
              <w:rPr>
                <w:rFonts w:ascii="Calibri Light" w:eastAsia="Calibri" w:hAnsi="Calibri Light" w:cs="Calibri Light"/>
                <w:sz w:val="22"/>
              </w:rPr>
              <w:t>wahr</w:t>
            </w:r>
            <w:proofErr w:type="gramEnd"/>
            <w:r w:rsidRPr="006177F4">
              <w:rPr>
                <w:rFonts w:ascii="Calibri Light" w:eastAsia="Calibri" w:hAnsi="Calibri Light" w:cs="Calibri Light"/>
                <w:sz w:val="22"/>
              </w:rPr>
              <w:t xml:space="preserve"> sind</w:t>
            </w:r>
          </w:p>
        </w:tc>
        <w:tc>
          <w:tcPr>
            <w:tcW w:w="2258" w:type="dxa"/>
          </w:tcPr>
          <w:p w14:paraId="3EA1A90A" w14:textId="6347E57B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7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</w:t>
            </w: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&gt;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</w:t>
            </w: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4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&amp;&amp; 6 &lt; 5</w:t>
            </w:r>
          </w:p>
        </w:tc>
        <w:tc>
          <w:tcPr>
            <w:tcW w:w="2873" w:type="dxa"/>
          </w:tcPr>
          <w:p w14:paraId="46F9EA15" w14:textId="62A64170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 xml:space="preserve"> &amp;&amp; </w:t>
            </w: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  <w:p w14:paraId="5ADEB661" w14:textId="0AB46E58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1CB6B45C" w14:textId="77777777" w:rsidTr="00541285">
        <w:trPr>
          <w:trHeight w:val="456"/>
        </w:trPr>
        <w:tc>
          <w:tcPr>
            <w:tcW w:w="1101" w:type="dxa"/>
          </w:tcPr>
          <w:p w14:paraId="66DEA610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||</w:t>
            </w:r>
          </w:p>
        </w:tc>
        <w:tc>
          <w:tcPr>
            <w:tcW w:w="3686" w:type="dxa"/>
          </w:tcPr>
          <w:p w14:paraId="0695A2A3" w14:textId="41A870AD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 ODER b: Liefert wahr, wenn </w:t>
            </w:r>
            <w:r w:rsidR="00C10158">
              <w:rPr>
                <w:rFonts w:ascii="Calibri Light" w:eastAsia="Calibri" w:hAnsi="Calibri Light" w:cs="Calibri Light"/>
                <w:sz w:val="22"/>
              </w:rPr>
              <w:t>min-</w:t>
            </w:r>
            <w:proofErr w:type="spellStart"/>
            <w:r w:rsidR="00C10158">
              <w:rPr>
                <w:rFonts w:ascii="Calibri Light" w:eastAsia="Calibri" w:hAnsi="Calibri Light" w:cs="Calibri Light"/>
                <w:sz w:val="22"/>
              </w:rPr>
              <w:t>destens</w:t>
            </w:r>
            <w:proofErr w:type="spellEnd"/>
            <w:r w:rsidR="00C10158">
              <w:rPr>
                <w:rFonts w:ascii="Calibri Light" w:eastAsia="Calibri" w:hAnsi="Calibri Light" w:cs="Calibri Light"/>
                <w:sz w:val="22"/>
              </w:rPr>
              <w:t xml:space="preserve"> </w:t>
            </w: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einer der Ausdrücke </w:t>
            </w:r>
            <w:proofErr w:type="gramStart"/>
            <w:r w:rsidRPr="006177F4">
              <w:rPr>
                <w:rFonts w:ascii="Calibri Light" w:eastAsia="Calibri" w:hAnsi="Calibri Light" w:cs="Calibri Light"/>
                <w:sz w:val="22"/>
              </w:rPr>
              <w:t>wahr</w:t>
            </w:r>
            <w:proofErr w:type="gramEnd"/>
            <w:r w:rsidRPr="006177F4">
              <w:rPr>
                <w:rFonts w:ascii="Calibri Light" w:eastAsia="Calibri" w:hAnsi="Calibri Light" w:cs="Calibri Light"/>
                <w:sz w:val="22"/>
              </w:rPr>
              <w:t xml:space="preserve"> ist </w:t>
            </w:r>
          </w:p>
        </w:tc>
        <w:tc>
          <w:tcPr>
            <w:tcW w:w="2258" w:type="dxa"/>
          </w:tcPr>
          <w:p w14:paraId="358CED21" w14:textId="21AAAAA6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7 &gt; 4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|| 6 &lt; 5</w:t>
            </w:r>
          </w:p>
        </w:tc>
        <w:tc>
          <w:tcPr>
            <w:tcW w:w="2873" w:type="dxa"/>
          </w:tcPr>
          <w:p w14:paraId="11145A91" w14:textId="23F5EBDC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 xml:space="preserve"> || </w:t>
            </w: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  <w:p w14:paraId="7A71E161" w14:textId="1F295E53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2A2785F6" w14:textId="77777777" w:rsidTr="00541285">
        <w:trPr>
          <w:trHeight w:val="300"/>
        </w:trPr>
        <w:tc>
          <w:tcPr>
            <w:tcW w:w="1101" w:type="dxa"/>
          </w:tcPr>
          <w:p w14:paraId="2831EA7D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!</w:t>
            </w:r>
          </w:p>
        </w:tc>
        <w:tc>
          <w:tcPr>
            <w:tcW w:w="3686" w:type="dxa"/>
          </w:tcPr>
          <w:p w14:paraId="1DFD98AD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NICHT a</w:t>
            </w:r>
          </w:p>
        </w:tc>
        <w:tc>
          <w:tcPr>
            <w:tcW w:w="2258" w:type="dxa"/>
          </w:tcPr>
          <w:p w14:paraId="24D6E177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! (6 &lt; 5)</w:t>
            </w:r>
          </w:p>
        </w:tc>
        <w:tc>
          <w:tcPr>
            <w:tcW w:w="2873" w:type="dxa"/>
          </w:tcPr>
          <w:p w14:paraId="625914D6" w14:textId="1F5D76BA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gramStart"/>
            <w:r>
              <w:rPr>
                <w:rFonts w:ascii="Calibri Light" w:eastAsia="Calibri" w:hAnsi="Calibri Light" w:cs="Calibri Light"/>
                <w:sz w:val="22"/>
              </w:rPr>
              <w:t>!(</w:t>
            </w:r>
            <w:proofErr w:type="spellStart"/>
            <w:proofErr w:type="gramEnd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>)</w:t>
            </w:r>
          </w:p>
          <w:p w14:paraId="62946A0B" w14:textId="2C660EF8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</w:tbl>
    <w:p w14:paraId="494AF2A0" w14:textId="30E1388F" w:rsidR="006177F4" w:rsidRDefault="00EC6FD6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38557" wp14:editId="29DD367E">
                <wp:simplePos x="0" y="0"/>
                <wp:positionH relativeFrom="column">
                  <wp:posOffset>-20955</wp:posOffset>
                </wp:positionH>
                <wp:positionV relativeFrom="paragraph">
                  <wp:posOffset>127000</wp:posOffset>
                </wp:positionV>
                <wp:extent cx="6328410" cy="2400300"/>
                <wp:effectExtent l="0" t="0" r="1524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1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2633A2" id="Rechteck 14" o:spid="_x0000_s1026" style="position:absolute;margin-left:-1.65pt;margin-top:10pt;width:498.3pt;height:18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" filled="f" strokecolor="#c00000" strokeweight="2pt"/>
            </w:pict>
          </mc:Fallback>
        </mc:AlternateContent>
      </w:r>
    </w:p>
    <w:p w14:paraId="58A4C2A6" w14:textId="1D83159F" w:rsidR="006C11FB" w:rsidRPr="005E4593" w:rsidRDefault="006C11FB" w:rsidP="006C11FB">
      <w:pPr>
        <w:rPr>
          <w:rFonts w:ascii="Calibri Light" w:hAnsi="Calibri Light" w:cs="Calibri Light"/>
        </w:rPr>
      </w:pPr>
      <w:r w:rsidRPr="00C03F73">
        <w:rPr>
          <w:rFonts w:ascii="Calibri Light" w:hAnsi="Calibri Light" w:cs="Calibri Light"/>
          <w:b/>
          <w:bCs/>
          <w:i/>
          <w:iCs/>
        </w:rPr>
        <w:t xml:space="preserve">Übung </w:t>
      </w:r>
      <w:r>
        <w:rPr>
          <w:rFonts w:ascii="Calibri Light" w:hAnsi="Calibri Light" w:cs="Calibri Light"/>
          <w:b/>
          <w:bCs/>
          <w:i/>
          <w:iCs/>
        </w:rPr>
        <w:t>2</w:t>
      </w:r>
      <w:r w:rsidRPr="003A7C72"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</w:rPr>
        <w:t>Vervollständigen Sie folgende Tabellen</w:t>
      </w:r>
      <w:r w:rsidR="00C10158">
        <w:rPr>
          <w:rFonts w:ascii="Calibri Light" w:hAnsi="Calibri Light" w:cs="Calibri Light"/>
        </w:rPr>
        <w:t xml:space="preserve"> </w:t>
      </w:r>
      <w:proofErr w:type="spellStart"/>
      <w:r w:rsidR="00C10158">
        <w:rPr>
          <w:rFonts w:ascii="Calibri Light" w:hAnsi="Calibri Light" w:cs="Calibri Light"/>
        </w:rPr>
        <w:t>boolean</w:t>
      </w:r>
      <w:proofErr w:type="spellEnd"/>
      <w:r w:rsidR="00C10158">
        <w:rPr>
          <w:rFonts w:ascii="Calibri Light" w:hAnsi="Calibri Light" w:cs="Calibri Light"/>
        </w:rPr>
        <w:t xml:space="preserve"> </w:t>
      </w:r>
      <w:proofErr w:type="spellStart"/>
      <w:r w:rsidR="00C10158">
        <w:rPr>
          <w:rFonts w:ascii="Calibri Light" w:hAnsi="Calibri Light" w:cs="Calibri Light"/>
        </w:rPr>
        <w:t>test</w:t>
      </w:r>
      <w:proofErr w:type="spellEnd"/>
      <w:r w:rsidR="00C10158">
        <w:rPr>
          <w:rFonts w:ascii="Calibri Light" w:hAnsi="Calibri Light" w:cs="Calibri Light"/>
        </w:rPr>
        <w:t xml:space="preserve"> = </w:t>
      </w:r>
      <w:proofErr w:type="spellStart"/>
      <w:r w:rsidR="00C10158">
        <w:rPr>
          <w:rFonts w:ascii="Calibri Light" w:hAnsi="Calibri Light" w:cs="Calibri Light"/>
        </w:rPr>
        <w:t>false</w:t>
      </w:r>
      <w:proofErr w:type="spellEnd"/>
      <w:r w:rsidR="00C10158">
        <w:rPr>
          <w:rFonts w:ascii="Calibri Light" w:hAnsi="Calibri Light" w:cs="Calibri Light"/>
        </w:rPr>
        <w:t xml:space="preserve"> || false</w:t>
      </w:r>
      <w:bookmarkStart w:id="0" w:name="_GoBack"/>
      <w:bookmarkEnd w:id="0"/>
    </w:p>
    <w:p w14:paraId="5E635915" w14:textId="0E15073F" w:rsidR="006C11FB" w:rsidRPr="00696CDF" w:rsidRDefault="006C11FB" w:rsidP="00EC6FD6">
      <w:pPr>
        <w:spacing w:after="0" w:line="240" w:lineRule="auto"/>
        <w:ind w:left="709"/>
        <w:jc w:val="left"/>
        <w:rPr>
          <w:rFonts w:ascii="Calibri" w:eastAsia="Calibri" w:hAnsi="Calibri" w:cs="Times New Roman"/>
          <w:b/>
          <w:bCs/>
          <w:sz w:val="22"/>
        </w:rPr>
      </w:pPr>
      <w:r w:rsidRPr="00696CDF">
        <w:rPr>
          <w:b/>
          <w:bCs/>
        </w:rPr>
        <w:t>UND</w:t>
      </w:r>
      <w:r w:rsidR="00977B91" w:rsidRPr="00696CDF">
        <w:rPr>
          <w:b/>
          <w:bCs/>
        </w:rPr>
        <w:t>-</w:t>
      </w:r>
      <w:r w:rsidRPr="00696CDF">
        <w:rPr>
          <w:b/>
          <w:bCs/>
        </w:rPr>
        <w:t>Operator</w:t>
      </w:r>
      <w:r w:rsidR="00977B91" w:rsidRPr="00696CDF">
        <w:rPr>
          <w:b/>
          <w:bCs/>
        </w:rPr>
        <w:t xml:space="preserve"> (&amp;&amp;)</w:t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="00696CDF">
        <w:rPr>
          <w:b/>
          <w:bCs/>
        </w:rPr>
        <w:tab/>
      </w:r>
      <w:r w:rsidRPr="00696CDF">
        <w:rPr>
          <w:b/>
          <w:bCs/>
        </w:rPr>
        <w:t>ODER</w:t>
      </w:r>
      <w:r w:rsidR="00977B91" w:rsidRPr="00696CDF">
        <w:rPr>
          <w:b/>
          <w:bCs/>
        </w:rPr>
        <w:t>-</w:t>
      </w:r>
      <w:r w:rsidRPr="00696CDF">
        <w:rPr>
          <w:b/>
          <w:bCs/>
        </w:rPr>
        <w:t>Operator</w:t>
      </w:r>
      <w:r w:rsidR="00977B91" w:rsidRPr="00696CDF">
        <w:rPr>
          <w:b/>
          <w:bCs/>
        </w:rPr>
        <w:t xml:space="preserve"> (||)</w:t>
      </w:r>
    </w:p>
    <w:p w14:paraId="2F07C888" w14:textId="77777777" w:rsidR="006C11FB" w:rsidRDefault="006C11FB" w:rsidP="00EC6FD6">
      <w:pPr>
        <w:spacing w:after="0" w:line="240" w:lineRule="auto"/>
        <w:ind w:left="709"/>
        <w:jc w:val="left"/>
        <w:rPr>
          <w:rFonts w:ascii="Calibri" w:eastAsia="Calibri" w:hAnsi="Calibri" w:cs="Times New Roman"/>
          <w:sz w:val="22"/>
        </w:rPr>
      </w:pPr>
    </w:p>
    <w:tbl>
      <w:tblPr>
        <w:tblW w:w="7933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92"/>
        <w:gridCol w:w="1276"/>
        <w:gridCol w:w="1843"/>
        <w:gridCol w:w="850"/>
        <w:gridCol w:w="851"/>
        <w:gridCol w:w="1275"/>
      </w:tblGrid>
      <w:tr w:rsidR="006C11FB" w14:paraId="56B286D7" w14:textId="3191FB38" w:rsidTr="00EC6FD6">
        <w:tc>
          <w:tcPr>
            <w:tcW w:w="846" w:type="dxa"/>
          </w:tcPr>
          <w:p w14:paraId="775511DB" w14:textId="5F45459D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992" w:type="dxa"/>
          </w:tcPr>
          <w:p w14:paraId="159AEB95" w14:textId="4B695F7E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4C71B1" w14:textId="77777777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 w:rsidRPr="00863DB8">
              <w:rPr>
                <w:rFonts w:cs="Arial"/>
                <w:b/>
              </w:rPr>
              <w:t>Ergebnis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E699D" w14:textId="77777777" w:rsidR="006C11FB" w:rsidRPr="00863DB8" w:rsidRDefault="006C11FB" w:rsidP="006C11FB">
            <w:pPr>
              <w:jc w:val="left"/>
              <w:rPr>
                <w:rFonts w:cs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85F6DB5" w14:textId="65B9BBA2" w:rsidR="006C11FB" w:rsidRDefault="006C11FB" w:rsidP="00977B91">
            <w:pPr>
              <w:jc w:val="center"/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851" w:type="dxa"/>
          </w:tcPr>
          <w:p w14:paraId="100094D8" w14:textId="2F3BC977" w:rsidR="006C11FB" w:rsidRPr="006C11FB" w:rsidRDefault="006C11FB" w:rsidP="00977B91">
            <w:pPr>
              <w:jc w:val="center"/>
              <w:rPr>
                <w:b/>
                <w:bCs/>
              </w:rPr>
            </w:pPr>
            <w:r w:rsidRPr="006C11FB">
              <w:rPr>
                <w:b/>
                <w:bCs/>
              </w:rPr>
              <w:t>b</w:t>
            </w:r>
          </w:p>
        </w:tc>
        <w:tc>
          <w:tcPr>
            <w:tcW w:w="1275" w:type="dxa"/>
          </w:tcPr>
          <w:p w14:paraId="015ADF04" w14:textId="11A06D5E" w:rsidR="006C11FB" w:rsidRDefault="006C11FB" w:rsidP="00977B91">
            <w:pPr>
              <w:jc w:val="center"/>
            </w:pPr>
            <w:r w:rsidRPr="00863DB8">
              <w:rPr>
                <w:rFonts w:cs="Arial"/>
                <w:b/>
              </w:rPr>
              <w:t>Ergebnis</w:t>
            </w:r>
          </w:p>
        </w:tc>
      </w:tr>
      <w:tr w:rsidR="006C11FB" w14:paraId="30821510" w14:textId="52905F2D" w:rsidTr="00EC6FD6">
        <w:tc>
          <w:tcPr>
            <w:tcW w:w="846" w:type="dxa"/>
          </w:tcPr>
          <w:p w14:paraId="19EBC38B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992" w:type="dxa"/>
          </w:tcPr>
          <w:p w14:paraId="04B9726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65C6A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4B83E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A02BC0" w14:textId="209695FC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851" w:type="dxa"/>
          </w:tcPr>
          <w:p w14:paraId="26BB1588" w14:textId="7BD4BD81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5" w:type="dxa"/>
          </w:tcPr>
          <w:p w14:paraId="7235BF65" w14:textId="77777777" w:rsidR="006C11FB" w:rsidRDefault="006C11FB" w:rsidP="006C11FB">
            <w:pPr>
              <w:jc w:val="left"/>
            </w:pPr>
          </w:p>
        </w:tc>
      </w:tr>
      <w:tr w:rsidR="006C11FB" w14:paraId="087306A5" w14:textId="2B7702A3" w:rsidTr="00EC6FD6">
        <w:tc>
          <w:tcPr>
            <w:tcW w:w="846" w:type="dxa"/>
          </w:tcPr>
          <w:p w14:paraId="096EC2FC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992" w:type="dxa"/>
          </w:tcPr>
          <w:p w14:paraId="793AEB8D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6B6E4A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C349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FACFBF6" w14:textId="6C1CF83D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851" w:type="dxa"/>
          </w:tcPr>
          <w:p w14:paraId="7A4AD08C" w14:textId="3E0877E8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5" w:type="dxa"/>
          </w:tcPr>
          <w:p w14:paraId="232F964E" w14:textId="77777777" w:rsidR="006C11FB" w:rsidRDefault="006C11FB" w:rsidP="006C11FB">
            <w:pPr>
              <w:jc w:val="left"/>
            </w:pPr>
          </w:p>
        </w:tc>
      </w:tr>
      <w:tr w:rsidR="006C11FB" w14:paraId="543D7DED" w14:textId="65ECDB37" w:rsidTr="00EC6FD6">
        <w:tc>
          <w:tcPr>
            <w:tcW w:w="846" w:type="dxa"/>
          </w:tcPr>
          <w:p w14:paraId="3FD2A1C9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992" w:type="dxa"/>
          </w:tcPr>
          <w:p w14:paraId="0E957E8E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24BB98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B7623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AA2C850" w14:textId="08299AFC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851" w:type="dxa"/>
          </w:tcPr>
          <w:p w14:paraId="61EB7E27" w14:textId="06550C17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5" w:type="dxa"/>
          </w:tcPr>
          <w:p w14:paraId="225376E3" w14:textId="77777777" w:rsidR="006C11FB" w:rsidRDefault="006C11FB" w:rsidP="006C11FB">
            <w:pPr>
              <w:jc w:val="left"/>
            </w:pPr>
          </w:p>
        </w:tc>
      </w:tr>
      <w:tr w:rsidR="006C11FB" w14:paraId="58E15CCC" w14:textId="07BD70C0" w:rsidTr="00EC6FD6">
        <w:tc>
          <w:tcPr>
            <w:tcW w:w="846" w:type="dxa"/>
          </w:tcPr>
          <w:p w14:paraId="5614C06B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992" w:type="dxa"/>
          </w:tcPr>
          <w:p w14:paraId="7526A21C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25F2D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FD373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99B378A" w14:textId="015FE639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851" w:type="dxa"/>
          </w:tcPr>
          <w:p w14:paraId="22AE6F0B" w14:textId="0BD7FC88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5" w:type="dxa"/>
          </w:tcPr>
          <w:p w14:paraId="18E6BE88" w14:textId="77777777" w:rsidR="006C11FB" w:rsidRDefault="006C11FB" w:rsidP="006C11FB">
            <w:pPr>
              <w:jc w:val="left"/>
            </w:pPr>
          </w:p>
        </w:tc>
      </w:tr>
    </w:tbl>
    <w:p w14:paraId="1D629A55" w14:textId="6AC76B7E" w:rsidR="006C11FB" w:rsidRDefault="006C11FB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7F73BEF3" w14:textId="1304CBE7" w:rsidR="006C11FB" w:rsidRDefault="006C11FB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3BA80DA6" w14:textId="3A0F0B4D" w:rsidR="00077933" w:rsidRDefault="00977B91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D55DF" wp14:editId="21ACA85C">
                <wp:simplePos x="0" y="0"/>
                <wp:positionH relativeFrom="column">
                  <wp:posOffset>-20320</wp:posOffset>
                </wp:positionH>
                <wp:positionV relativeFrom="paragraph">
                  <wp:posOffset>63500</wp:posOffset>
                </wp:positionV>
                <wp:extent cx="6305550" cy="1308226"/>
                <wp:effectExtent l="0" t="0" r="19050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3082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B6C84B" w14:textId="18487831" w:rsidR="00077933" w:rsidRPr="005E4593" w:rsidRDefault="00077933" w:rsidP="00077933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 xml:space="preserve">Übung </w:t>
                            </w:r>
                            <w:r w:rsidR="006C11FB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Geben Sie das Ergebnis in der Konsole aus</w:t>
                            </w:r>
                          </w:p>
                          <w:p w14:paraId="61F5CDAD" w14:textId="6FBD7CC2" w:rsidR="00077933" w:rsidRDefault="00077933" w:rsidP="0007793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Erzeugen Sie eine Variable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und weisen Sie dieser den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Wert 10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zu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. Prüfen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ie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anschließend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, ob die Variable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größer als 7 und kleiner als 1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>2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ist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>das Ergebnis der Bedingung aus.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Nutzen Sie dazu die </w:t>
                            </w:r>
                            <w:proofErr w:type="spellStart"/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)</w:t>
                            </w:r>
                            <w:proofErr w:type="gramEnd"/>
                            <w:r w:rsidR="00AA7875" w:rsidRPr="00AA7875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>Anweisung.</w:t>
                            </w:r>
                          </w:p>
                          <w:p w14:paraId="5DE118C5" w14:textId="623971EA" w:rsidR="00860A5E" w:rsidRPr="00860A5E" w:rsidRDefault="00860A5E" w:rsidP="00860A5E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Prüfen Sie, ob die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ungleich 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dem Wert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10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oder gleich dem Wert 12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ist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>das Ergebnis 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A6D55DF" id="Rechteck 11" o:spid="_x0000_s1031" style="position:absolute;margin-left:-1.6pt;margin-top:5pt;width:496.5pt;height:1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" fillcolor="window" strokecolor="#c0504d" strokeweight="2pt">
                <v:textbox>
                  <w:txbxContent>
                    <w:p w14:paraId="68B6C84B" w14:textId="18487831" w:rsidR="00077933" w:rsidRPr="005E4593" w:rsidRDefault="00077933" w:rsidP="00077933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 xml:space="preserve">Übung </w:t>
                      </w:r>
                      <w:r w:rsidR="006C11FB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3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  <w:r>
                        <w:rPr>
                          <w:rFonts w:ascii="Calibri Light" w:hAnsi="Calibri Light" w:cs="Calibri Light"/>
                        </w:rPr>
                        <w:t>Geben Sie das Ergebnis in der Konsole aus</w:t>
                      </w:r>
                    </w:p>
                    <w:p w14:paraId="61F5CDAD" w14:textId="6FBD7CC2" w:rsidR="00077933" w:rsidRDefault="00077933" w:rsidP="0007793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Erzeugen Sie eine Variable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 w:rsidR="00461F16">
                        <w:rPr>
                          <w:rFonts w:ascii="Calibri Light" w:hAnsi="Calibri Light" w:cs="Calibri Light"/>
                        </w:rPr>
                        <w:t xml:space="preserve"> und weisen Sie dieser den </w:t>
                      </w:r>
                      <w:r>
                        <w:rPr>
                          <w:rFonts w:ascii="Calibri Light" w:hAnsi="Calibri Light" w:cs="Calibri Light"/>
                        </w:rPr>
                        <w:t>Wert 10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zu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. Prüfen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S</w:t>
                      </w:r>
                      <w:r>
                        <w:rPr>
                          <w:rFonts w:ascii="Calibri Light" w:hAnsi="Calibri Light" w:cs="Calibri Light"/>
                        </w:rPr>
                        <w:t>ie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anschließend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, ob die Variable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größer als 7 und kleiner als 1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>2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ist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>das Ergebnis der Bedingung aus.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 Nutzen Sie dazu die </w:t>
                      </w:r>
                      <w:proofErr w:type="spellStart"/>
                      <w:r w:rsidR="00AA7875" w:rsidRPr="00EA2856">
                        <w:rPr>
                          <w:rFonts w:ascii="Calibri Light" w:hAnsi="Calibri Light" w:cs="Calibri Light"/>
                        </w:rPr>
                        <w:t>System.out.println</w:t>
                      </w:r>
                      <w:proofErr w:type="spellEnd"/>
                      <w:proofErr w:type="gramStart"/>
                      <w:r w:rsidR="00AA7875" w:rsidRPr="00EA2856">
                        <w:rPr>
                          <w:rFonts w:ascii="Calibri Light" w:hAnsi="Calibri Light" w:cs="Calibri Light"/>
                        </w:rPr>
                        <w:t>(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AA7875" w:rsidRPr="00EA2856">
                        <w:rPr>
                          <w:rFonts w:ascii="Calibri Light" w:hAnsi="Calibri Light" w:cs="Calibri Light"/>
                        </w:rPr>
                        <w:t>)</w:t>
                      </w:r>
                      <w:proofErr w:type="gramEnd"/>
                      <w:r w:rsidR="00AA7875" w:rsidRPr="00AA7875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>Anweisung.</w:t>
                      </w:r>
                    </w:p>
                    <w:p w14:paraId="5DE118C5" w14:textId="623971EA" w:rsidR="00860A5E" w:rsidRPr="00860A5E" w:rsidRDefault="00860A5E" w:rsidP="00860A5E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Prüfen Sie, ob die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ungleich 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dem Wert 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10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oder gleich dem Wert 12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</w:rPr>
                        <w:t>ist</w:t>
                      </w:r>
                      <w:proofErr w:type="gramEnd"/>
                      <w:r w:rsidR="00AA7875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>das Ergebnis aus.</w:t>
                      </w:r>
                    </w:p>
                  </w:txbxContent>
                </v:textbox>
              </v:rect>
            </w:pict>
          </mc:Fallback>
        </mc:AlternateContent>
      </w:r>
    </w:p>
    <w:p w14:paraId="2B0B39D7" w14:textId="0B18A58C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28E5D65F" w14:textId="145DC1D9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6BE2524F" w14:textId="647C8E8B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19754F6D" w14:textId="4474D5C6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5139EA37" w14:textId="35DB1F4A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324C3585" w14:textId="30AE0EC7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2079AB82" w14:textId="76B54B14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5B4AD02C" w14:textId="7A17EF1E" w:rsidR="006177F4" w:rsidRPr="00977B91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2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Verkettungsoperator</w:t>
      </w:r>
      <w:r w:rsidR="00977B91">
        <w:rPr>
          <w:rFonts w:ascii="Calibri Light" w:eastAsia="Calibri" w:hAnsi="Calibri Light" w:cs="Calibri Light"/>
          <w:b/>
          <w:sz w:val="32"/>
          <w:szCs w:val="32"/>
        </w:rPr>
        <w:br/>
      </w:r>
    </w:p>
    <w:p w14:paraId="6020FEF9" w14:textId="5803A685" w:rsidR="006177F4" w:rsidRPr="006177F4" w:rsidRDefault="006177F4" w:rsidP="006177F4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String zeichenkette = </w:t>
      </w:r>
      <w:bookmarkStart w:id="1" w:name="_Hlk84009290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"Nil" </w:t>
      </w:r>
      <w:bookmarkEnd w:id="1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+ "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pferd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";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Pr="006177F4">
        <w:rPr>
          <w:rFonts w:ascii="Calibri Light" w:eastAsia="Calibri" w:hAnsi="Calibri Light" w:cs="Calibri Light"/>
          <w:color w:val="70AD47"/>
          <w:sz w:val="22"/>
        </w:rPr>
        <w:t>// Verknüpfung zu: Nilpferd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86"/>
        <w:gridCol w:w="3529"/>
        <w:gridCol w:w="2430"/>
        <w:gridCol w:w="2873"/>
      </w:tblGrid>
      <w:tr w:rsidR="00541285" w:rsidRPr="006177F4" w14:paraId="355E702F" w14:textId="77777777" w:rsidTr="00541285">
        <w:tc>
          <w:tcPr>
            <w:tcW w:w="1086" w:type="dxa"/>
            <w:shd w:val="clear" w:color="auto" w:fill="F2F2F2"/>
          </w:tcPr>
          <w:p w14:paraId="6CE2923C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3529" w:type="dxa"/>
            <w:shd w:val="clear" w:color="auto" w:fill="F2F2F2"/>
          </w:tcPr>
          <w:p w14:paraId="4B110AB2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2430" w:type="dxa"/>
            <w:shd w:val="clear" w:color="auto" w:fill="F2F2F2"/>
          </w:tcPr>
          <w:p w14:paraId="67D43517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873" w:type="dxa"/>
            <w:shd w:val="clear" w:color="auto" w:fill="F2F2F2"/>
          </w:tcPr>
          <w:p w14:paraId="530598CF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76BCDFF7" w14:textId="77777777" w:rsidTr="00541285">
        <w:trPr>
          <w:trHeight w:val="286"/>
        </w:trPr>
        <w:tc>
          <w:tcPr>
            <w:tcW w:w="1086" w:type="dxa"/>
          </w:tcPr>
          <w:p w14:paraId="03029D02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</w:t>
            </w:r>
          </w:p>
        </w:tc>
        <w:tc>
          <w:tcPr>
            <w:tcW w:w="3529" w:type="dxa"/>
          </w:tcPr>
          <w:p w14:paraId="164E18B7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Zwei Zeichenketten werden verkettet</w:t>
            </w:r>
          </w:p>
        </w:tc>
        <w:tc>
          <w:tcPr>
            <w:tcW w:w="2430" w:type="dxa"/>
          </w:tcPr>
          <w:p w14:paraId="4D16E6CB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"Hallo " + "Welt"</w:t>
            </w:r>
          </w:p>
        </w:tc>
        <w:tc>
          <w:tcPr>
            <w:tcW w:w="2873" w:type="dxa"/>
          </w:tcPr>
          <w:p w14:paraId="02A0E114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color w:val="70AD47"/>
                <w:sz w:val="22"/>
              </w:rPr>
              <w:t>liefert Hallo Welt</w:t>
            </w:r>
          </w:p>
        </w:tc>
      </w:tr>
    </w:tbl>
    <w:p w14:paraId="15A75A23" w14:textId="1CCC6AFF" w:rsidR="003C5354" w:rsidRPr="00C67ECC" w:rsidRDefault="00077933" w:rsidP="00B354F1">
      <w:pPr>
        <w:jc w:val="left"/>
        <w:rPr>
          <w:rFonts w:ascii="Consolas" w:hAnsi="Consolas" w:cs="Courier New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18B21" wp14:editId="45C7531F">
                <wp:simplePos x="0" y="0"/>
                <wp:positionH relativeFrom="column">
                  <wp:posOffset>-38024</wp:posOffset>
                </wp:positionH>
                <wp:positionV relativeFrom="paragraph">
                  <wp:posOffset>322759</wp:posOffset>
                </wp:positionV>
                <wp:extent cx="6305550" cy="694944"/>
                <wp:effectExtent l="0" t="0" r="19050" b="101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6949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A035B" w14:textId="06DC9545" w:rsidR="00077933" w:rsidRPr="003A7C72" w:rsidRDefault="00077933" w:rsidP="00077933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Übung</w:t>
                            </w:r>
                            <w:r w:rsidR="006C11FB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 xml:space="preserve"> 4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</w:p>
                          <w:p w14:paraId="223D0FFB" w14:textId="6D087138" w:rsidR="00077933" w:rsidRPr="00DB704F" w:rsidRDefault="00077933" w:rsidP="00DB704F">
                            <w:p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Verketten Sie die Zeichenketten "Meine Oma</w:t>
                            </w:r>
                            <w:r w:rsidR="00074E28" w:rsidRPr="00DB704F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", "fährt im</w:t>
                            </w:r>
                            <w:r w:rsidR="00074E28" w:rsidRPr="00DB704F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 und "Hühnerstall Motorrad</w:t>
                            </w:r>
                            <w:r w:rsidR="00DB704F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</w:t>
                            </w:r>
                            <w:r w:rsidR="00DB704F" w:rsidRPr="00DB704F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318B21" id="Rechteck 12" o:spid="_x0000_s1032" style="position:absolute;margin-left:-3pt;margin-top:25.4pt;width:496.5pt;height:5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" fillcolor="window" strokecolor="#c0504d" strokeweight="2pt">
                <v:textbox>
                  <w:txbxContent>
                    <w:p w14:paraId="68AA035B" w14:textId="06DC9545" w:rsidR="00077933" w:rsidRPr="003A7C72" w:rsidRDefault="00077933" w:rsidP="00077933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Übung</w:t>
                      </w:r>
                      <w:r w:rsidR="006C11FB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 xml:space="preserve"> 4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</w:p>
                    <w:p w14:paraId="223D0FFB" w14:textId="6D087138" w:rsidR="00077933" w:rsidRPr="00DB704F" w:rsidRDefault="00077933" w:rsidP="00DB704F">
                      <w:p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 w:rsidRPr="00DB704F">
                        <w:rPr>
                          <w:rFonts w:ascii="Calibri Light" w:hAnsi="Calibri Light" w:cs="Calibri Light"/>
                        </w:rPr>
                        <w:t>Verketten Sie die Zeichenketten "Meine Oma</w:t>
                      </w:r>
                      <w:r w:rsidR="00074E28" w:rsidRPr="00DB704F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", "fährt im</w:t>
                      </w:r>
                      <w:r w:rsidR="00074E28" w:rsidRPr="00DB704F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 und "Hühnerstall Motorrad</w:t>
                      </w:r>
                      <w:r w:rsidR="00DB704F">
                        <w:rPr>
                          <w:rFonts w:ascii="Calibri Light" w:hAnsi="Calibri Light" w:cs="Calibri Light"/>
                        </w:rPr>
                        <w:t>.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</w:t>
                      </w:r>
                      <w:r w:rsidR="00DB704F" w:rsidRPr="00DB704F">
                        <w:rPr>
                          <w:rFonts w:ascii="Calibri Light" w:hAnsi="Calibri Light" w:cs="Calibri Ligh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5354" w:rsidRPr="00C67ECC" w:rsidSect="007D188E">
      <w:headerReference w:type="default" r:id="rId11"/>
      <w:footerReference w:type="default" r:id="rId12"/>
      <w:pgSz w:w="11906" w:h="16838"/>
      <w:pgMar w:top="851" w:right="99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A44BF" w14:textId="77777777" w:rsidR="00BB0F9C" w:rsidRDefault="00BB0F9C" w:rsidP="00AB44B1">
      <w:pPr>
        <w:spacing w:after="0" w:line="240" w:lineRule="auto"/>
      </w:pPr>
      <w:r>
        <w:separator/>
      </w:r>
    </w:p>
  </w:endnote>
  <w:endnote w:type="continuationSeparator" w:id="0">
    <w:p w14:paraId="6FEF0857" w14:textId="77777777" w:rsidR="00BB0F9C" w:rsidRDefault="00BB0F9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576B" w14:textId="3F7C9AC1" w:rsidR="00406642" w:rsidRPr="00405506" w:rsidRDefault="00BB0F9C" w:rsidP="009436EF">
    <w:pPr>
      <w:pStyle w:val="Fuzeile"/>
      <w:tabs>
        <w:tab w:val="right" w:pos="9922"/>
      </w:tabs>
    </w:pPr>
    <w:r>
      <w:object w:dxaOrig="1440" w:dyaOrig="1440" w14:anchorId="09655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69.15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725874085" r:id="rId2"/>
      </w:object>
    </w:r>
    <w:r w:rsidR="00787581" w:rsidRPr="00787581">
      <w:rPr>
        <w:b/>
        <w:color w:val="auto"/>
        <w:sz w:val="20"/>
      </w:rPr>
      <w:tab/>
    </w:r>
    <w:r w:rsidR="00692464" w:rsidRPr="00405506">
      <w:tab/>
    </w:r>
    <w:r w:rsidR="009436EF">
      <w:tab/>
      <w:t xml:space="preserve"> </w:t>
    </w:r>
    <w:r w:rsidR="009436EF" w:rsidRPr="00D21C04">
      <w:fldChar w:fldCharType="begin"/>
    </w:r>
    <w:r w:rsidR="009436EF" w:rsidRPr="00D21C04">
      <w:instrText xml:space="preserve"> PAGE   \* MERGEFORMAT </w:instrText>
    </w:r>
    <w:r w:rsidR="009436EF" w:rsidRPr="00D21C04">
      <w:fldChar w:fldCharType="separate"/>
    </w:r>
    <w:r w:rsidR="009A52C9">
      <w:t>3</w:t>
    </w:r>
    <w:r w:rsidR="009436EF" w:rsidRPr="00D21C04">
      <w:fldChar w:fldCharType="end"/>
    </w:r>
    <w:r w:rsidR="009436EF" w:rsidRPr="00D21C04">
      <w:t>/</w:t>
    </w:r>
    <w:r>
      <w:fldChar w:fldCharType="begin"/>
    </w:r>
    <w:r>
      <w:instrText>NUMPAGES   \* MERGEFORMAT</w:instrText>
    </w:r>
    <w:r>
      <w:fldChar w:fldCharType="separate"/>
    </w:r>
    <w:r w:rsidR="009A52C9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8FEC" w14:textId="77777777" w:rsidR="00BB0F9C" w:rsidRDefault="00BB0F9C" w:rsidP="00AB44B1">
      <w:pPr>
        <w:spacing w:after="0" w:line="240" w:lineRule="auto"/>
      </w:pPr>
      <w:r>
        <w:separator/>
      </w:r>
    </w:p>
  </w:footnote>
  <w:footnote w:type="continuationSeparator" w:id="0">
    <w:p w14:paraId="4C070645" w14:textId="77777777" w:rsidR="00BB0F9C" w:rsidRDefault="00BB0F9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4252"/>
      <w:gridCol w:w="425"/>
      <w:gridCol w:w="2552"/>
    </w:tblGrid>
    <w:tr w:rsidR="006D628D" w:rsidRPr="00D21C04" w14:paraId="25F103E8" w14:textId="77777777" w:rsidTr="007D188E">
      <w:trPr>
        <w:trHeight w:val="848"/>
      </w:trPr>
      <w:tc>
        <w:tcPr>
          <w:tcW w:w="2694" w:type="dxa"/>
          <w:vAlign w:val="center"/>
        </w:tcPr>
        <w:p w14:paraId="3B66F5FF" w14:textId="180B9CCF" w:rsidR="006D628D" w:rsidRPr="003B36A3" w:rsidRDefault="0084011B" w:rsidP="007444F6">
          <w:pPr>
            <w:pStyle w:val="KopfzeileUntertitel"/>
            <w:rPr>
              <w:sz w:val="24"/>
              <w:szCs w:val="24"/>
            </w:rPr>
          </w:pPr>
          <w:r>
            <w:rPr>
              <w:sz w:val="24"/>
              <w:szCs w:val="24"/>
            </w:rPr>
            <w:t>IT</w:t>
          </w:r>
        </w:p>
      </w:tc>
      <w:tc>
        <w:tcPr>
          <w:tcW w:w="4677" w:type="dxa"/>
          <w:gridSpan w:val="2"/>
          <w:vAlign w:val="center"/>
        </w:tcPr>
        <w:p w14:paraId="010E5AA7" w14:textId="2CEE6839" w:rsidR="005F5A26" w:rsidRPr="00D21C04" w:rsidRDefault="006177F4" w:rsidP="16F0FD86">
          <w:pPr>
            <w:pStyle w:val="Kopfzeileberschrift"/>
            <w:jc w:val="center"/>
          </w:pPr>
          <w:r>
            <w:t>Operatoren</w:t>
          </w:r>
        </w:p>
      </w:tc>
      <w:tc>
        <w:tcPr>
          <w:tcW w:w="2552" w:type="dxa"/>
          <w:vAlign w:val="center"/>
        </w:tcPr>
        <w:p w14:paraId="1EB8786F" w14:textId="3AE02BD6" w:rsidR="006D628D" w:rsidRPr="00D21C04" w:rsidRDefault="003B36A3" w:rsidP="000D1650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"/>
              <w:szCs w:val="2"/>
            </w:rPr>
          </w:pPr>
          <w:r w:rsidRPr="00067773">
            <w:rPr>
              <w:noProof/>
              <w:lang w:eastAsia="de-DE"/>
            </w:rPr>
            <w:drawing>
              <wp:inline distT="0" distB="0" distL="0" distR="0" wp14:anchorId="44FE8ABB" wp14:editId="741D078A">
                <wp:extent cx="1362075" cy="400050"/>
                <wp:effectExtent l="0" t="0" r="9525" b="0"/>
                <wp:docPr id="10" name="Grafik 10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36A3" w:rsidRPr="00D21C04" w14:paraId="4905991E" w14:textId="77777777" w:rsidTr="009436EF">
      <w:trPr>
        <w:trHeight w:val="227"/>
      </w:trPr>
      <w:tc>
        <w:tcPr>
          <w:tcW w:w="2694" w:type="dxa"/>
        </w:tcPr>
        <w:p w14:paraId="2A2FA87F" w14:textId="59BF56DA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Klasse:</w:t>
          </w:r>
        </w:p>
      </w:tc>
      <w:tc>
        <w:tcPr>
          <w:tcW w:w="4252" w:type="dxa"/>
        </w:tcPr>
        <w:p w14:paraId="015FDDBB" w14:textId="3152ED33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Name:</w:t>
          </w:r>
        </w:p>
      </w:tc>
      <w:tc>
        <w:tcPr>
          <w:tcW w:w="425" w:type="dxa"/>
        </w:tcPr>
        <w:p w14:paraId="55C9F2A3" w14:textId="77777777" w:rsidR="003B36A3" w:rsidRPr="003B36A3" w:rsidRDefault="003B36A3" w:rsidP="003B36A3">
          <w:pPr>
            <w:pStyle w:val="Kopfzeile"/>
            <w:spacing w:before="40" w:after="40"/>
          </w:pPr>
        </w:p>
      </w:tc>
      <w:tc>
        <w:tcPr>
          <w:tcW w:w="2552" w:type="dxa"/>
        </w:tcPr>
        <w:p w14:paraId="01A8EFD6" w14:textId="41ACAB9B" w:rsidR="003B36A3" w:rsidRPr="00D21C04" w:rsidRDefault="009436EF" w:rsidP="009436EF">
          <w:pPr>
            <w:pStyle w:val="Kopfzeile"/>
            <w:spacing w:before="40" w:after="40"/>
            <w:jc w:val="left"/>
            <w:rPr>
              <w:rFonts w:cs="Arial"/>
              <w:sz w:val="15"/>
              <w:szCs w:val="15"/>
            </w:rPr>
          </w:pPr>
          <w:r>
            <w:t>Datum:</w:t>
          </w:r>
          <w:r w:rsidR="003B36A3">
            <w:t xml:space="preserve"> </w:t>
          </w:r>
        </w:p>
      </w:tc>
    </w:tr>
  </w:tbl>
  <w:p w14:paraId="7C7AB87F" w14:textId="77777777" w:rsidR="0039103E" w:rsidRPr="007D188E" w:rsidRDefault="0039103E" w:rsidP="0039103E">
    <w:pPr>
      <w:pStyle w:val="Kopfzeile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9C4F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24484"/>
    <w:multiLevelType w:val="hybridMultilevel"/>
    <w:tmpl w:val="6CA8F5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A5FE3"/>
    <w:multiLevelType w:val="hybridMultilevel"/>
    <w:tmpl w:val="2ECEDB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B1738"/>
    <w:multiLevelType w:val="hybridMultilevel"/>
    <w:tmpl w:val="E30A8C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6074"/>
    <w:multiLevelType w:val="hybridMultilevel"/>
    <w:tmpl w:val="186896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387"/>
    <w:multiLevelType w:val="hybridMultilevel"/>
    <w:tmpl w:val="E6B09F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-13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7" w15:restartNumberingAfterBreak="0">
    <w:nsid w:val="4DD81015"/>
    <w:multiLevelType w:val="hybridMultilevel"/>
    <w:tmpl w:val="D79631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8933F0"/>
    <w:multiLevelType w:val="hybridMultilevel"/>
    <w:tmpl w:val="660689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2E5E"/>
    <w:multiLevelType w:val="hybridMultilevel"/>
    <w:tmpl w:val="327AE0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65BDD"/>
    <w:multiLevelType w:val="hybridMultilevel"/>
    <w:tmpl w:val="913066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D7A"/>
    <w:multiLevelType w:val="hybridMultilevel"/>
    <w:tmpl w:val="450A23F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08"/>
    <w:rsid w:val="00004904"/>
    <w:rsid w:val="000129F7"/>
    <w:rsid w:val="000257FD"/>
    <w:rsid w:val="0002758D"/>
    <w:rsid w:val="00067D40"/>
    <w:rsid w:val="0007299C"/>
    <w:rsid w:val="00074E28"/>
    <w:rsid w:val="00077933"/>
    <w:rsid w:val="000927B5"/>
    <w:rsid w:val="000B1B2F"/>
    <w:rsid w:val="000C5E51"/>
    <w:rsid w:val="000D1650"/>
    <w:rsid w:val="000E4C4A"/>
    <w:rsid w:val="000F4703"/>
    <w:rsid w:val="000F5EE2"/>
    <w:rsid w:val="00105BAF"/>
    <w:rsid w:val="001063D8"/>
    <w:rsid w:val="0012014E"/>
    <w:rsid w:val="00126AA9"/>
    <w:rsid w:val="00135C8C"/>
    <w:rsid w:val="00136E44"/>
    <w:rsid w:val="0015424C"/>
    <w:rsid w:val="001562AF"/>
    <w:rsid w:val="00160BBB"/>
    <w:rsid w:val="001723FC"/>
    <w:rsid w:val="00177CDA"/>
    <w:rsid w:val="00191848"/>
    <w:rsid w:val="001A4D16"/>
    <w:rsid w:val="001A776E"/>
    <w:rsid w:val="001C1A6F"/>
    <w:rsid w:val="001F1F16"/>
    <w:rsid w:val="00211610"/>
    <w:rsid w:val="0021221D"/>
    <w:rsid w:val="00212D8F"/>
    <w:rsid w:val="0021676E"/>
    <w:rsid w:val="00232B2F"/>
    <w:rsid w:val="00242806"/>
    <w:rsid w:val="002455BB"/>
    <w:rsid w:val="002503CA"/>
    <w:rsid w:val="002606AE"/>
    <w:rsid w:val="002643DD"/>
    <w:rsid w:val="00280159"/>
    <w:rsid w:val="00287A53"/>
    <w:rsid w:val="00290DF9"/>
    <w:rsid w:val="00292AFB"/>
    <w:rsid w:val="00292CCB"/>
    <w:rsid w:val="00297C04"/>
    <w:rsid w:val="002A4DDA"/>
    <w:rsid w:val="002B07D5"/>
    <w:rsid w:val="002C5BCE"/>
    <w:rsid w:val="002C7805"/>
    <w:rsid w:val="002E057B"/>
    <w:rsid w:val="002E141B"/>
    <w:rsid w:val="002F440D"/>
    <w:rsid w:val="003204C6"/>
    <w:rsid w:val="00332C2C"/>
    <w:rsid w:val="00337F18"/>
    <w:rsid w:val="00346705"/>
    <w:rsid w:val="00354F76"/>
    <w:rsid w:val="003654EC"/>
    <w:rsid w:val="003760C3"/>
    <w:rsid w:val="0038330D"/>
    <w:rsid w:val="0039103E"/>
    <w:rsid w:val="003A2B73"/>
    <w:rsid w:val="003A54C8"/>
    <w:rsid w:val="003B36A3"/>
    <w:rsid w:val="003C5354"/>
    <w:rsid w:val="003D6C8E"/>
    <w:rsid w:val="003D6D7E"/>
    <w:rsid w:val="003D75E2"/>
    <w:rsid w:val="003E009F"/>
    <w:rsid w:val="003E0291"/>
    <w:rsid w:val="003E63FC"/>
    <w:rsid w:val="003F7278"/>
    <w:rsid w:val="00403C08"/>
    <w:rsid w:val="00405506"/>
    <w:rsid w:val="00406642"/>
    <w:rsid w:val="004069BE"/>
    <w:rsid w:val="00417990"/>
    <w:rsid w:val="00421E99"/>
    <w:rsid w:val="00430F48"/>
    <w:rsid w:val="00431FC1"/>
    <w:rsid w:val="004410B5"/>
    <w:rsid w:val="00445631"/>
    <w:rsid w:val="004470BA"/>
    <w:rsid w:val="00447B7C"/>
    <w:rsid w:val="00461F16"/>
    <w:rsid w:val="00467EAF"/>
    <w:rsid w:val="00480AF5"/>
    <w:rsid w:val="00491A88"/>
    <w:rsid w:val="004A01CC"/>
    <w:rsid w:val="004A18BA"/>
    <w:rsid w:val="004B014F"/>
    <w:rsid w:val="004B21BB"/>
    <w:rsid w:val="00504BD5"/>
    <w:rsid w:val="005055B3"/>
    <w:rsid w:val="0051078C"/>
    <w:rsid w:val="00513F67"/>
    <w:rsid w:val="005143CD"/>
    <w:rsid w:val="00521D7D"/>
    <w:rsid w:val="00533DCA"/>
    <w:rsid w:val="00535845"/>
    <w:rsid w:val="00541285"/>
    <w:rsid w:val="00555E46"/>
    <w:rsid w:val="00565687"/>
    <w:rsid w:val="00567CE6"/>
    <w:rsid w:val="00574964"/>
    <w:rsid w:val="005754CC"/>
    <w:rsid w:val="00582C89"/>
    <w:rsid w:val="00591FC0"/>
    <w:rsid w:val="00594DA8"/>
    <w:rsid w:val="005B00FB"/>
    <w:rsid w:val="005B6B1E"/>
    <w:rsid w:val="005C024E"/>
    <w:rsid w:val="005C4E50"/>
    <w:rsid w:val="005C5DAE"/>
    <w:rsid w:val="005D155E"/>
    <w:rsid w:val="005E4593"/>
    <w:rsid w:val="005F1A3C"/>
    <w:rsid w:val="005F540A"/>
    <w:rsid w:val="005F5A26"/>
    <w:rsid w:val="005F65AA"/>
    <w:rsid w:val="00612C01"/>
    <w:rsid w:val="006177F4"/>
    <w:rsid w:val="00622FA1"/>
    <w:rsid w:val="00630185"/>
    <w:rsid w:val="0063041A"/>
    <w:rsid w:val="00636170"/>
    <w:rsid w:val="006407D6"/>
    <w:rsid w:val="0064245D"/>
    <w:rsid w:val="00647B0A"/>
    <w:rsid w:val="00650DBD"/>
    <w:rsid w:val="0065296E"/>
    <w:rsid w:val="00656054"/>
    <w:rsid w:val="00672C30"/>
    <w:rsid w:val="00677D1E"/>
    <w:rsid w:val="0068670B"/>
    <w:rsid w:val="00692464"/>
    <w:rsid w:val="00693A01"/>
    <w:rsid w:val="006943A5"/>
    <w:rsid w:val="00696CDF"/>
    <w:rsid w:val="006A3245"/>
    <w:rsid w:val="006B2297"/>
    <w:rsid w:val="006B64F9"/>
    <w:rsid w:val="006B68A9"/>
    <w:rsid w:val="006C0630"/>
    <w:rsid w:val="006C11FB"/>
    <w:rsid w:val="006C3051"/>
    <w:rsid w:val="006C6949"/>
    <w:rsid w:val="006D628D"/>
    <w:rsid w:val="006E606E"/>
    <w:rsid w:val="006F47AF"/>
    <w:rsid w:val="006F4DBD"/>
    <w:rsid w:val="006F65BE"/>
    <w:rsid w:val="00716581"/>
    <w:rsid w:val="00724280"/>
    <w:rsid w:val="00724833"/>
    <w:rsid w:val="00725861"/>
    <w:rsid w:val="007310E8"/>
    <w:rsid w:val="00733B0E"/>
    <w:rsid w:val="007364D8"/>
    <w:rsid w:val="007444F6"/>
    <w:rsid w:val="00745CBE"/>
    <w:rsid w:val="00760EEB"/>
    <w:rsid w:val="007727DA"/>
    <w:rsid w:val="007739E5"/>
    <w:rsid w:val="00783868"/>
    <w:rsid w:val="00787581"/>
    <w:rsid w:val="007B126A"/>
    <w:rsid w:val="007C4BC1"/>
    <w:rsid w:val="007C56DA"/>
    <w:rsid w:val="007C5718"/>
    <w:rsid w:val="007D123D"/>
    <w:rsid w:val="007D188E"/>
    <w:rsid w:val="007D3C1E"/>
    <w:rsid w:val="007D3E4D"/>
    <w:rsid w:val="007F080C"/>
    <w:rsid w:val="00804801"/>
    <w:rsid w:val="00811814"/>
    <w:rsid w:val="00827428"/>
    <w:rsid w:val="00834F1B"/>
    <w:rsid w:val="0084011B"/>
    <w:rsid w:val="00857CAC"/>
    <w:rsid w:val="00860A5E"/>
    <w:rsid w:val="00862504"/>
    <w:rsid w:val="00867C9C"/>
    <w:rsid w:val="00870D2D"/>
    <w:rsid w:val="00872DB1"/>
    <w:rsid w:val="00874BD9"/>
    <w:rsid w:val="008A046A"/>
    <w:rsid w:val="008B3966"/>
    <w:rsid w:val="008B3F4F"/>
    <w:rsid w:val="008C334E"/>
    <w:rsid w:val="008C60E0"/>
    <w:rsid w:val="008C63C7"/>
    <w:rsid w:val="008D086B"/>
    <w:rsid w:val="008D3A37"/>
    <w:rsid w:val="008D6074"/>
    <w:rsid w:val="008F030E"/>
    <w:rsid w:val="008F0E28"/>
    <w:rsid w:val="008F25A8"/>
    <w:rsid w:val="00904BB9"/>
    <w:rsid w:val="00905B15"/>
    <w:rsid w:val="0090693D"/>
    <w:rsid w:val="0092132D"/>
    <w:rsid w:val="009246F3"/>
    <w:rsid w:val="00924A79"/>
    <w:rsid w:val="009259E3"/>
    <w:rsid w:val="00942238"/>
    <w:rsid w:val="009436EF"/>
    <w:rsid w:val="00944FC9"/>
    <w:rsid w:val="0094771A"/>
    <w:rsid w:val="00950178"/>
    <w:rsid w:val="0097122B"/>
    <w:rsid w:val="00975510"/>
    <w:rsid w:val="00977B91"/>
    <w:rsid w:val="00982214"/>
    <w:rsid w:val="00986292"/>
    <w:rsid w:val="00986B68"/>
    <w:rsid w:val="00993EE3"/>
    <w:rsid w:val="00995B7C"/>
    <w:rsid w:val="009A1985"/>
    <w:rsid w:val="009A52C9"/>
    <w:rsid w:val="009C2F21"/>
    <w:rsid w:val="009C33AA"/>
    <w:rsid w:val="009C3706"/>
    <w:rsid w:val="009E3818"/>
    <w:rsid w:val="009F01AB"/>
    <w:rsid w:val="009F0FE1"/>
    <w:rsid w:val="00A16DE4"/>
    <w:rsid w:val="00A17372"/>
    <w:rsid w:val="00A24CE7"/>
    <w:rsid w:val="00A51CAE"/>
    <w:rsid w:val="00A548CC"/>
    <w:rsid w:val="00A70A3A"/>
    <w:rsid w:val="00A85892"/>
    <w:rsid w:val="00A87B12"/>
    <w:rsid w:val="00A9520A"/>
    <w:rsid w:val="00A96470"/>
    <w:rsid w:val="00AA7875"/>
    <w:rsid w:val="00AB44B1"/>
    <w:rsid w:val="00AC07CA"/>
    <w:rsid w:val="00AD0A98"/>
    <w:rsid w:val="00AD0E1A"/>
    <w:rsid w:val="00AD1452"/>
    <w:rsid w:val="00B04B66"/>
    <w:rsid w:val="00B068E6"/>
    <w:rsid w:val="00B11679"/>
    <w:rsid w:val="00B15B41"/>
    <w:rsid w:val="00B1702B"/>
    <w:rsid w:val="00B25531"/>
    <w:rsid w:val="00B354F1"/>
    <w:rsid w:val="00B4280B"/>
    <w:rsid w:val="00B578D7"/>
    <w:rsid w:val="00B700C9"/>
    <w:rsid w:val="00B802AF"/>
    <w:rsid w:val="00B80A19"/>
    <w:rsid w:val="00BA4CB5"/>
    <w:rsid w:val="00BA5403"/>
    <w:rsid w:val="00BB0F9C"/>
    <w:rsid w:val="00BC215B"/>
    <w:rsid w:val="00BD4B1B"/>
    <w:rsid w:val="00BD7390"/>
    <w:rsid w:val="00BE089D"/>
    <w:rsid w:val="00BF26EB"/>
    <w:rsid w:val="00C0170E"/>
    <w:rsid w:val="00C036A5"/>
    <w:rsid w:val="00C10158"/>
    <w:rsid w:val="00C16029"/>
    <w:rsid w:val="00C30020"/>
    <w:rsid w:val="00C30E0D"/>
    <w:rsid w:val="00C31868"/>
    <w:rsid w:val="00C324F2"/>
    <w:rsid w:val="00C409FE"/>
    <w:rsid w:val="00C41027"/>
    <w:rsid w:val="00C45B43"/>
    <w:rsid w:val="00C67A3C"/>
    <w:rsid w:val="00C67ECC"/>
    <w:rsid w:val="00C957AE"/>
    <w:rsid w:val="00CA3C61"/>
    <w:rsid w:val="00CB7EA7"/>
    <w:rsid w:val="00CC5B4B"/>
    <w:rsid w:val="00CC5BD8"/>
    <w:rsid w:val="00CE0D23"/>
    <w:rsid w:val="00CE6549"/>
    <w:rsid w:val="00CF196E"/>
    <w:rsid w:val="00CF2DDF"/>
    <w:rsid w:val="00D0037C"/>
    <w:rsid w:val="00D21C04"/>
    <w:rsid w:val="00D41785"/>
    <w:rsid w:val="00D60644"/>
    <w:rsid w:val="00D63D50"/>
    <w:rsid w:val="00D652C7"/>
    <w:rsid w:val="00D70AAD"/>
    <w:rsid w:val="00D81292"/>
    <w:rsid w:val="00D812F8"/>
    <w:rsid w:val="00D84352"/>
    <w:rsid w:val="00D96CA5"/>
    <w:rsid w:val="00DA754A"/>
    <w:rsid w:val="00DB55CB"/>
    <w:rsid w:val="00DB5831"/>
    <w:rsid w:val="00DB704F"/>
    <w:rsid w:val="00DD23F3"/>
    <w:rsid w:val="00DD3F16"/>
    <w:rsid w:val="00DD6A97"/>
    <w:rsid w:val="00DE10EC"/>
    <w:rsid w:val="00DE1AE1"/>
    <w:rsid w:val="00DF4DCF"/>
    <w:rsid w:val="00E10A54"/>
    <w:rsid w:val="00E13698"/>
    <w:rsid w:val="00E1474F"/>
    <w:rsid w:val="00E42F58"/>
    <w:rsid w:val="00E43C84"/>
    <w:rsid w:val="00E520D5"/>
    <w:rsid w:val="00E62315"/>
    <w:rsid w:val="00E655C6"/>
    <w:rsid w:val="00E71397"/>
    <w:rsid w:val="00E76AB2"/>
    <w:rsid w:val="00E833D7"/>
    <w:rsid w:val="00E94DC4"/>
    <w:rsid w:val="00EA2856"/>
    <w:rsid w:val="00EB0639"/>
    <w:rsid w:val="00EC4925"/>
    <w:rsid w:val="00EC6FD6"/>
    <w:rsid w:val="00ED1C9A"/>
    <w:rsid w:val="00ED5ACA"/>
    <w:rsid w:val="00EE0546"/>
    <w:rsid w:val="00EE328E"/>
    <w:rsid w:val="00EE6811"/>
    <w:rsid w:val="00EF0546"/>
    <w:rsid w:val="00EF102F"/>
    <w:rsid w:val="00F07773"/>
    <w:rsid w:val="00F20AEE"/>
    <w:rsid w:val="00F30CE8"/>
    <w:rsid w:val="00F412E3"/>
    <w:rsid w:val="00F42994"/>
    <w:rsid w:val="00F66F99"/>
    <w:rsid w:val="00F85F60"/>
    <w:rsid w:val="00F9414A"/>
    <w:rsid w:val="00FA2212"/>
    <w:rsid w:val="00FB32B3"/>
    <w:rsid w:val="00FB72C7"/>
    <w:rsid w:val="00FB73FC"/>
    <w:rsid w:val="00FC0BFB"/>
    <w:rsid w:val="00FD1EF2"/>
    <w:rsid w:val="00FD4412"/>
    <w:rsid w:val="00FE1670"/>
    <w:rsid w:val="00FF0E9C"/>
    <w:rsid w:val="01A612AA"/>
    <w:rsid w:val="01BD268A"/>
    <w:rsid w:val="02394AC2"/>
    <w:rsid w:val="02509642"/>
    <w:rsid w:val="025267E5"/>
    <w:rsid w:val="035FF4EC"/>
    <w:rsid w:val="041F3AFF"/>
    <w:rsid w:val="0602B2A4"/>
    <w:rsid w:val="06F9A5C0"/>
    <w:rsid w:val="09DC1507"/>
    <w:rsid w:val="0EDC57F8"/>
    <w:rsid w:val="0F5EFA60"/>
    <w:rsid w:val="0F978D84"/>
    <w:rsid w:val="0FA97C1F"/>
    <w:rsid w:val="0FBFFA8B"/>
    <w:rsid w:val="114567E0"/>
    <w:rsid w:val="1170FBBA"/>
    <w:rsid w:val="11B5E2E9"/>
    <w:rsid w:val="12448CA9"/>
    <w:rsid w:val="1282C4E7"/>
    <w:rsid w:val="12B949D2"/>
    <w:rsid w:val="1345F406"/>
    <w:rsid w:val="14B1083F"/>
    <w:rsid w:val="15DCAC10"/>
    <w:rsid w:val="16C4F38D"/>
    <w:rsid w:val="16D000E9"/>
    <w:rsid w:val="16F0FD86"/>
    <w:rsid w:val="1796D3EA"/>
    <w:rsid w:val="17BEC721"/>
    <w:rsid w:val="17E26CFA"/>
    <w:rsid w:val="18DD1D7B"/>
    <w:rsid w:val="1902AAE0"/>
    <w:rsid w:val="1AA93E47"/>
    <w:rsid w:val="1B4F63D3"/>
    <w:rsid w:val="1C509ADB"/>
    <w:rsid w:val="1D3DE9C3"/>
    <w:rsid w:val="1D424861"/>
    <w:rsid w:val="1D54D800"/>
    <w:rsid w:val="1EA4F98F"/>
    <w:rsid w:val="1F9269D4"/>
    <w:rsid w:val="211E0615"/>
    <w:rsid w:val="2188349D"/>
    <w:rsid w:val="21F51A0A"/>
    <w:rsid w:val="222C1AE1"/>
    <w:rsid w:val="24AF7005"/>
    <w:rsid w:val="257730A0"/>
    <w:rsid w:val="25952152"/>
    <w:rsid w:val="293C0E5B"/>
    <w:rsid w:val="2A693D87"/>
    <w:rsid w:val="2AAAAFE8"/>
    <w:rsid w:val="2B4CC157"/>
    <w:rsid w:val="2BA80A07"/>
    <w:rsid w:val="2BF64C2F"/>
    <w:rsid w:val="2E25652B"/>
    <w:rsid w:val="305DB6F3"/>
    <w:rsid w:val="323B9239"/>
    <w:rsid w:val="34B280EF"/>
    <w:rsid w:val="350B5B95"/>
    <w:rsid w:val="355448C9"/>
    <w:rsid w:val="35737C30"/>
    <w:rsid w:val="35C95811"/>
    <w:rsid w:val="36A3A236"/>
    <w:rsid w:val="383097D3"/>
    <w:rsid w:val="38568070"/>
    <w:rsid w:val="389CAD95"/>
    <w:rsid w:val="39543759"/>
    <w:rsid w:val="3A27820B"/>
    <w:rsid w:val="3A49539A"/>
    <w:rsid w:val="3DADC568"/>
    <w:rsid w:val="3E08BC8B"/>
    <w:rsid w:val="3F392674"/>
    <w:rsid w:val="4077D487"/>
    <w:rsid w:val="4169BA1E"/>
    <w:rsid w:val="42E267F7"/>
    <w:rsid w:val="443C6004"/>
    <w:rsid w:val="45D76717"/>
    <w:rsid w:val="484510A2"/>
    <w:rsid w:val="4AC8AEA2"/>
    <w:rsid w:val="4CB56DCE"/>
    <w:rsid w:val="4D77CF06"/>
    <w:rsid w:val="4EA0E1A8"/>
    <w:rsid w:val="4FE02654"/>
    <w:rsid w:val="508DC368"/>
    <w:rsid w:val="53EA4250"/>
    <w:rsid w:val="55A2D356"/>
    <w:rsid w:val="5662D2E7"/>
    <w:rsid w:val="58449CC0"/>
    <w:rsid w:val="58A816A8"/>
    <w:rsid w:val="5B659C02"/>
    <w:rsid w:val="5D1EF156"/>
    <w:rsid w:val="5D6A73DA"/>
    <w:rsid w:val="5D7DB9D4"/>
    <w:rsid w:val="5F04BF06"/>
    <w:rsid w:val="605DDE93"/>
    <w:rsid w:val="618836C7"/>
    <w:rsid w:val="61DBA4F5"/>
    <w:rsid w:val="62C7AD33"/>
    <w:rsid w:val="64260E89"/>
    <w:rsid w:val="6553F500"/>
    <w:rsid w:val="6769BB11"/>
    <w:rsid w:val="679679D3"/>
    <w:rsid w:val="697B7F0B"/>
    <w:rsid w:val="69D80B84"/>
    <w:rsid w:val="6B870690"/>
    <w:rsid w:val="6BF3E791"/>
    <w:rsid w:val="6CA7DA3C"/>
    <w:rsid w:val="6EA6BEA6"/>
    <w:rsid w:val="6F763068"/>
    <w:rsid w:val="7466A01F"/>
    <w:rsid w:val="757D76A8"/>
    <w:rsid w:val="768463DF"/>
    <w:rsid w:val="76F1C2CA"/>
    <w:rsid w:val="77DC9791"/>
    <w:rsid w:val="78FE0078"/>
    <w:rsid w:val="7ABAA934"/>
    <w:rsid w:val="7BB99DB0"/>
    <w:rsid w:val="7E362F10"/>
    <w:rsid w:val="7EFFED25"/>
    <w:rsid w:val="7F6FAC1E"/>
    <w:rsid w:val="7FB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903F04"/>
  <w15:docId w15:val="{E0F255C8-F4DC-4E5D-9A86-55CA0EE9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014E"/>
    <w:pPr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504"/>
    <w:pPr>
      <w:tabs>
        <w:tab w:val="center" w:pos="4607"/>
        <w:tab w:val="right" w:pos="9214"/>
      </w:tabs>
      <w:outlineLvl w:val="0"/>
    </w:pPr>
    <w:rPr>
      <w:rFonts w:cs="Arial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85892"/>
    <w:pPr>
      <w:tabs>
        <w:tab w:val="left" w:pos="2014"/>
        <w:tab w:val="right" w:pos="8647"/>
      </w:tabs>
      <w:spacing w:after="0" w:line="240" w:lineRule="auto"/>
    </w:pPr>
    <w:rPr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8589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2504"/>
    <w:rPr>
      <w:rFonts w:ascii="Arial" w:hAnsi="Arial" w:cs="Arial"/>
      <w:b/>
      <w:sz w:val="20"/>
    </w:rPr>
  </w:style>
  <w:style w:type="paragraph" w:customStyle="1" w:styleId="Kopfzeileberschrift">
    <w:name w:val="Kopfzeile Überschrift"/>
    <w:basedOn w:val="Kopfzeile"/>
    <w:link w:val="KopfzeileberschriftZchn"/>
    <w:rsid w:val="00D21C04"/>
    <w:pPr>
      <w:tabs>
        <w:tab w:val="clear" w:pos="9072"/>
        <w:tab w:val="right" w:pos="9214"/>
      </w:tabs>
    </w:pPr>
    <w:rPr>
      <w:rFonts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D21C04"/>
    <w:pPr>
      <w:tabs>
        <w:tab w:val="clear" w:pos="9072"/>
        <w:tab w:val="right" w:pos="9214"/>
      </w:tabs>
    </w:pPr>
    <w:rPr>
      <w:rFonts w:cs="Arial"/>
      <w:color w:val="0F243E" w:themeColor="text2" w:themeShade="8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D21C04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D21C04"/>
    <w:rPr>
      <w:rFonts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D21C04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qFormat/>
    <w:rsid w:val="0012014E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</w:p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berschriftAufgabe">
    <w:name w:val="Überschrift (Aufgabe)"/>
    <w:basedOn w:val="berschrift1"/>
    <w:qFormat/>
    <w:rsid w:val="00E655C6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styleId="Hyperlink">
    <w:name w:val="Hyperlink"/>
    <w:basedOn w:val="Absatz-Standardschriftart"/>
    <w:uiPriority w:val="99"/>
    <w:unhideWhenUsed/>
    <w:rsid w:val="00354F76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069BE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069BE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069B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15424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B3F4F"/>
    <w:pPr>
      <w:numPr>
        <w:numId w:val="3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44F6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455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4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4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E05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2E057B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number">
    <w:name w:val="hljs-number"/>
    <w:basedOn w:val="Absatz-Standardschriftart"/>
    <w:rsid w:val="003C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8" ma:contentTypeDescription="Ein neues Dokument erstellen." ma:contentTypeScope="" ma:versionID="51b6ba45d1e28077dce76fb888a85e1f">
  <xsd:schema xmlns:xsd="http://www.w3.org/2001/XMLSchema" xmlns:xs="http://www.w3.org/2001/XMLSchema" xmlns:p="http://schemas.microsoft.com/office/2006/metadata/properties" xmlns:ns2="ca118f7d-7339-4833-8001-ded2c5c3d1f7" targetNamespace="http://schemas.microsoft.com/office/2006/metadata/properties" ma:root="true" ma:fieldsID="ba2827bad52b2a8a74a301a45a84883e" ns2:_="">
    <xsd:import namespace="ca118f7d-7339-4833-8001-ded2c5c3d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598D-FD72-4364-B387-50274E99A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609F9C-B3C1-4C70-B853-C0A83801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E1C87-3249-456A-8210-F04BA7F928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4F92C-D91F-434B-9B4F-4E46BC64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</Template>
  <TotalTime>0</TotalTime>
  <Pages>3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Hafezi</dc:creator>
  <cp:lastModifiedBy>user</cp:lastModifiedBy>
  <cp:revision>2</cp:revision>
  <cp:lastPrinted>2022-09-26T18:09:00Z</cp:lastPrinted>
  <dcterms:created xsi:type="dcterms:W3CDTF">2022-09-28T10:42:00Z</dcterms:created>
  <dcterms:modified xsi:type="dcterms:W3CDTF">2022-09-28T10:42:00Z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