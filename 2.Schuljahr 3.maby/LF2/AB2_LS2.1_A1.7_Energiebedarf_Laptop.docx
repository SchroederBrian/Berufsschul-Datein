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6070" w14:textId="61ED6B87" w:rsidR="00974AC8" w:rsidRDefault="001638A5" w:rsidP="00C44CBC">
      <w:pPr>
        <w:pStyle w:val="berschrift1"/>
      </w:pPr>
      <w:r>
        <w:t>übungsaufgaben</w:t>
      </w:r>
      <w:r w:rsidR="00DA396F">
        <w:tab/>
      </w:r>
      <w:r w:rsidR="00DA396F">
        <w:tab/>
      </w:r>
      <w:r w:rsidR="00FC5F81">
        <w:t>fragen beantworten</w:t>
      </w:r>
      <w:r w:rsidR="00DA396F">
        <w:t xml:space="preserve"> </w:t>
      </w:r>
      <w:r w:rsidR="00DA396F">
        <w:rPr>
          <w:rFonts w:ascii="Wingdings" w:eastAsia="Wingdings" w:hAnsi="Wingdings" w:cs="Wingdings"/>
        </w:rPr>
        <w:t></w:t>
      </w:r>
      <w:r w:rsidR="00DA396F">
        <w:t xml:space="preserve"> </w:t>
      </w:r>
      <w:r w:rsidR="00A8527A">
        <w:rPr>
          <w:caps w:val="0"/>
        </w:rPr>
        <w:t>60</w:t>
      </w:r>
      <w:r w:rsidR="00DA396F">
        <w:rPr>
          <w:caps w:val="0"/>
        </w:rPr>
        <w:t xml:space="preserve"> Min</w:t>
      </w:r>
    </w:p>
    <w:p w14:paraId="18D588B4" w14:textId="55781F76" w:rsidR="00792604" w:rsidRDefault="00792604" w:rsidP="00792604">
      <w:pPr>
        <w:spacing w:after="240" w:line="240" w:lineRule="auto"/>
      </w:pPr>
      <w:r w:rsidRPr="003256AB">
        <w:rPr>
          <w:b/>
          <w:bCs/>
        </w:rPr>
        <w:t>Bearbeiten</w:t>
      </w:r>
      <w:r>
        <w:t xml:space="preserve"> Sie die folgende Aufgabenstellung.</w:t>
      </w:r>
    </w:p>
    <w:p w14:paraId="33DEBB41" w14:textId="6B6F2C48" w:rsidR="00792604" w:rsidRDefault="00792604" w:rsidP="003256AB">
      <w:pPr>
        <w:pStyle w:val="Listenabsatz"/>
        <w:numPr>
          <w:ilvl w:val="0"/>
          <w:numId w:val="31"/>
        </w:numPr>
        <w:spacing w:after="240" w:line="240" w:lineRule="auto"/>
      </w:pPr>
      <w:r w:rsidRPr="003256AB">
        <w:rPr>
          <w:b/>
        </w:rPr>
        <w:t>Nennen</w:t>
      </w:r>
      <w:r w:rsidRPr="00792604">
        <w:t xml:space="preserve"> Sie die vier vorgegebenen Energiesparpläne in Windows 10.</w:t>
      </w:r>
    </w:p>
    <w:p w14:paraId="2302A40B" w14:textId="70D5CEBD" w:rsidR="00502931" w:rsidRPr="00502931" w:rsidRDefault="00B20B07" w:rsidP="00792604">
      <w:pPr>
        <w:spacing w:after="240" w:line="240" w:lineRule="auto"/>
        <w:rPr>
          <w:color w:val="FF0000"/>
        </w:rPr>
      </w:pPr>
      <w:r>
        <w:rPr>
          <w:color w:val="FF0000"/>
        </w:rPr>
        <w:t xml:space="preserve"> </w:t>
      </w:r>
    </w:p>
    <w:p w14:paraId="4102807A" w14:textId="27778462" w:rsidR="00792604" w:rsidRDefault="00792604" w:rsidP="003256AB">
      <w:pPr>
        <w:pStyle w:val="Listenabsatz"/>
        <w:numPr>
          <w:ilvl w:val="0"/>
          <w:numId w:val="31"/>
        </w:numPr>
        <w:spacing w:after="240" w:line="240" w:lineRule="auto"/>
      </w:pPr>
      <w:r w:rsidRPr="003256AB">
        <w:rPr>
          <w:b/>
        </w:rPr>
        <w:t>Berechnen</w:t>
      </w:r>
      <w:r>
        <w:t xml:space="preserve"> Sie die durchschnittliche Leistungsaufnahme eines Notebooks im Akkubetrieb.</w:t>
      </w:r>
    </w:p>
    <w:p w14:paraId="1807A010" w14:textId="77777777" w:rsidR="00792604" w:rsidRPr="004B453B" w:rsidRDefault="00792604" w:rsidP="004B453B">
      <w:pPr>
        <w:pStyle w:val="LernzieleAufgabeAufzhlung"/>
        <w:rPr>
          <w:sz w:val="20"/>
          <w:szCs w:val="20"/>
        </w:rPr>
      </w:pPr>
      <w:r w:rsidRPr="004B453B">
        <w:rPr>
          <w:sz w:val="20"/>
          <w:szCs w:val="20"/>
        </w:rPr>
        <w:t xml:space="preserve">Auf dem Akku befindet sich folgende Angabe: 11,4 V/ 3500 </w:t>
      </w:r>
      <w:proofErr w:type="spellStart"/>
      <w:r w:rsidRPr="004B453B">
        <w:rPr>
          <w:sz w:val="20"/>
          <w:szCs w:val="20"/>
        </w:rPr>
        <w:t>mAh</w:t>
      </w:r>
      <w:proofErr w:type="spellEnd"/>
    </w:p>
    <w:p w14:paraId="7794542F" w14:textId="77777777" w:rsidR="00792604" w:rsidRDefault="00792604" w:rsidP="004B453B">
      <w:pPr>
        <w:pStyle w:val="LernzieleAufgabeAufzhlung"/>
      </w:pPr>
      <w:r w:rsidRPr="004B453B">
        <w:rPr>
          <w:sz w:val="20"/>
          <w:szCs w:val="20"/>
        </w:rPr>
        <w:t>Im Modus „Ausbalanciert (empfohlen)“ wird eine Restlaufzeit von 1 Stunde und 40 Minuten angezeigt. Im Modus „Energiesparmodus“ kommt man auf 2 Stunden und 10 Minuten. Es soll angenommen werden, dass 10% der Akkukapazität verbleibt. Dies dient dem Schutz vor Tiefentladung.</w:t>
      </w:r>
    </w:p>
    <w:p w14:paraId="106E8F21" w14:textId="1847689F" w:rsidR="00792604" w:rsidRDefault="00A953E4" w:rsidP="00792604">
      <w:pPr>
        <w:spacing w:after="240" w:line="240" w:lineRule="auto"/>
      </w:pPr>
      <w:r w:rsidRPr="00A953E4">
        <w:rPr>
          <w:b/>
        </w:rPr>
        <w:t>Berechnen</w:t>
      </w:r>
      <w:r>
        <w:t xml:space="preserve"> Sie </w:t>
      </w:r>
      <w:r w:rsidR="00792604">
        <w:t xml:space="preserve">die durchschnittliche Leistungsaufnahme </w:t>
      </w:r>
      <w:r w:rsidR="00792604" w:rsidRPr="00506F93">
        <w:rPr>
          <w:u w:val="single"/>
        </w:rPr>
        <w:t>unter der Annahme der Restlaufzeit</w:t>
      </w:r>
    </w:p>
    <w:p w14:paraId="2BC49B99" w14:textId="49DA4E10" w:rsidR="00502931" w:rsidRDefault="00792604" w:rsidP="00792604">
      <w:pPr>
        <w:spacing w:after="240" w:line="240" w:lineRule="auto"/>
      </w:pPr>
      <w:r>
        <w:t>a) im Mod</w:t>
      </w:r>
      <w:r w:rsidR="00A953E4">
        <w:t>us „Ausbalanciert (empfohlen)“ .</w:t>
      </w:r>
    </w:p>
    <w:p w14:paraId="2D03E309" w14:textId="77777777" w:rsidR="00502931" w:rsidRPr="00B20B07" w:rsidRDefault="00502931" w:rsidP="00502931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W=U∙Q</m:t>
          </m:r>
        </m:oMath>
      </m:oMathPara>
    </w:p>
    <w:p w14:paraId="702AE4A6" w14:textId="77777777" w:rsidR="00EB0B12" w:rsidRPr="00EB0B12" w:rsidRDefault="00E02CBF" w:rsidP="00502931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7CA1E604" w14:textId="2CE2F472" w:rsidR="00502931" w:rsidRPr="00E4374C" w:rsidRDefault="00502931" w:rsidP="00502931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</m:oMath>
      </m:oMathPara>
    </w:p>
    <w:p w14:paraId="48D982B6" w14:textId="495421E3" w:rsidR="00792604" w:rsidRDefault="00A953E4" w:rsidP="00792604">
      <w:pPr>
        <w:spacing w:after="240" w:line="240" w:lineRule="auto"/>
      </w:pPr>
      <w:r>
        <w:t>b) im Modus „Energiesparmodus“.</w:t>
      </w:r>
    </w:p>
    <w:p w14:paraId="6C4B433F" w14:textId="3A11FFCA" w:rsidR="00502931" w:rsidRDefault="00E4374C" w:rsidP="00792604">
      <w:pPr>
        <w:spacing w:after="240" w:line="240" w:lineRule="auto"/>
      </w:pPr>
      <w:r>
        <w:t>W =</w:t>
      </w:r>
    </w:p>
    <w:p w14:paraId="7F1D6026" w14:textId="097AD577" w:rsidR="00E4374C" w:rsidRDefault="00E4374C" w:rsidP="00792604">
      <w:pPr>
        <w:spacing w:after="240" w:line="240" w:lineRule="auto"/>
      </w:pPr>
      <w:proofErr w:type="spellStart"/>
      <w:r>
        <w:t>W</w:t>
      </w:r>
      <w:r w:rsidRPr="00E4374C">
        <w:rPr>
          <w:vertAlign w:val="subscript"/>
        </w:rPr>
        <w:t>eff</w:t>
      </w:r>
      <w:proofErr w:type="spellEnd"/>
      <w:r>
        <w:t xml:space="preserve"> =</w:t>
      </w:r>
    </w:p>
    <w:p w14:paraId="0A97459E" w14:textId="15334C71" w:rsidR="00E4374C" w:rsidRDefault="00E4374C" w:rsidP="00792604">
      <w:pPr>
        <w:spacing w:after="240" w:line="240" w:lineRule="auto"/>
      </w:pPr>
      <w:r>
        <w:t>P =</w:t>
      </w:r>
    </w:p>
    <w:p w14:paraId="02C28170" w14:textId="3B54BD1E" w:rsidR="00792604" w:rsidRDefault="006E0F05" w:rsidP="00506F93">
      <w:pPr>
        <w:pStyle w:val="Listenabsatz"/>
        <w:numPr>
          <w:ilvl w:val="0"/>
          <w:numId w:val="31"/>
        </w:numPr>
        <w:spacing w:after="240" w:line="240" w:lineRule="auto"/>
      </w:pPr>
      <w:r w:rsidRPr="00506F93">
        <w:rPr>
          <w:b/>
        </w:rPr>
        <w:t>Berechnen</w:t>
      </w:r>
      <w:r>
        <w:t xml:space="preserve"> Sie die Energiekosten für eine Aufladung des Akkus.</w:t>
      </w:r>
    </w:p>
    <w:p w14:paraId="0A206DBB" w14:textId="420B1267" w:rsidR="006E0F05" w:rsidRDefault="006E0F05" w:rsidP="00C470D6">
      <w:pPr>
        <w:pStyle w:val="LernzieleAufgabeAufzhlung"/>
      </w:pPr>
      <w:r w:rsidRPr="00C470D6">
        <w:rPr>
          <w:sz w:val="20"/>
          <w:szCs w:val="20"/>
        </w:rPr>
        <w:t xml:space="preserve">Der Akku von Aufgabe </w:t>
      </w:r>
      <w:r w:rsidR="00C470D6">
        <w:rPr>
          <w:sz w:val="20"/>
          <w:szCs w:val="20"/>
        </w:rPr>
        <w:t>2</w:t>
      </w:r>
      <w:r w:rsidRPr="00C470D6">
        <w:rPr>
          <w:sz w:val="20"/>
          <w:szCs w:val="20"/>
        </w:rPr>
        <w:t xml:space="preserve"> soll wieder vollständig aufgeladen werden. Es wird ein Wirkungsgrad des Netzteils von 80% angenommen. Der Preis pro kWh beträgt 30 Cent.</w:t>
      </w:r>
    </w:p>
    <w:p w14:paraId="61BF995A" w14:textId="77777777" w:rsidR="005637B6" w:rsidRPr="005637B6" w:rsidRDefault="003E14D0" w:rsidP="00502931">
      <w:pPr>
        <w:spacing w:after="240" w:line="240" w:lineRule="auto"/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</m:oMath>
      </m:oMathPara>
    </w:p>
    <w:p w14:paraId="53189884" w14:textId="77777777" w:rsidR="00CF5B5F" w:rsidRPr="00CF5B5F" w:rsidRDefault="00E02CBF" w:rsidP="003E14D0">
      <w:pPr>
        <w:spacing w:after="240" w:line="240" w:lineRule="auto"/>
        <w:rPr>
          <w:rFonts w:eastAsiaTheme="minorEastAsia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Hlk112927530"/>
    </w:p>
    <w:p w14:paraId="3BADC697" w14:textId="2B796700" w:rsidR="003E14D0" w:rsidRPr="005637B6" w:rsidRDefault="003E14D0" w:rsidP="003E14D0">
      <w:pPr>
        <w:spacing w:after="24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  <w:bookmarkEnd w:id="0"/>
        <m:r>
          <w:rPr>
            <w:rFonts w:ascii="Cambria Math" w:eastAsiaTheme="minorEastAsia" w:hAnsi="Cambria Math"/>
          </w:rPr>
          <m:t xml:space="preserve"> </m:t>
        </m:r>
      </m:oMath>
      <w:r w:rsidRPr="005637B6">
        <w:rPr>
          <w:rFonts w:eastAsiaTheme="minorEastAsia"/>
        </w:rPr>
        <w:t xml:space="preserve"> </w:t>
      </w:r>
    </w:p>
    <w:p w14:paraId="5F96CC87" w14:textId="77777777" w:rsidR="006E0F05" w:rsidRDefault="006E0F05" w:rsidP="00792604">
      <w:pPr>
        <w:spacing w:after="240" w:line="240" w:lineRule="auto"/>
      </w:pPr>
    </w:p>
    <w:p w14:paraId="6EB6658D" w14:textId="77777777" w:rsidR="00510082" w:rsidRDefault="00510082" w:rsidP="00792604">
      <w:pPr>
        <w:spacing w:after="240" w:line="240" w:lineRule="auto"/>
      </w:pPr>
    </w:p>
    <w:p w14:paraId="00DDDED0" w14:textId="7935F509" w:rsidR="006E0F05" w:rsidRDefault="006E0F05" w:rsidP="00605F1A">
      <w:pPr>
        <w:pStyle w:val="Listenabsatz"/>
        <w:numPr>
          <w:ilvl w:val="0"/>
          <w:numId w:val="31"/>
        </w:numPr>
        <w:spacing w:after="240" w:line="240" w:lineRule="auto"/>
      </w:pPr>
      <w:r w:rsidRPr="00605F1A">
        <w:rPr>
          <w:b/>
        </w:rPr>
        <w:lastRenderedPageBreak/>
        <w:t xml:space="preserve">Informieren </w:t>
      </w:r>
      <w:r w:rsidRPr="006E0F05">
        <w:t>Sie sich über die</w:t>
      </w:r>
      <w:r>
        <w:t xml:space="preserve"> Möglichkeit zur Energieeinsparung mittels geeigneter Software</w:t>
      </w:r>
      <w:r w:rsidRPr="006E0F05">
        <w:t>.</w:t>
      </w:r>
    </w:p>
    <w:p w14:paraId="079244AE" w14:textId="77777777" w:rsidR="00792604" w:rsidRPr="00910C27" w:rsidRDefault="00792604" w:rsidP="00792604">
      <w:pPr>
        <w:pStyle w:val="berschrift2"/>
        <w:rPr>
          <w:rFonts w:asciiTheme="minorHAnsi" w:hAnsiTheme="minorHAnsi" w:cstheme="minorBidi"/>
          <w:b w:val="0"/>
          <w:caps w:val="0"/>
          <w:color w:val="FF0000"/>
          <w:sz w:val="22"/>
        </w:rPr>
      </w:pPr>
      <w:r>
        <w:rPr>
          <w:rFonts w:asciiTheme="minorHAnsi" w:hAnsiTheme="minorHAnsi" w:cstheme="minorBidi"/>
          <w:b w:val="0"/>
          <w:caps w:val="0"/>
          <w:color w:val="FF0000"/>
          <w:sz w:val="22"/>
        </w:rPr>
        <w:t>Auch die Auswahl der r</w:t>
      </w:r>
      <w:r w:rsidRPr="00910C27">
        <w:rPr>
          <w:rFonts w:asciiTheme="minorHAnsi" w:hAnsiTheme="minorHAnsi" w:cstheme="minorBidi"/>
          <w:b w:val="0"/>
          <w:caps w:val="0"/>
          <w:color w:val="FF0000"/>
          <w:sz w:val="22"/>
        </w:rPr>
        <w:t>ichtigen Applikation kann Energie sparen:</w:t>
      </w:r>
    </w:p>
    <w:p w14:paraId="1161725F" w14:textId="75EF4808" w:rsidR="00792604" w:rsidRPr="003D3A36" w:rsidRDefault="00E02CBF" w:rsidP="00792604">
      <w:pPr>
        <w:pStyle w:val="berschrift2"/>
        <w:rPr>
          <w:caps w:val="0"/>
          <w:color w:val="FF0000"/>
        </w:rPr>
      </w:pPr>
      <w:hyperlink r:id="rId11" w:history="1">
        <w:r w:rsidR="00BA287C" w:rsidRPr="00B570FA">
          <w:rPr>
            <w:rStyle w:val="Hyperlink"/>
            <w:rFonts w:asciiTheme="minorHAnsi" w:hAnsiTheme="minorHAnsi" w:cstheme="minorBidi"/>
            <w:b w:val="0"/>
            <w:caps w:val="0"/>
            <w:sz w:val="22"/>
          </w:rPr>
          <w:t>https://www.chip.de/news/Energie-Check-fuer-Windows-Akku-laenger-haltbar-machen_116283574.html</w:t>
        </w:r>
      </w:hyperlink>
      <w:r w:rsidR="00BA287C">
        <w:rPr>
          <w:rFonts w:asciiTheme="minorHAnsi" w:hAnsiTheme="minorHAnsi" w:cstheme="minorBidi"/>
          <w:b w:val="0"/>
          <w:caps w:val="0"/>
          <w:color w:val="auto"/>
          <w:sz w:val="22"/>
        </w:rPr>
        <w:t xml:space="preserve"> </w:t>
      </w:r>
    </w:p>
    <w:p w14:paraId="626D71F6" w14:textId="4B7BEA11" w:rsidR="00792604" w:rsidRDefault="006E0F05" w:rsidP="00792604">
      <w:pPr>
        <w:spacing w:after="240" w:line="240" w:lineRule="auto"/>
      </w:pPr>
      <w:r w:rsidRPr="00A953E4">
        <w:rPr>
          <w:b/>
        </w:rPr>
        <w:t>Bearbeiten</w:t>
      </w:r>
      <w:r w:rsidRPr="006E0F05">
        <w:t xml:space="preserve"> Sie die folgende Aufgabenstellung.</w:t>
      </w:r>
    </w:p>
    <w:p w14:paraId="3B49EB4F" w14:textId="5664EF1C" w:rsidR="001D24B2" w:rsidRDefault="00A953E4" w:rsidP="002F7AF8">
      <w:pPr>
        <w:pStyle w:val="Listenabsatz"/>
        <w:numPr>
          <w:ilvl w:val="0"/>
          <w:numId w:val="31"/>
        </w:numPr>
        <w:spacing w:after="240" w:line="240" w:lineRule="auto"/>
      </w:pPr>
      <w:r w:rsidRPr="002F7AF8">
        <w:rPr>
          <w:b/>
        </w:rPr>
        <w:t>Berechnen</w:t>
      </w:r>
      <w:r w:rsidRPr="00A953E4">
        <w:t xml:space="preserve"> Sie die Kosten, welche durch einen zehnstündigen Betrieb der im Video genannten Browser</w:t>
      </w:r>
      <w:r w:rsidR="00EB20AD">
        <w:t xml:space="preserve"> unter den Testbedingungen</w:t>
      </w:r>
      <w:r w:rsidRPr="00A953E4">
        <w:t xml:space="preserve"> entstehen würden</w:t>
      </w:r>
      <w:r w:rsidR="00EB20AD">
        <w:t xml:space="preserve">, wenn </w:t>
      </w:r>
      <w:r w:rsidR="001D24B2">
        <w:t xml:space="preserve">das Notebook </w:t>
      </w:r>
      <w:r w:rsidR="006E71AD">
        <w:t>(</w:t>
      </w:r>
      <w:r w:rsidR="001D24B2">
        <w:t xml:space="preserve">aus Aufgabe </w:t>
      </w:r>
      <w:r w:rsidR="00605F1A">
        <w:t>2</w:t>
      </w:r>
      <w:r w:rsidR="008B4573">
        <w:t xml:space="preserve"> </w:t>
      </w:r>
      <w:r w:rsidR="006E71AD">
        <w:t>/</w:t>
      </w:r>
      <w:r w:rsidR="008B4573">
        <w:t xml:space="preserve"> </w:t>
      </w:r>
      <w:r w:rsidR="00605F1A">
        <w:t>3</w:t>
      </w:r>
      <w:r w:rsidR="006E71AD">
        <w:t>)</w:t>
      </w:r>
      <w:r w:rsidR="008B4573">
        <w:t xml:space="preserve"> </w:t>
      </w:r>
      <w:r w:rsidR="001D24B2">
        <w:t>verwendet worden wäre.</w:t>
      </w:r>
      <w:r w:rsidR="003C00A3" w:rsidRPr="003C00A3">
        <w:t xml:space="preserve"> </w:t>
      </w:r>
      <w:r w:rsidR="003C00A3">
        <w:t>Der Preis pro kWh beträgt 30 Cent.</w:t>
      </w:r>
    </w:p>
    <w:p w14:paraId="1DEEAFDE" w14:textId="45EF9B90" w:rsidR="002F7AF8" w:rsidRPr="00E02CBF" w:rsidRDefault="002F7AF8" w:rsidP="002F7AF8">
      <w:pPr>
        <w:spacing w:after="240" w:line="240" w:lineRule="auto"/>
        <w:rPr>
          <w:b/>
          <w:bCs/>
        </w:rPr>
      </w:pPr>
      <w:r w:rsidRPr="00E02CBF">
        <w:rPr>
          <w:b/>
          <w:bCs/>
        </w:rPr>
        <w:t>Opera:</w:t>
      </w:r>
    </w:p>
    <w:p w14:paraId="182D44DB" w14:textId="778D62E8" w:rsidR="007259C3" w:rsidRPr="001665C4" w:rsidRDefault="00E02CBF" w:rsidP="001D24B2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Opera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2AB4AAC7" w14:textId="77777777" w:rsidR="00E02CBF" w:rsidRPr="00E02CBF" w:rsidRDefault="00E02CBF" w:rsidP="001D24B2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w:bookmarkStart w:id="1" w:name="_Hlk112928034"/>
              <m:r>
                <w:rPr>
                  <w:rFonts w:ascii="Cambria Math" w:eastAsiaTheme="minorEastAsia" w:hAnsi="Cambria Math"/>
                </w:rPr>
                <m:t>η</m:t>
              </m:r>
              <w:bookmarkEnd w:id="1"/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 ∙t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4043EAB1" w14:textId="700854CE" w:rsidR="001D24B2" w:rsidRPr="001665C4" w:rsidRDefault="001D24B2" w:rsidP="001D24B2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</m:oMath>
      </m:oMathPara>
    </w:p>
    <w:p w14:paraId="1A5230C1" w14:textId="66BE86E8" w:rsidR="001D24B2" w:rsidRPr="00E02CBF" w:rsidRDefault="002F7AF8" w:rsidP="001D24B2">
      <w:pPr>
        <w:spacing w:after="240" w:line="240" w:lineRule="auto"/>
        <w:rPr>
          <w:b/>
          <w:bCs/>
        </w:rPr>
      </w:pPr>
      <w:r w:rsidRPr="00E02CBF">
        <w:rPr>
          <w:b/>
          <w:bCs/>
        </w:rPr>
        <w:t>Firefox:</w:t>
      </w:r>
    </w:p>
    <w:p w14:paraId="4D083CBD" w14:textId="1AB00ACF" w:rsidR="001D24B2" w:rsidRPr="00E02CBF" w:rsidRDefault="00E02CBF" w:rsidP="001D24B2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Firefox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290838D8" w14:textId="6E9B6D54" w:rsidR="007259C3" w:rsidRPr="00E02CBF" w:rsidRDefault="00E02CBF" w:rsidP="001D24B2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 ∙t</m:t>
              </m:r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</m:den>
          </m:f>
          <m:r>
            <w:rPr>
              <w:rFonts w:ascii="Cambria Math" w:eastAsiaTheme="minorEastAsia" w:hAnsi="Cambria Math"/>
            </w:rPr>
            <m:t xml:space="preserve">=  </m:t>
          </m:r>
        </m:oMath>
      </m:oMathPara>
    </w:p>
    <w:p w14:paraId="0C79B9D2" w14:textId="77777777" w:rsidR="00E02CBF" w:rsidRPr="00E02CBF" w:rsidRDefault="001D24B2" w:rsidP="001D24B2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46A64C2A" w14:textId="3C22573E" w:rsidR="003C00A3" w:rsidRPr="00E02CBF" w:rsidRDefault="002F7AF8" w:rsidP="001D24B2">
      <w:pPr>
        <w:spacing w:after="240" w:line="240" w:lineRule="auto"/>
        <w:rPr>
          <w:rFonts w:eastAsiaTheme="minorEastAsia"/>
          <w:b/>
          <w:bCs/>
        </w:rPr>
      </w:pPr>
      <w:r w:rsidRPr="00E02CBF">
        <w:rPr>
          <w:b/>
          <w:bCs/>
        </w:rPr>
        <w:t>Google:</w:t>
      </w:r>
    </w:p>
    <w:p w14:paraId="5B2CDA00" w14:textId="73097336" w:rsidR="007259C3" w:rsidRPr="00E02CBF" w:rsidRDefault="00E02CBF" w:rsidP="007259C3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Google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22CDB35D" w14:textId="4C95C69E" w:rsidR="003C00A3" w:rsidRPr="00E02CBF" w:rsidRDefault="00E02CBF" w:rsidP="007259C3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43CBD3A8" w14:textId="77777777" w:rsidR="00E02CBF" w:rsidRPr="00E02CBF" w:rsidRDefault="007259C3" w:rsidP="00792604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6936A049" w14:textId="341925CC" w:rsidR="001D24B2" w:rsidRPr="00E02CBF" w:rsidRDefault="004A4EE7" w:rsidP="00792604">
      <w:pPr>
        <w:spacing w:after="240" w:line="240" w:lineRule="auto"/>
        <w:rPr>
          <w:rFonts w:eastAsiaTheme="minorEastAsia"/>
          <w:b/>
          <w:bCs/>
        </w:rPr>
      </w:pPr>
      <w:r w:rsidRPr="00E02CBF">
        <w:rPr>
          <w:b/>
          <w:bCs/>
        </w:rPr>
        <w:t>Microsoft:</w:t>
      </w:r>
    </w:p>
    <w:p w14:paraId="15CDB2DA" w14:textId="77777777" w:rsidR="00E02CBF" w:rsidRPr="00E02CBF" w:rsidRDefault="00E02CBF" w:rsidP="003C00A3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Microsoft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27C7A641" w14:textId="77777777" w:rsidR="00E02CBF" w:rsidRPr="00E02CBF" w:rsidRDefault="00E02CBF" w:rsidP="003C00A3">
      <w:pPr>
        <w:spacing w:after="24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E544379" w14:textId="74FAD1EC" w:rsidR="00EB20AD" w:rsidRPr="00E02CBF" w:rsidRDefault="003C00A3" w:rsidP="00792604">
      <w:pPr>
        <w:spacing w:after="240" w:line="240" w:lineRule="auto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635EDC69" w14:textId="3C8ED230" w:rsidR="00B44DEA" w:rsidRDefault="00B44DEA" w:rsidP="006556AD">
      <w:pPr>
        <w:spacing w:after="240" w:line="240" w:lineRule="auto"/>
      </w:pPr>
    </w:p>
    <w:sectPr w:rsidR="00B44DEA" w:rsidSect="00DF5B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E206" w14:textId="77777777" w:rsidR="00AC74DF" w:rsidRDefault="00AC74DF" w:rsidP="00AB44B1">
      <w:pPr>
        <w:spacing w:after="0" w:line="240" w:lineRule="auto"/>
      </w:pPr>
      <w:r>
        <w:separator/>
      </w:r>
    </w:p>
  </w:endnote>
  <w:endnote w:type="continuationSeparator" w:id="0">
    <w:p w14:paraId="2452348C" w14:textId="77777777" w:rsidR="00AC74DF" w:rsidRDefault="00AC74DF" w:rsidP="00AB44B1">
      <w:pPr>
        <w:spacing w:after="0" w:line="240" w:lineRule="auto"/>
      </w:pPr>
      <w:r>
        <w:continuationSeparator/>
      </w:r>
    </w:p>
  </w:endnote>
  <w:endnote w:type="continuationNotice" w:id="1">
    <w:p w14:paraId="77101F4D" w14:textId="77777777" w:rsidR="00AC74DF" w:rsidRDefault="00AC74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DD6D" w14:textId="77777777" w:rsidR="00A8527A" w:rsidRDefault="00A8527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5A42" w14:textId="77777777" w:rsidR="00FB4ECA" w:rsidRPr="003E4F2E" w:rsidRDefault="005A6131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rPr>
        <w:lang w:eastAsia="de-DE"/>
      </w:rPr>
      <w:drawing>
        <wp:inline distT="0" distB="0" distL="19050" distR="0" wp14:anchorId="5FA37994" wp14:editId="1D7C1183">
          <wp:extent cx="5760720" cy="243205"/>
          <wp:effectExtent l="0" t="0" r="0" b="0"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243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3"/>
      <w:gridCol w:w="3699"/>
    </w:tblGrid>
    <w:tr w:rsidR="00FB4ECA" w14:paraId="4EC5A3BF" w14:textId="77777777" w:rsidTr="00216FC8">
      <w:tc>
        <w:tcPr>
          <w:tcW w:w="5637" w:type="dxa"/>
        </w:tcPr>
        <w:p w14:paraId="24A0827A" w14:textId="5A125255" w:rsidR="00FB4ECA" w:rsidRDefault="00FB4ECA" w:rsidP="00E72AD7">
          <w:pPr>
            <w:pStyle w:val="Fuzeile"/>
            <w:tabs>
              <w:tab w:val="clear" w:pos="2014"/>
              <w:tab w:val="clear" w:pos="8647"/>
              <w:tab w:val="center" w:pos="2410"/>
              <w:tab w:val="right" w:pos="8505"/>
            </w:tabs>
            <w:rPr>
              <w:rFonts w:cs="Arial"/>
              <w:sz w:val="14"/>
              <w:lang w:val="en-US"/>
            </w:rPr>
          </w:pP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3BB893E6" wp14:editId="330EB912">
                <wp:extent cx="126000" cy="126000"/>
                <wp:effectExtent l="0" t="0" r="7620" b="762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c.wm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56DEAB33" wp14:editId="375A9E31">
                <wp:extent cx="126000" cy="126000"/>
                <wp:effectExtent l="0" t="0" r="7620" b="762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y.wmf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B7A53">
            <w:rPr>
              <w:rFonts w:cs="Arial"/>
              <w:bCs/>
              <w:position w:val="-4"/>
              <w:sz w:val="14"/>
              <w:lang w:eastAsia="de-DE"/>
            </w:rPr>
            <w:drawing>
              <wp:inline distT="0" distB="0" distL="0" distR="0" wp14:anchorId="2A738F66" wp14:editId="2E510E7A">
                <wp:extent cx="126000" cy="126000"/>
                <wp:effectExtent l="0" t="0" r="7620" b="762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a.wmf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E4F2E">
            <w:rPr>
              <w:rFonts w:cs="Arial"/>
              <w:b/>
              <w:bCs/>
              <w:sz w:val="14"/>
              <w:lang w:val="en-US"/>
            </w:rPr>
            <w:t xml:space="preserve"> | </w:t>
          </w:r>
          <w:r w:rsidRPr="003E4F2E">
            <w:rPr>
              <w:rFonts w:cs="Arial"/>
              <w:b/>
              <w:bCs/>
              <w:color w:val="0D0D0D" w:themeColor="text1" w:themeTint="F2"/>
              <w:sz w:val="14"/>
              <w:lang w:val="en-US"/>
            </w:rPr>
            <w:t>CC-BY-SA 4.0</w:t>
          </w:r>
          <w:r w:rsidRPr="003E4F2E">
            <w:rPr>
              <w:rFonts w:cs="Arial"/>
              <w:b/>
              <w:bCs/>
              <w:sz w:val="14"/>
              <w:lang w:val="en-US"/>
            </w:rPr>
            <w:t xml:space="preserve"> | </w:t>
          </w:r>
          <w:r w:rsidR="00E72AD7">
            <w:rPr>
              <w:rFonts w:cs="Arial"/>
              <w:color w:val="0D0D0D" w:themeColor="text1" w:themeTint="F2"/>
              <w:sz w:val="14"/>
              <w:lang w:val="en-US"/>
            </w:rPr>
            <w:t>Peschko</w:t>
          </w:r>
          <w:r w:rsidR="0077244A">
            <w:rPr>
              <w:rFonts w:cs="Arial"/>
              <w:color w:val="0D0D0D" w:themeColor="text1" w:themeTint="F2"/>
              <w:sz w:val="14"/>
              <w:lang w:val="en-US"/>
            </w:rPr>
            <w:t>, Pastor</w:t>
          </w:r>
          <w:r w:rsidRPr="001B5046">
            <w:rPr>
              <w:rFonts w:cs="Arial"/>
              <w:color w:val="0D0D0D" w:themeColor="text1" w:themeTint="F2"/>
              <w:sz w:val="14"/>
            </w:rPr>
            <w:t>|</w:t>
          </w:r>
          <w:r w:rsidR="00BD430F">
            <w:rPr>
              <w:rFonts w:cs="Arial"/>
              <w:color w:val="0D0D0D" w:themeColor="text1" w:themeTint="F2"/>
              <w:sz w:val="14"/>
            </w:rPr>
            <w:t xml:space="preserve"> </w:t>
          </w:r>
          <w:r w:rsidR="0077244A">
            <w:rPr>
              <w:rFonts w:cs="Arial"/>
              <w:color w:val="0D0D0D" w:themeColor="text1" w:themeTint="F2"/>
              <w:sz w:val="14"/>
            </w:rPr>
            <w:t>Lernfeld 2</w:t>
          </w:r>
          <w:r w:rsidRPr="00A842DC">
            <w:rPr>
              <w:rFonts w:cs="Arial"/>
              <w:color w:val="0D0D0D" w:themeColor="text1" w:themeTint="F2"/>
              <w:sz w:val="14"/>
              <w:lang w:val="en-US"/>
            </w:rPr>
            <w:t xml:space="preserve"> </w:t>
          </w:r>
          <w:r w:rsidRPr="001B5046">
            <w:rPr>
              <w:rFonts w:cs="Arial"/>
              <w:color w:val="0D0D0D" w:themeColor="text1" w:themeTint="F2"/>
              <w:sz w:val="14"/>
            </w:rPr>
            <w:t xml:space="preserve">| </w:t>
          </w:r>
          <w:r w:rsidRPr="00A842DC">
            <w:rPr>
              <w:rFonts w:cs="Arial"/>
              <w:color w:val="0D0D0D" w:themeColor="text1" w:themeTint="F2"/>
              <w:sz w:val="14"/>
              <w:lang w:val="en-US"/>
            </w:rPr>
            <w:t xml:space="preserve">Version </w:t>
          </w:r>
          <w:r>
            <w:rPr>
              <w:rFonts w:cs="Arial"/>
              <w:color w:val="0D0D0D" w:themeColor="text1" w:themeTint="F2"/>
              <w:sz w:val="14"/>
            </w:rPr>
            <w:fldChar w:fldCharType="begin"/>
          </w:r>
          <w:r>
            <w:rPr>
              <w:rFonts w:cs="Arial"/>
              <w:color w:val="0D0D0D" w:themeColor="text1" w:themeTint="F2"/>
              <w:sz w:val="14"/>
            </w:rPr>
            <w:instrText xml:space="preserve"> SAVEDATE  \@ "dd/MM/yy"  \* MERGEFORMAT </w:instrText>
          </w:r>
          <w:r>
            <w:rPr>
              <w:rFonts w:cs="Arial"/>
              <w:color w:val="0D0D0D" w:themeColor="text1" w:themeTint="F2"/>
              <w:sz w:val="14"/>
            </w:rPr>
            <w:fldChar w:fldCharType="separate"/>
          </w:r>
          <w:r w:rsidR="007B0A13">
            <w:rPr>
              <w:rFonts w:cs="Arial"/>
              <w:color w:val="0D0D0D" w:themeColor="text1" w:themeTint="F2"/>
              <w:sz w:val="14"/>
            </w:rPr>
            <w:t>03/10/22</w:t>
          </w:r>
          <w:r>
            <w:rPr>
              <w:rFonts w:cs="Arial"/>
              <w:color w:val="0D0D0D" w:themeColor="text1" w:themeTint="F2"/>
              <w:sz w:val="14"/>
            </w:rPr>
            <w:fldChar w:fldCharType="end"/>
          </w:r>
        </w:p>
      </w:tc>
      <w:tc>
        <w:tcPr>
          <w:tcW w:w="3791" w:type="dxa"/>
        </w:tcPr>
        <w:p w14:paraId="3CBA3665" w14:textId="2F316B52" w:rsidR="00FB4ECA" w:rsidRPr="0068398D" w:rsidRDefault="00FB4ECA" w:rsidP="00FB4ECA">
          <w:pPr>
            <w:pStyle w:val="Fuzeile"/>
            <w:tabs>
              <w:tab w:val="clear" w:pos="2014"/>
              <w:tab w:val="clear" w:pos="8647"/>
              <w:tab w:val="center" w:pos="2410"/>
              <w:tab w:val="right" w:pos="8505"/>
            </w:tabs>
            <w:jc w:val="right"/>
            <w:rPr>
              <w:rFonts w:cs="Arial"/>
              <w:sz w:val="14"/>
            </w:rPr>
          </w:pPr>
        </w:p>
      </w:tc>
    </w:tr>
  </w:tbl>
  <w:p w14:paraId="0F27B52D" w14:textId="77777777" w:rsidR="002A52E6" w:rsidRPr="0068398D" w:rsidRDefault="002A52E6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88EC" w14:textId="77777777" w:rsidR="00A8527A" w:rsidRDefault="00A852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CECB" w14:textId="77777777" w:rsidR="00AC74DF" w:rsidRDefault="00AC74DF" w:rsidP="00AB44B1">
      <w:pPr>
        <w:spacing w:after="0" w:line="240" w:lineRule="auto"/>
      </w:pPr>
      <w:r>
        <w:separator/>
      </w:r>
    </w:p>
  </w:footnote>
  <w:footnote w:type="continuationSeparator" w:id="0">
    <w:p w14:paraId="7AC911D9" w14:textId="77777777" w:rsidR="00AC74DF" w:rsidRDefault="00AC74DF" w:rsidP="00AB44B1">
      <w:pPr>
        <w:spacing w:after="0" w:line="240" w:lineRule="auto"/>
      </w:pPr>
      <w:r>
        <w:continuationSeparator/>
      </w:r>
    </w:p>
  </w:footnote>
  <w:footnote w:type="continuationNotice" w:id="1">
    <w:p w14:paraId="46368434" w14:textId="77777777" w:rsidR="00AC74DF" w:rsidRDefault="00AC74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4498" w14:textId="77777777" w:rsidR="00A8527A" w:rsidRDefault="00A852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6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1827"/>
      <w:gridCol w:w="2552"/>
    </w:tblGrid>
    <w:tr w:rsidR="005F4B0E" w:rsidRPr="00C85FE6" w14:paraId="6DA95FAF" w14:textId="77777777" w:rsidTr="00216FC8">
      <w:trPr>
        <w:trHeight w:val="848"/>
      </w:trPr>
      <w:tc>
        <w:tcPr>
          <w:tcW w:w="2943" w:type="dxa"/>
          <w:vAlign w:val="center"/>
        </w:tcPr>
        <w:p w14:paraId="08F9D159" w14:textId="77777777" w:rsidR="002A52E6" w:rsidRPr="00533497" w:rsidRDefault="00C725D7" w:rsidP="00533497">
          <w:pPr>
            <w:pStyle w:val="Kopfzeileberschrift"/>
          </w:pPr>
          <w:r>
            <w:t>Lernfeld 2</w:t>
          </w:r>
        </w:p>
        <w:p w14:paraId="72E10BDC" w14:textId="16426E23" w:rsidR="005477F9" w:rsidRPr="00942266" w:rsidRDefault="00C725D7" w:rsidP="00D21C04">
          <w:pPr>
            <w:pStyle w:val="KopfzeileUntertitel"/>
          </w:pPr>
          <w:r>
            <w:t>Lernsituation 2.</w:t>
          </w:r>
          <w:r w:rsidR="00B72672">
            <w:t>1</w:t>
          </w:r>
        </w:p>
      </w:tc>
      <w:tc>
        <w:tcPr>
          <w:tcW w:w="3969" w:type="dxa"/>
          <w:gridSpan w:val="2"/>
          <w:vAlign w:val="center"/>
        </w:tcPr>
        <w:p w14:paraId="02B8EC60" w14:textId="092DC7E0" w:rsidR="00C64B05" w:rsidRDefault="00C64B05" w:rsidP="00C64B05">
          <w:pPr>
            <w:pStyle w:val="Kopfzeileberschrift"/>
          </w:pPr>
          <w:r>
            <w:t>IT-Geräte für Kunden vergleichen</w:t>
          </w:r>
        </w:p>
        <w:p w14:paraId="596863C0" w14:textId="30E7882C" w:rsidR="002A52E6" w:rsidRPr="00C85FE6" w:rsidRDefault="00C44CBC" w:rsidP="00C64B05">
          <w:pPr>
            <w:pStyle w:val="KopfzeileUntertitel"/>
          </w:pPr>
          <w:r>
            <w:t>Energiebedarf</w:t>
          </w:r>
          <w:r w:rsidR="00C64B05">
            <w:t xml:space="preserve"> und</w:t>
          </w:r>
          <w:r>
            <w:t xml:space="preserve"> Energiekosten</w:t>
          </w:r>
          <w:r w:rsidR="00A8527A">
            <w:t xml:space="preserve"> (AB2)</w:t>
          </w:r>
        </w:p>
      </w:tc>
      <w:tc>
        <w:tcPr>
          <w:tcW w:w="2552" w:type="dxa"/>
          <w:vAlign w:val="center"/>
        </w:tcPr>
        <w:p w14:paraId="14C7AE7E" w14:textId="77777777" w:rsidR="002A52E6" w:rsidRPr="00C85FE6" w:rsidRDefault="004818B2" w:rsidP="005F4B0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23BB33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8.6pt;height:35.8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26325721" r:id="rId2"/>
            </w:object>
          </w:r>
        </w:p>
      </w:tc>
    </w:tr>
    <w:tr w:rsidR="005F4B0E" w:rsidRPr="00C85FE6" w14:paraId="1D2B4F01" w14:textId="77777777" w:rsidTr="00216FC8">
      <w:trPr>
        <w:trHeight w:val="402"/>
      </w:trPr>
      <w:tc>
        <w:tcPr>
          <w:tcW w:w="2943" w:type="dxa"/>
          <w:vAlign w:val="center"/>
        </w:tcPr>
        <w:p w14:paraId="15C8A21B" w14:textId="77777777" w:rsidR="00FB4ECA" w:rsidRPr="00C85FE6" w:rsidRDefault="00FB4ECA" w:rsidP="00D21C04">
          <w:pPr>
            <w:pStyle w:val="KopfzeileInfos"/>
          </w:pPr>
          <w:r w:rsidRPr="00C85FE6">
            <w:t>Name:</w:t>
          </w:r>
        </w:p>
      </w:tc>
      <w:tc>
        <w:tcPr>
          <w:tcW w:w="2142" w:type="dxa"/>
          <w:vAlign w:val="center"/>
        </w:tcPr>
        <w:p w14:paraId="4CFF9E14" w14:textId="77777777" w:rsidR="00FB4ECA" w:rsidRPr="00C85FE6" w:rsidRDefault="00FB4ECA" w:rsidP="00504B6C">
          <w:pPr>
            <w:pStyle w:val="KopfzeileInfos"/>
          </w:pPr>
          <w:r w:rsidRPr="00C85FE6">
            <w:t xml:space="preserve">Datum: </w:t>
          </w:r>
        </w:p>
      </w:tc>
      <w:tc>
        <w:tcPr>
          <w:tcW w:w="1827" w:type="dxa"/>
          <w:vAlign w:val="center"/>
        </w:tcPr>
        <w:p w14:paraId="05604EEB" w14:textId="77777777" w:rsidR="00FB4ECA" w:rsidRPr="00C85FE6" w:rsidRDefault="00FB4ECA" w:rsidP="00D21C04">
          <w:pPr>
            <w:pStyle w:val="KopfzeileInfos"/>
          </w:pPr>
          <w:r w:rsidRPr="00C85FE6">
            <w:t>Klasse:</w:t>
          </w:r>
        </w:p>
      </w:tc>
      <w:tc>
        <w:tcPr>
          <w:tcW w:w="2552" w:type="dxa"/>
          <w:vAlign w:val="center"/>
        </w:tcPr>
        <w:p w14:paraId="5AC04531" w14:textId="06B69265" w:rsidR="00FB4ECA" w:rsidRPr="00C85FE6" w:rsidRDefault="00FB4ECA" w:rsidP="00FB4ECA">
          <w:pPr>
            <w:pStyle w:val="KopfzeileInfos"/>
            <w:jc w:val="right"/>
          </w:pPr>
          <w:r>
            <w:t>Seite</w:t>
          </w:r>
          <w:r w:rsidRPr="00C85FE6">
            <w:t xml:space="preserve"> </w:t>
          </w:r>
          <w:r w:rsidRPr="00C85FE6">
            <w:fldChar w:fldCharType="begin"/>
          </w:r>
          <w:r w:rsidRPr="00C85FE6">
            <w:instrText xml:space="preserve"> PAGE   \* MERGEFORMAT </w:instrText>
          </w:r>
          <w:r w:rsidRPr="00C85FE6">
            <w:fldChar w:fldCharType="separate"/>
          </w:r>
          <w:r w:rsidR="003D1A8F">
            <w:rPr>
              <w:noProof/>
            </w:rPr>
            <w:t>2</w:t>
          </w:r>
          <w:r w:rsidRPr="00C85FE6">
            <w:fldChar w:fldCharType="end"/>
          </w:r>
          <w:r w:rsidRPr="00C85FE6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3D1A8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182A9EA" w14:textId="77777777" w:rsidR="002A52E6" w:rsidRPr="00C85FE6" w:rsidRDefault="002A52E6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BD56" w14:textId="77777777" w:rsidR="00A8527A" w:rsidRDefault="00A852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34C7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3" w15:restartNumberingAfterBreak="0">
    <w:nsid w:val="00C24E5D"/>
    <w:multiLevelType w:val="hybridMultilevel"/>
    <w:tmpl w:val="2A8C88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066B56"/>
    <w:multiLevelType w:val="hybridMultilevel"/>
    <w:tmpl w:val="0F94DD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40ADE"/>
    <w:multiLevelType w:val="hybridMultilevel"/>
    <w:tmpl w:val="112077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1C15111"/>
    <w:multiLevelType w:val="hybridMultilevel"/>
    <w:tmpl w:val="312CC628"/>
    <w:lvl w:ilvl="0" w:tplc="914A608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172A4FBD"/>
    <w:multiLevelType w:val="hybridMultilevel"/>
    <w:tmpl w:val="6F28B2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A008B"/>
    <w:multiLevelType w:val="hybridMultilevel"/>
    <w:tmpl w:val="49D4D5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F0F25"/>
    <w:multiLevelType w:val="hybridMultilevel"/>
    <w:tmpl w:val="206C2D0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67351"/>
    <w:multiLevelType w:val="hybridMultilevel"/>
    <w:tmpl w:val="452C2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504A2"/>
    <w:multiLevelType w:val="hybridMultilevel"/>
    <w:tmpl w:val="C34482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F2C1DC">
      <w:start w:val="1"/>
      <w:numFmt w:val="bullet"/>
      <w:lvlText w:val="□"/>
      <w:lvlJc w:val="left"/>
      <w:pPr>
        <w:ind w:left="1440" w:hanging="360"/>
      </w:pPr>
      <w:rPr>
        <w:rFonts w:ascii="Calibri" w:hAnsi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F2A41"/>
    <w:multiLevelType w:val="multilevel"/>
    <w:tmpl w:val="0F581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5" w15:restartNumberingAfterBreak="0">
    <w:nsid w:val="33E225E1"/>
    <w:multiLevelType w:val="hybridMultilevel"/>
    <w:tmpl w:val="A3F8D57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305783"/>
    <w:multiLevelType w:val="hybridMultilevel"/>
    <w:tmpl w:val="117652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A55BB"/>
    <w:multiLevelType w:val="hybridMultilevel"/>
    <w:tmpl w:val="4C42E3A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98B2FAE"/>
    <w:multiLevelType w:val="hybridMultilevel"/>
    <w:tmpl w:val="C76AA1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C9337E"/>
    <w:multiLevelType w:val="hybridMultilevel"/>
    <w:tmpl w:val="306C050A"/>
    <w:lvl w:ilvl="0" w:tplc="79624892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DB6733"/>
    <w:multiLevelType w:val="hybridMultilevel"/>
    <w:tmpl w:val="B0C28E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14C03"/>
    <w:multiLevelType w:val="hybridMultilevel"/>
    <w:tmpl w:val="CE10D798"/>
    <w:lvl w:ilvl="0" w:tplc="97F2C1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D1E2D"/>
    <w:multiLevelType w:val="hybridMultilevel"/>
    <w:tmpl w:val="1DAEEFE4"/>
    <w:lvl w:ilvl="0" w:tplc="B46AE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E2FE3"/>
    <w:multiLevelType w:val="hybridMultilevel"/>
    <w:tmpl w:val="BF441FB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310A43"/>
    <w:multiLevelType w:val="hybridMultilevel"/>
    <w:tmpl w:val="C76AA1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A0196"/>
    <w:multiLevelType w:val="hybridMultilevel"/>
    <w:tmpl w:val="D1C4D41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D5EE3"/>
    <w:multiLevelType w:val="hybridMultilevel"/>
    <w:tmpl w:val="D11EEE94"/>
    <w:lvl w:ilvl="0" w:tplc="9DBE2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97B16"/>
    <w:multiLevelType w:val="hybridMultilevel"/>
    <w:tmpl w:val="EC344CEA"/>
    <w:lvl w:ilvl="0" w:tplc="6778E3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B3A42"/>
    <w:multiLevelType w:val="hybridMultilevel"/>
    <w:tmpl w:val="EC2CDD8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3D7EAA"/>
    <w:multiLevelType w:val="hybridMultilevel"/>
    <w:tmpl w:val="201407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2C1DC">
      <w:start w:val="1"/>
      <w:numFmt w:val="bullet"/>
      <w:lvlText w:val="□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610574">
    <w:abstractNumId w:val="18"/>
  </w:num>
  <w:num w:numId="2" w16cid:durableId="1406030822">
    <w:abstractNumId w:val="13"/>
  </w:num>
  <w:num w:numId="3" w16cid:durableId="1720282622">
    <w:abstractNumId w:val="6"/>
  </w:num>
  <w:num w:numId="4" w16cid:durableId="1092554107">
    <w:abstractNumId w:val="26"/>
  </w:num>
  <w:num w:numId="5" w16cid:durableId="1979456413">
    <w:abstractNumId w:val="16"/>
  </w:num>
  <w:num w:numId="6" w16cid:durableId="1272201104">
    <w:abstractNumId w:val="22"/>
  </w:num>
  <w:num w:numId="7" w16cid:durableId="906649931">
    <w:abstractNumId w:val="3"/>
  </w:num>
  <w:num w:numId="8" w16cid:durableId="522934598">
    <w:abstractNumId w:val="12"/>
  </w:num>
  <w:num w:numId="9" w16cid:durableId="1464544771">
    <w:abstractNumId w:val="30"/>
  </w:num>
  <w:num w:numId="10" w16cid:durableId="212927036">
    <w:abstractNumId w:val="7"/>
  </w:num>
  <w:num w:numId="11" w16cid:durableId="1388383651">
    <w:abstractNumId w:val="28"/>
  </w:num>
  <w:num w:numId="12" w16cid:durableId="1423644049">
    <w:abstractNumId w:val="10"/>
  </w:num>
  <w:num w:numId="13" w16cid:durableId="1567032776">
    <w:abstractNumId w:val="9"/>
  </w:num>
  <w:num w:numId="14" w16cid:durableId="63375029">
    <w:abstractNumId w:val="5"/>
  </w:num>
  <w:num w:numId="15" w16cid:durableId="638612433">
    <w:abstractNumId w:val="0"/>
  </w:num>
  <w:num w:numId="16" w16cid:durableId="428737763">
    <w:abstractNumId w:val="2"/>
  </w:num>
  <w:num w:numId="17" w16cid:durableId="699859794">
    <w:abstractNumId w:val="1"/>
  </w:num>
  <w:num w:numId="18" w16cid:durableId="325398928">
    <w:abstractNumId w:val="14"/>
  </w:num>
  <w:num w:numId="19" w16cid:durableId="158470195">
    <w:abstractNumId w:val="8"/>
  </w:num>
  <w:num w:numId="20" w16cid:durableId="808940417">
    <w:abstractNumId w:val="27"/>
  </w:num>
  <w:num w:numId="21" w16cid:durableId="1588687885">
    <w:abstractNumId w:val="11"/>
  </w:num>
  <w:num w:numId="22" w16cid:durableId="1116363277">
    <w:abstractNumId w:val="4"/>
  </w:num>
  <w:num w:numId="23" w16cid:durableId="1559704894">
    <w:abstractNumId w:val="25"/>
  </w:num>
  <w:num w:numId="24" w16cid:durableId="545023562">
    <w:abstractNumId w:val="21"/>
  </w:num>
  <w:num w:numId="25" w16cid:durableId="2117210734">
    <w:abstractNumId w:val="19"/>
  </w:num>
  <w:num w:numId="26" w16cid:durableId="790519451">
    <w:abstractNumId w:val="20"/>
  </w:num>
  <w:num w:numId="27" w16cid:durableId="1761412884">
    <w:abstractNumId w:val="17"/>
  </w:num>
  <w:num w:numId="28" w16cid:durableId="1351296329">
    <w:abstractNumId w:val="23"/>
  </w:num>
  <w:num w:numId="29" w16cid:durableId="793671474">
    <w:abstractNumId w:val="15"/>
  </w:num>
  <w:num w:numId="30" w16cid:durableId="81146448">
    <w:abstractNumId w:val="24"/>
  </w:num>
  <w:num w:numId="31" w16cid:durableId="6013802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attachedTemplate r:id="rId1"/>
  <w:defaultTabStop w:val="709"/>
  <w:autoHyphenation/>
  <w:hyphenationZone w:val="425"/>
  <w:characterSpacingControl w:val="doNotCompress"/>
  <w:hdrShapeDefaults>
    <o:shapedefaults v:ext="edit" spidmax="1024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FA"/>
    <w:rsid w:val="00001861"/>
    <w:rsid w:val="0000201B"/>
    <w:rsid w:val="000025B5"/>
    <w:rsid w:val="00004904"/>
    <w:rsid w:val="0000680F"/>
    <w:rsid w:val="000074A5"/>
    <w:rsid w:val="000106AA"/>
    <w:rsid w:val="000129F7"/>
    <w:rsid w:val="00015693"/>
    <w:rsid w:val="000227EE"/>
    <w:rsid w:val="00034B05"/>
    <w:rsid w:val="00035C6D"/>
    <w:rsid w:val="00036077"/>
    <w:rsid w:val="0004678E"/>
    <w:rsid w:val="000542E1"/>
    <w:rsid w:val="0006025F"/>
    <w:rsid w:val="0006623C"/>
    <w:rsid w:val="000717E8"/>
    <w:rsid w:val="00071923"/>
    <w:rsid w:val="0007299C"/>
    <w:rsid w:val="0008405B"/>
    <w:rsid w:val="00090F9C"/>
    <w:rsid w:val="000927B5"/>
    <w:rsid w:val="0009289F"/>
    <w:rsid w:val="00095E3E"/>
    <w:rsid w:val="000A3529"/>
    <w:rsid w:val="000A42E8"/>
    <w:rsid w:val="000A4D81"/>
    <w:rsid w:val="000B3DFF"/>
    <w:rsid w:val="000B646C"/>
    <w:rsid w:val="000B75CA"/>
    <w:rsid w:val="000C0DA0"/>
    <w:rsid w:val="000C250C"/>
    <w:rsid w:val="000C406A"/>
    <w:rsid w:val="000D1650"/>
    <w:rsid w:val="000D2C21"/>
    <w:rsid w:val="000D2CA3"/>
    <w:rsid w:val="000D48F6"/>
    <w:rsid w:val="000D75FD"/>
    <w:rsid w:val="000F19FA"/>
    <w:rsid w:val="000F3749"/>
    <w:rsid w:val="000F3964"/>
    <w:rsid w:val="000F4703"/>
    <w:rsid w:val="000F6FBF"/>
    <w:rsid w:val="00101FBE"/>
    <w:rsid w:val="001048B5"/>
    <w:rsid w:val="00110B0B"/>
    <w:rsid w:val="00111103"/>
    <w:rsid w:val="001142A5"/>
    <w:rsid w:val="0012014E"/>
    <w:rsid w:val="00122316"/>
    <w:rsid w:val="001227AC"/>
    <w:rsid w:val="00126AA9"/>
    <w:rsid w:val="00126BA6"/>
    <w:rsid w:val="001271DF"/>
    <w:rsid w:val="00127347"/>
    <w:rsid w:val="00135B7C"/>
    <w:rsid w:val="00135C8C"/>
    <w:rsid w:val="00135F19"/>
    <w:rsid w:val="00136E44"/>
    <w:rsid w:val="00140778"/>
    <w:rsid w:val="00140DE1"/>
    <w:rsid w:val="00143B3B"/>
    <w:rsid w:val="00145B01"/>
    <w:rsid w:val="00153C77"/>
    <w:rsid w:val="001562AF"/>
    <w:rsid w:val="00161709"/>
    <w:rsid w:val="001638A5"/>
    <w:rsid w:val="001665C4"/>
    <w:rsid w:val="00177CDA"/>
    <w:rsid w:val="00180C9F"/>
    <w:rsid w:val="00183098"/>
    <w:rsid w:val="00184FE0"/>
    <w:rsid w:val="001870C6"/>
    <w:rsid w:val="00190496"/>
    <w:rsid w:val="00191319"/>
    <w:rsid w:val="00191848"/>
    <w:rsid w:val="0019459C"/>
    <w:rsid w:val="001A3EF3"/>
    <w:rsid w:val="001A3FCD"/>
    <w:rsid w:val="001A4D16"/>
    <w:rsid w:val="001A79F4"/>
    <w:rsid w:val="001B1D84"/>
    <w:rsid w:val="001B7563"/>
    <w:rsid w:val="001C17A6"/>
    <w:rsid w:val="001C2327"/>
    <w:rsid w:val="001C2999"/>
    <w:rsid w:val="001C3204"/>
    <w:rsid w:val="001C4F8C"/>
    <w:rsid w:val="001C6C7B"/>
    <w:rsid w:val="001D24B2"/>
    <w:rsid w:val="001D3DA0"/>
    <w:rsid w:val="001D60F6"/>
    <w:rsid w:val="001D6F06"/>
    <w:rsid w:val="001D7014"/>
    <w:rsid w:val="001D72BC"/>
    <w:rsid w:val="001D752F"/>
    <w:rsid w:val="001E3B52"/>
    <w:rsid w:val="001F1208"/>
    <w:rsid w:val="001F1F16"/>
    <w:rsid w:val="001F4A37"/>
    <w:rsid w:val="001F66AF"/>
    <w:rsid w:val="001F7398"/>
    <w:rsid w:val="0021119E"/>
    <w:rsid w:val="00211610"/>
    <w:rsid w:val="002119F6"/>
    <w:rsid w:val="00211FC3"/>
    <w:rsid w:val="0021676E"/>
    <w:rsid w:val="00216FC8"/>
    <w:rsid w:val="00220B99"/>
    <w:rsid w:val="0023049A"/>
    <w:rsid w:val="00230F1A"/>
    <w:rsid w:val="00235FCF"/>
    <w:rsid w:val="00242806"/>
    <w:rsid w:val="00246FE0"/>
    <w:rsid w:val="00255900"/>
    <w:rsid w:val="002706B8"/>
    <w:rsid w:val="00272958"/>
    <w:rsid w:val="0027512A"/>
    <w:rsid w:val="00277B20"/>
    <w:rsid w:val="002871AC"/>
    <w:rsid w:val="00287367"/>
    <w:rsid w:val="00287A53"/>
    <w:rsid w:val="00290DF9"/>
    <w:rsid w:val="0029208C"/>
    <w:rsid w:val="00292CCB"/>
    <w:rsid w:val="00293634"/>
    <w:rsid w:val="0029426E"/>
    <w:rsid w:val="00295599"/>
    <w:rsid w:val="00295987"/>
    <w:rsid w:val="002A313E"/>
    <w:rsid w:val="002A3FEC"/>
    <w:rsid w:val="002A4DDA"/>
    <w:rsid w:val="002A52E6"/>
    <w:rsid w:val="002B3A55"/>
    <w:rsid w:val="002B6CA9"/>
    <w:rsid w:val="002B7920"/>
    <w:rsid w:val="002C1FA8"/>
    <w:rsid w:val="002C2462"/>
    <w:rsid w:val="002C2828"/>
    <w:rsid w:val="002C308F"/>
    <w:rsid w:val="002C5BCE"/>
    <w:rsid w:val="002D04B6"/>
    <w:rsid w:val="002D29D3"/>
    <w:rsid w:val="002D5B26"/>
    <w:rsid w:val="002D718C"/>
    <w:rsid w:val="002D7D4A"/>
    <w:rsid w:val="002E5138"/>
    <w:rsid w:val="002F0DC9"/>
    <w:rsid w:val="002F2F64"/>
    <w:rsid w:val="002F331D"/>
    <w:rsid w:val="002F440D"/>
    <w:rsid w:val="002F5C43"/>
    <w:rsid w:val="002F73AE"/>
    <w:rsid w:val="002F7AF8"/>
    <w:rsid w:val="003006FC"/>
    <w:rsid w:val="003020DA"/>
    <w:rsid w:val="00303106"/>
    <w:rsid w:val="00311D48"/>
    <w:rsid w:val="00312D5F"/>
    <w:rsid w:val="0031723E"/>
    <w:rsid w:val="00317B8F"/>
    <w:rsid w:val="003209F9"/>
    <w:rsid w:val="00321263"/>
    <w:rsid w:val="00322F2E"/>
    <w:rsid w:val="003253CB"/>
    <w:rsid w:val="003256AB"/>
    <w:rsid w:val="00325868"/>
    <w:rsid w:val="00326752"/>
    <w:rsid w:val="003321F2"/>
    <w:rsid w:val="00333D8F"/>
    <w:rsid w:val="00335E24"/>
    <w:rsid w:val="00337F18"/>
    <w:rsid w:val="0034218B"/>
    <w:rsid w:val="0034340D"/>
    <w:rsid w:val="0034632E"/>
    <w:rsid w:val="00346705"/>
    <w:rsid w:val="003525CC"/>
    <w:rsid w:val="00354373"/>
    <w:rsid w:val="003543A4"/>
    <w:rsid w:val="003543EF"/>
    <w:rsid w:val="00355682"/>
    <w:rsid w:val="00356368"/>
    <w:rsid w:val="00356465"/>
    <w:rsid w:val="003662A5"/>
    <w:rsid w:val="00370A27"/>
    <w:rsid w:val="0037169D"/>
    <w:rsid w:val="003760C3"/>
    <w:rsid w:val="00376869"/>
    <w:rsid w:val="00384A26"/>
    <w:rsid w:val="00390D27"/>
    <w:rsid w:val="0039103E"/>
    <w:rsid w:val="00391FF8"/>
    <w:rsid w:val="0039347F"/>
    <w:rsid w:val="00394CCE"/>
    <w:rsid w:val="0039518A"/>
    <w:rsid w:val="003A4706"/>
    <w:rsid w:val="003B2846"/>
    <w:rsid w:val="003C00A3"/>
    <w:rsid w:val="003C099E"/>
    <w:rsid w:val="003D1A8F"/>
    <w:rsid w:val="003D322F"/>
    <w:rsid w:val="003D3A36"/>
    <w:rsid w:val="003D4089"/>
    <w:rsid w:val="003D6C8E"/>
    <w:rsid w:val="003E009F"/>
    <w:rsid w:val="003E0291"/>
    <w:rsid w:val="003E14D0"/>
    <w:rsid w:val="003E4F2E"/>
    <w:rsid w:val="003E5795"/>
    <w:rsid w:val="003E732F"/>
    <w:rsid w:val="003E7413"/>
    <w:rsid w:val="00401C29"/>
    <w:rsid w:val="00405393"/>
    <w:rsid w:val="00405506"/>
    <w:rsid w:val="00406642"/>
    <w:rsid w:val="00406F9A"/>
    <w:rsid w:val="004100B4"/>
    <w:rsid w:val="00411D9C"/>
    <w:rsid w:val="00413A2E"/>
    <w:rsid w:val="0041630E"/>
    <w:rsid w:val="00417990"/>
    <w:rsid w:val="004213F0"/>
    <w:rsid w:val="004225E0"/>
    <w:rsid w:val="00422743"/>
    <w:rsid w:val="00425D16"/>
    <w:rsid w:val="00427004"/>
    <w:rsid w:val="0043119C"/>
    <w:rsid w:val="00436A8B"/>
    <w:rsid w:val="00437A94"/>
    <w:rsid w:val="004410B5"/>
    <w:rsid w:val="004427E2"/>
    <w:rsid w:val="00446240"/>
    <w:rsid w:val="004470BA"/>
    <w:rsid w:val="00450677"/>
    <w:rsid w:val="004506C2"/>
    <w:rsid w:val="004554E2"/>
    <w:rsid w:val="00460C76"/>
    <w:rsid w:val="00474465"/>
    <w:rsid w:val="004744A4"/>
    <w:rsid w:val="004800E5"/>
    <w:rsid w:val="004818B2"/>
    <w:rsid w:val="00484331"/>
    <w:rsid w:val="004846D0"/>
    <w:rsid w:val="00491A88"/>
    <w:rsid w:val="004A3827"/>
    <w:rsid w:val="004A3D0A"/>
    <w:rsid w:val="004A4550"/>
    <w:rsid w:val="004A4EE7"/>
    <w:rsid w:val="004B21BB"/>
    <w:rsid w:val="004B2313"/>
    <w:rsid w:val="004B2C63"/>
    <w:rsid w:val="004B453B"/>
    <w:rsid w:val="004B4B8D"/>
    <w:rsid w:val="004B62D4"/>
    <w:rsid w:val="004C0571"/>
    <w:rsid w:val="004C0937"/>
    <w:rsid w:val="004C0BC1"/>
    <w:rsid w:val="004C20B0"/>
    <w:rsid w:val="004C3DB4"/>
    <w:rsid w:val="004C6D83"/>
    <w:rsid w:val="004D546B"/>
    <w:rsid w:val="004E609A"/>
    <w:rsid w:val="004F0F84"/>
    <w:rsid w:val="004F151D"/>
    <w:rsid w:val="004F4087"/>
    <w:rsid w:val="004F6C54"/>
    <w:rsid w:val="00502931"/>
    <w:rsid w:val="00503190"/>
    <w:rsid w:val="005040CB"/>
    <w:rsid w:val="00504B6C"/>
    <w:rsid w:val="005055B3"/>
    <w:rsid w:val="00506F93"/>
    <w:rsid w:val="00510082"/>
    <w:rsid w:val="00510113"/>
    <w:rsid w:val="00511E82"/>
    <w:rsid w:val="005143CD"/>
    <w:rsid w:val="0052046A"/>
    <w:rsid w:val="00521D7D"/>
    <w:rsid w:val="00521F27"/>
    <w:rsid w:val="00526153"/>
    <w:rsid w:val="00532541"/>
    <w:rsid w:val="00533497"/>
    <w:rsid w:val="00533DCA"/>
    <w:rsid w:val="00537C1E"/>
    <w:rsid w:val="005407F8"/>
    <w:rsid w:val="00541F2D"/>
    <w:rsid w:val="00542889"/>
    <w:rsid w:val="00544658"/>
    <w:rsid w:val="005477F9"/>
    <w:rsid w:val="00550946"/>
    <w:rsid w:val="00552CB2"/>
    <w:rsid w:val="00555E46"/>
    <w:rsid w:val="005637B6"/>
    <w:rsid w:val="0056537F"/>
    <w:rsid w:val="00565687"/>
    <w:rsid w:val="00565E04"/>
    <w:rsid w:val="00567408"/>
    <w:rsid w:val="00567CE6"/>
    <w:rsid w:val="005713FB"/>
    <w:rsid w:val="00574964"/>
    <w:rsid w:val="005754CC"/>
    <w:rsid w:val="005768A7"/>
    <w:rsid w:val="005821CD"/>
    <w:rsid w:val="00582C89"/>
    <w:rsid w:val="00586D7E"/>
    <w:rsid w:val="00591FC0"/>
    <w:rsid w:val="00594DA8"/>
    <w:rsid w:val="005A6131"/>
    <w:rsid w:val="005B3B2D"/>
    <w:rsid w:val="005B7A6C"/>
    <w:rsid w:val="005C2106"/>
    <w:rsid w:val="005C4544"/>
    <w:rsid w:val="005C4E50"/>
    <w:rsid w:val="005C5DAE"/>
    <w:rsid w:val="005D155E"/>
    <w:rsid w:val="005D310D"/>
    <w:rsid w:val="005D6368"/>
    <w:rsid w:val="005E145B"/>
    <w:rsid w:val="005E4FD4"/>
    <w:rsid w:val="005E7FCE"/>
    <w:rsid w:val="005F1226"/>
    <w:rsid w:val="005F2311"/>
    <w:rsid w:val="005F314A"/>
    <w:rsid w:val="005F33D3"/>
    <w:rsid w:val="005F4B0E"/>
    <w:rsid w:val="005F501D"/>
    <w:rsid w:val="005F65AA"/>
    <w:rsid w:val="00601214"/>
    <w:rsid w:val="00605F1A"/>
    <w:rsid w:val="00625954"/>
    <w:rsid w:val="00633F91"/>
    <w:rsid w:val="00636170"/>
    <w:rsid w:val="0064057D"/>
    <w:rsid w:val="006407D6"/>
    <w:rsid w:val="0064358B"/>
    <w:rsid w:val="00647904"/>
    <w:rsid w:val="00650DBD"/>
    <w:rsid w:val="00650E9D"/>
    <w:rsid w:val="0065296E"/>
    <w:rsid w:val="006556AD"/>
    <w:rsid w:val="00661932"/>
    <w:rsid w:val="006656A0"/>
    <w:rsid w:val="00671F3F"/>
    <w:rsid w:val="006722B0"/>
    <w:rsid w:val="00677D1E"/>
    <w:rsid w:val="0068398D"/>
    <w:rsid w:val="00683AD4"/>
    <w:rsid w:val="00692464"/>
    <w:rsid w:val="00693A01"/>
    <w:rsid w:val="00695203"/>
    <w:rsid w:val="0069541A"/>
    <w:rsid w:val="006A3245"/>
    <w:rsid w:val="006A397E"/>
    <w:rsid w:val="006A40A8"/>
    <w:rsid w:val="006A4C95"/>
    <w:rsid w:val="006A6199"/>
    <w:rsid w:val="006B68A9"/>
    <w:rsid w:val="006C0630"/>
    <w:rsid w:val="006C3051"/>
    <w:rsid w:val="006C4DA7"/>
    <w:rsid w:val="006C6359"/>
    <w:rsid w:val="006C6949"/>
    <w:rsid w:val="006D4BFA"/>
    <w:rsid w:val="006D5B47"/>
    <w:rsid w:val="006D628D"/>
    <w:rsid w:val="006E0F05"/>
    <w:rsid w:val="006E606E"/>
    <w:rsid w:val="006E71AD"/>
    <w:rsid w:val="006F318E"/>
    <w:rsid w:val="006F47AF"/>
    <w:rsid w:val="006F65BE"/>
    <w:rsid w:val="00717412"/>
    <w:rsid w:val="00724280"/>
    <w:rsid w:val="00724833"/>
    <w:rsid w:val="00725861"/>
    <w:rsid w:val="007259C3"/>
    <w:rsid w:val="00727616"/>
    <w:rsid w:val="007310E8"/>
    <w:rsid w:val="00733B0E"/>
    <w:rsid w:val="00736481"/>
    <w:rsid w:val="007364D8"/>
    <w:rsid w:val="00736A9E"/>
    <w:rsid w:val="00736B7F"/>
    <w:rsid w:val="0073728B"/>
    <w:rsid w:val="00737941"/>
    <w:rsid w:val="0074278E"/>
    <w:rsid w:val="00744865"/>
    <w:rsid w:val="00744FDC"/>
    <w:rsid w:val="0075136C"/>
    <w:rsid w:val="00755BBC"/>
    <w:rsid w:val="00756D6B"/>
    <w:rsid w:val="00760EEB"/>
    <w:rsid w:val="00763F1C"/>
    <w:rsid w:val="0077244A"/>
    <w:rsid w:val="007727DA"/>
    <w:rsid w:val="007728FF"/>
    <w:rsid w:val="00776C4E"/>
    <w:rsid w:val="00783868"/>
    <w:rsid w:val="00784698"/>
    <w:rsid w:val="00786860"/>
    <w:rsid w:val="007868E3"/>
    <w:rsid w:val="00792604"/>
    <w:rsid w:val="00795F5F"/>
    <w:rsid w:val="00796613"/>
    <w:rsid w:val="007B0390"/>
    <w:rsid w:val="007B0A13"/>
    <w:rsid w:val="007B3D14"/>
    <w:rsid w:val="007B3E9A"/>
    <w:rsid w:val="007B5EA6"/>
    <w:rsid w:val="007C0F45"/>
    <w:rsid w:val="007C297B"/>
    <w:rsid w:val="007C3C2F"/>
    <w:rsid w:val="007C4BC1"/>
    <w:rsid w:val="007C56DA"/>
    <w:rsid w:val="007C5718"/>
    <w:rsid w:val="007D123D"/>
    <w:rsid w:val="007D3C1E"/>
    <w:rsid w:val="007D3E4D"/>
    <w:rsid w:val="007D4799"/>
    <w:rsid w:val="007D4947"/>
    <w:rsid w:val="007E15C7"/>
    <w:rsid w:val="007E5023"/>
    <w:rsid w:val="007F080C"/>
    <w:rsid w:val="007F4E6D"/>
    <w:rsid w:val="00804801"/>
    <w:rsid w:val="00807468"/>
    <w:rsid w:val="00811021"/>
    <w:rsid w:val="008227A4"/>
    <w:rsid w:val="0082575D"/>
    <w:rsid w:val="008274C5"/>
    <w:rsid w:val="008327B4"/>
    <w:rsid w:val="00834F1B"/>
    <w:rsid w:val="00847343"/>
    <w:rsid w:val="0084793D"/>
    <w:rsid w:val="00852F39"/>
    <w:rsid w:val="00857CAC"/>
    <w:rsid w:val="00862504"/>
    <w:rsid w:val="00863C83"/>
    <w:rsid w:val="00865684"/>
    <w:rsid w:val="00870D2D"/>
    <w:rsid w:val="00874BD9"/>
    <w:rsid w:val="008B06C0"/>
    <w:rsid w:val="008B0DE9"/>
    <w:rsid w:val="008B1410"/>
    <w:rsid w:val="008B3966"/>
    <w:rsid w:val="008B4573"/>
    <w:rsid w:val="008B4E4E"/>
    <w:rsid w:val="008C1D44"/>
    <w:rsid w:val="008C60E0"/>
    <w:rsid w:val="008D086B"/>
    <w:rsid w:val="008D0BA9"/>
    <w:rsid w:val="008D19D7"/>
    <w:rsid w:val="008D6074"/>
    <w:rsid w:val="008E1895"/>
    <w:rsid w:val="008E36B6"/>
    <w:rsid w:val="008E7C2E"/>
    <w:rsid w:val="008E7D4D"/>
    <w:rsid w:val="008F2CD5"/>
    <w:rsid w:val="008F380C"/>
    <w:rsid w:val="008F3DD1"/>
    <w:rsid w:val="00902DA6"/>
    <w:rsid w:val="00905044"/>
    <w:rsid w:val="00905B15"/>
    <w:rsid w:val="00906625"/>
    <w:rsid w:val="0090693D"/>
    <w:rsid w:val="0091493E"/>
    <w:rsid w:val="009153D1"/>
    <w:rsid w:val="00922D5C"/>
    <w:rsid w:val="009259E3"/>
    <w:rsid w:val="00925EA6"/>
    <w:rsid w:val="00926963"/>
    <w:rsid w:val="00927066"/>
    <w:rsid w:val="00931142"/>
    <w:rsid w:val="00934421"/>
    <w:rsid w:val="00934E15"/>
    <w:rsid w:val="0093688F"/>
    <w:rsid w:val="00942238"/>
    <w:rsid w:val="00942266"/>
    <w:rsid w:val="00943ACF"/>
    <w:rsid w:val="00946958"/>
    <w:rsid w:val="009472E0"/>
    <w:rsid w:val="00950178"/>
    <w:rsid w:val="009510BA"/>
    <w:rsid w:val="009518FF"/>
    <w:rsid w:val="009555FD"/>
    <w:rsid w:val="0095791F"/>
    <w:rsid w:val="00963010"/>
    <w:rsid w:val="0097122B"/>
    <w:rsid w:val="0097164B"/>
    <w:rsid w:val="0097366A"/>
    <w:rsid w:val="00974AC8"/>
    <w:rsid w:val="00977299"/>
    <w:rsid w:val="00982214"/>
    <w:rsid w:val="009866E3"/>
    <w:rsid w:val="00987E98"/>
    <w:rsid w:val="0099180E"/>
    <w:rsid w:val="00992653"/>
    <w:rsid w:val="00992BC3"/>
    <w:rsid w:val="00993084"/>
    <w:rsid w:val="00994E51"/>
    <w:rsid w:val="009A1985"/>
    <w:rsid w:val="009A1B6A"/>
    <w:rsid w:val="009A7DF8"/>
    <w:rsid w:val="009B3939"/>
    <w:rsid w:val="009B6773"/>
    <w:rsid w:val="009C2F21"/>
    <w:rsid w:val="009C33AA"/>
    <w:rsid w:val="009C7CC2"/>
    <w:rsid w:val="009D675C"/>
    <w:rsid w:val="009D73CC"/>
    <w:rsid w:val="009E0383"/>
    <w:rsid w:val="009E2DBB"/>
    <w:rsid w:val="009E3FEE"/>
    <w:rsid w:val="009E5ED1"/>
    <w:rsid w:val="009F0FE1"/>
    <w:rsid w:val="009F6965"/>
    <w:rsid w:val="00A137BD"/>
    <w:rsid w:val="00A16DE4"/>
    <w:rsid w:val="00A17372"/>
    <w:rsid w:val="00A2342B"/>
    <w:rsid w:val="00A5056F"/>
    <w:rsid w:val="00A51859"/>
    <w:rsid w:val="00A52128"/>
    <w:rsid w:val="00A548CC"/>
    <w:rsid w:val="00A54D70"/>
    <w:rsid w:val="00A553B3"/>
    <w:rsid w:val="00A60228"/>
    <w:rsid w:val="00A656D9"/>
    <w:rsid w:val="00A66680"/>
    <w:rsid w:val="00A71B5A"/>
    <w:rsid w:val="00A80138"/>
    <w:rsid w:val="00A81A39"/>
    <w:rsid w:val="00A842DC"/>
    <w:rsid w:val="00A8527A"/>
    <w:rsid w:val="00A85892"/>
    <w:rsid w:val="00A92333"/>
    <w:rsid w:val="00A938FF"/>
    <w:rsid w:val="00A94760"/>
    <w:rsid w:val="00A94846"/>
    <w:rsid w:val="00A9520A"/>
    <w:rsid w:val="00A953E4"/>
    <w:rsid w:val="00A97794"/>
    <w:rsid w:val="00AA0126"/>
    <w:rsid w:val="00AB31EA"/>
    <w:rsid w:val="00AB3394"/>
    <w:rsid w:val="00AB44B1"/>
    <w:rsid w:val="00AB4606"/>
    <w:rsid w:val="00AC07CA"/>
    <w:rsid w:val="00AC602D"/>
    <w:rsid w:val="00AC74DF"/>
    <w:rsid w:val="00AD078D"/>
    <w:rsid w:val="00AD0A98"/>
    <w:rsid w:val="00AD0E1A"/>
    <w:rsid w:val="00AD4087"/>
    <w:rsid w:val="00AD6D38"/>
    <w:rsid w:val="00AD7502"/>
    <w:rsid w:val="00AE3634"/>
    <w:rsid w:val="00AE397C"/>
    <w:rsid w:val="00AF081E"/>
    <w:rsid w:val="00AF10DE"/>
    <w:rsid w:val="00AF2896"/>
    <w:rsid w:val="00B04B49"/>
    <w:rsid w:val="00B04B66"/>
    <w:rsid w:val="00B05D93"/>
    <w:rsid w:val="00B10642"/>
    <w:rsid w:val="00B10700"/>
    <w:rsid w:val="00B108BF"/>
    <w:rsid w:val="00B11428"/>
    <w:rsid w:val="00B13AB4"/>
    <w:rsid w:val="00B13D13"/>
    <w:rsid w:val="00B1563F"/>
    <w:rsid w:val="00B1770F"/>
    <w:rsid w:val="00B206D5"/>
    <w:rsid w:val="00B20B07"/>
    <w:rsid w:val="00B30F23"/>
    <w:rsid w:val="00B31AB0"/>
    <w:rsid w:val="00B35FED"/>
    <w:rsid w:val="00B44DEA"/>
    <w:rsid w:val="00B669C8"/>
    <w:rsid w:val="00B66AD5"/>
    <w:rsid w:val="00B72672"/>
    <w:rsid w:val="00B74CCC"/>
    <w:rsid w:val="00B802AF"/>
    <w:rsid w:val="00B872E2"/>
    <w:rsid w:val="00B90549"/>
    <w:rsid w:val="00B92BDF"/>
    <w:rsid w:val="00B93469"/>
    <w:rsid w:val="00BA287C"/>
    <w:rsid w:val="00BA5403"/>
    <w:rsid w:val="00BB5DA6"/>
    <w:rsid w:val="00BB7F79"/>
    <w:rsid w:val="00BC215B"/>
    <w:rsid w:val="00BC6DD6"/>
    <w:rsid w:val="00BC7BC2"/>
    <w:rsid w:val="00BD1AB1"/>
    <w:rsid w:val="00BD25A3"/>
    <w:rsid w:val="00BD430F"/>
    <w:rsid w:val="00BD4B1B"/>
    <w:rsid w:val="00BD579A"/>
    <w:rsid w:val="00BD7390"/>
    <w:rsid w:val="00BE089D"/>
    <w:rsid w:val="00BE2F42"/>
    <w:rsid w:val="00BF26EB"/>
    <w:rsid w:val="00BF4E38"/>
    <w:rsid w:val="00BF5980"/>
    <w:rsid w:val="00C00F83"/>
    <w:rsid w:val="00C0170E"/>
    <w:rsid w:val="00C036A5"/>
    <w:rsid w:val="00C04ECC"/>
    <w:rsid w:val="00C106B3"/>
    <w:rsid w:val="00C20638"/>
    <w:rsid w:val="00C21B8E"/>
    <w:rsid w:val="00C258BF"/>
    <w:rsid w:val="00C25CE5"/>
    <w:rsid w:val="00C272AC"/>
    <w:rsid w:val="00C27B82"/>
    <w:rsid w:val="00C30020"/>
    <w:rsid w:val="00C40238"/>
    <w:rsid w:val="00C41027"/>
    <w:rsid w:val="00C4201A"/>
    <w:rsid w:val="00C42A91"/>
    <w:rsid w:val="00C4470E"/>
    <w:rsid w:val="00C44CBC"/>
    <w:rsid w:val="00C44D07"/>
    <w:rsid w:val="00C45686"/>
    <w:rsid w:val="00C45B43"/>
    <w:rsid w:val="00C45ED9"/>
    <w:rsid w:val="00C470D6"/>
    <w:rsid w:val="00C4765A"/>
    <w:rsid w:val="00C476D8"/>
    <w:rsid w:val="00C54159"/>
    <w:rsid w:val="00C554E1"/>
    <w:rsid w:val="00C56199"/>
    <w:rsid w:val="00C57C65"/>
    <w:rsid w:val="00C6013C"/>
    <w:rsid w:val="00C603CB"/>
    <w:rsid w:val="00C61F12"/>
    <w:rsid w:val="00C64B05"/>
    <w:rsid w:val="00C67A3C"/>
    <w:rsid w:val="00C725D7"/>
    <w:rsid w:val="00C74885"/>
    <w:rsid w:val="00C83AC2"/>
    <w:rsid w:val="00C84F2D"/>
    <w:rsid w:val="00C85E1F"/>
    <w:rsid w:val="00C85FE6"/>
    <w:rsid w:val="00C87D41"/>
    <w:rsid w:val="00C932B6"/>
    <w:rsid w:val="00C957AE"/>
    <w:rsid w:val="00CA3C61"/>
    <w:rsid w:val="00CA68B0"/>
    <w:rsid w:val="00CA7AC1"/>
    <w:rsid w:val="00CB2BC7"/>
    <w:rsid w:val="00CB3B64"/>
    <w:rsid w:val="00CB6A9E"/>
    <w:rsid w:val="00CB7A53"/>
    <w:rsid w:val="00CC4077"/>
    <w:rsid w:val="00CC5B4B"/>
    <w:rsid w:val="00CC5BD8"/>
    <w:rsid w:val="00CD1E03"/>
    <w:rsid w:val="00CD4BCC"/>
    <w:rsid w:val="00CE0D23"/>
    <w:rsid w:val="00CE6209"/>
    <w:rsid w:val="00CE7175"/>
    <w:rsid w:val="00CF0B5B"/>
    <w:rsid w:val="00CF2835"/>
    <w:rsid w:val="00CF2DDF"/>
    <w:rsid w:val="00CF5B5F"/>
    <w:rsid w:val="00D21C04"/>
    <w:rsid w:val="00D23387"/>
    <w:rsid w:val="00D23389"/>
    <w:rsid w:val="00D23BF0"/>
    <w:rsid w:val="00D312FA"/>
    <w:rsid w:val="00D321E2"/>
    <w:rsid w:val="00D37CAE"/>
    <w:rsid w:val="00D4156E"/>
    <w:rsid w:val="00D41785"/>
    <w:rsid w:val="00D42922"/>
    <w:rsid w:val="00D55F88"/>
    <w:rsid w:val="00D57220"/>
    <w:rsid w:val="00D57F0C"/>
    <w:rsid w:val="00D60644"/>
    <w:rsid w:val="00D63D50"/>
    <w:rsid w:val="00D652C7"/>
    <w:rsid w:val="00D65321"/>
    <w:rsid w:val="00D654D3"/>
    <w:rsid w:val="00D67C21"/>
    <w:rsid w:val="00D7071F"/>
    <w:rsid w:val="00D70AAD"/>
    <w:rsid w:val="00D76471"/>
    <w:rsid w:val="00D803A8"/>
    <w:rsid w:val="00D81292"/>
    <w:rsid w:val="00D812F8"/>
    <w:rsid w:val="00D8321A"/>
    <w:rsid w:val="00D844C3"/>
    <w:rsid w:val="00D96CA5"/>
    <w:rsid w:val="00D975B8"/>
    <w:rsid w:val="00DA0EB8"/>
    <w:rsid w:val="00DA1833"/>
    <w:rsid w:val="00DA396F"/>
    <w:rsid w:val="00DA7813"/>
    <w:rsid w:val="00DB10D3"/>
    <w:rsid w:val="00DB55CB"/>
    <w:rsid w:val="00DB55DD"/>
    <w:rsid w:val="00DB6D4A"/>
    <w:rsid w:val="00DD23F3"/>
    <w:rsid w:val="00DD3605"/>
    <w:rsid w:val="00DD3F16"/>
    <w:rsid w:val="00DE10EC"/>
    <w:rsid w:val="00DE1AE1"/>
    <w:rsid w:val="00DE398C"/>
    <w:rsid w:val="00DF4DCF"/>
    <w:rsid w:val="00DF5BE7"/>
    <w:rsid w:val="00E02CBF"/>
    <w:rsid w:val="00E0385C"/>
    <w:rsid w:val="00E03E41"/>
    <w:rsid w:val="00E104E3"/>
    <w:rsid w:val="00E10C6A"/>
    <w:rsid w:val="00E13698"/>
    <w:rsid w:val="00E2578D"/>
    <w:rsid w:val="00E309A2"/>
    <w:rsid w:val="00E34CBA"/>
    <w:rsid w:val="00E3733E"/>
    <w:rsid w:val="00E42F58"/>
    <w:rsid w:val="00E4374C"/>
    <w:rsid w:val="00E523D4"/>
    <w:rsid w:val="00E57717"/>
    <w:rsid w:val="00E655C6"/>
    <w:rsid w:val="00E71397"/>
    <w:rsid w:val="00E72919"/>
    <w:rsid w:val="00E72ACD"/>
    <w:rsid w:val="00E72AD7"/>
    <w:rsid w:val="00E76AB2"/>
    <w:rsid w:val="00E76C39"/>
    <w:rsid w:val="00E833D7"/>
    <w:rsid w:val="00E847E3"/>
    <w:rsid w:val="00E84AE8"/>
    <w:rsid w:val="00E91688"/>
    <w:rsid w:val="00E91FF4"/>
    <w:rsid w:val="00E92BBB"/>
    <w:rsid w:val="00E94DC4"/>
    <w:rsid w:val="00EA444A"/>
    <w:rsid w:val="00EA499B"/>
    <w:rsid w:val="00EB0639"/>
    <w:rsid w:val="00EB0B12"/>
    <w:rsid w:val="00EB1A50"/>
    <w:rsid w:val="00EB20AD"/>
    <w:rsid w:val="00EB327F"/>
    <w:rsid w:val="00EB3FCC"/>
    <w:rsid w:val="00EC2056"/>
    <w:rsid w:val="00EC2CA8"/>
    <w:rsid w:val="00EC4925"/>
    <w:rsid w:val="00EC6FAB"/>
    <w:rsid w:val="00ED1C9A"/>
    <w:rsid w:val="00EE0546"/>
    <w:rsid w:val="00EE21D0"/>
    <w:rsid w:val="00EE328E"/>
    <w:rsid w:val="00EF030A"/>
    <w:rsid w:val="00EF1F5B"/>
    <w:rsid w:val="00EF2D8D"/>
    <w:rsid w:val="00EF614F"/>
    <w:rsid w:val="00F04973"/>
    <w:rsid w:val="00F073A1"/>
    <w:rsid w:val="00F07773"/>
    <w:rsid w:val="00F11677"/>
    <w:rsid w:val="00F12E69"/>
    <w:rsid w:val="00F169FB"/>
    <w:rsid w:val="00F17A70"/>
    <w:rsid w:val="00F17AA2"/>
    <w:rsid w:val="00F20AEE"/>
    <w:rsid w:val="00F246E6"/>
    <w:rsid w:val="00F257C1"/>
    <w:rsid w:val="00F261A2"/>
    <w:rsid w:val="00F307EC"/>
    <w:rsid w:val="00F35C58"/>
    <w:rsid w:val="00F407E2"/>
    <w:rsid w:val="00F412E3"/>
    <w:rsid w:val="00F42994"/>
    <w:rsid w:val="00F474E4"/>
    <w:rsid w:val="00F50CE5"/>
    <w:rsid w:val="00F526F4"/>
    <w:rsid w:val="00F55A13"/>
    <w:rsid w:val="00F668FF"/>
    <w:rsid w:val="00F67C30"/>
    <w:rsid w:val="00F7019A"/>
    <w:rsid w:val="00F70675"/>
    <w:rsid w:val="00F852EE"/>
    <w:rsid w:val="00F87269"/>
    <w:rsid w:val="00F94AA4"/>
    <w:rsid w:val="00F966C4"/>
    <w:rsid w:val="00FA3961"/>
    <w:rsid w:val="00FA5EB5"/>
    <w:rsid w:val="00FB369C"/>
    <w:rsid w:val="00FB46C6"/>
    <w:rsid w:val="00FB4ECA"/>
    <w:rsid w:val="00FB5A94"/>
    <w:rsid w:val="00FB72C7"/>
    <w:rsid w:val="00FB73FC"/>
    <w:rsid w:val="00FC1495"/>
    <w:rsid w:val="00FC1572"/>
    <w:rsid w:val="00FC3941"/>
    <w:rsid w:val="00FC5F81"/>
    <w:rsid w:val="00FD0E0A"/>
    <w:rsid w:val="00FD6DB8"/>
    <w:rsid w:val="00FE18D5"/>
    <w:rsid w:val="00FE48C1"/>
    <w:rsid w:val="00FE56AD"/>
    <w:rsid w:val="00FF0E9C"/>
    <w:rsid w:val="00FF4013"/>
    <w:rsid w:val="00FF4938"/>
    <w:rsid w:val="00F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  <w14:docId w14:val="0A3DB92D"/>
  <w15:docId w15:val="{887D86F9-11A3-46A0-A046-6C213F5E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cm-keyword">
    <w:name w:val="cm-keyword"/>
    <w:basedOn w:val="Absatz-Standardschriftart"/>
    <w:rsid w:val="000074A5"/>
  </w:style>
  <w:style w:type="character" w:styleId="HTMLCode">
    <w:name w:val="HTML Code"/>
    <w:basedOn w:val="Absatz-Standardschriftart"/>
    <w:uiPriority w:val="99"/>
    <w:semiHidden/>
    <w:unhideWhenUsed/>
    <w:rsid w:val="000074A5"/>
    <w:rPr>
      <w:rFonts w:ascii="Courier New" w:eastAsia="Times New Roman" w:hAnsi="Courier New" w:cs="Courier New"/>
      <w:sz w:val="20"/>
      <w:szCs w:val="20"/>
    </w:rPr>
  </w:style>
  <w:style w:type="table" w:customStyle="1" w:styleId="TabellemithellemGitternetz1">
    <w:name w:val="Tabelle mit hellem Gitternetz1"/>
    <w:basedOn w:val="NormaleTabelle"/>
    <w:uiPriority w:val="40"/>
    <w:rsid w:val="008E3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40DE1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2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hip.de/news/Energie-Check-fuer-Windows-Akku-laenger-haltbar-machen_116283574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png"/><Relationship Id="rId4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ferendariat\Lernfeldentwicklung\Woche%202\Vorlage%20AB_Lernfelder_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6E6E2C0B0A06428B5C40AE229F350C" ma:contentTypeVersion="17" ma:contentTypeDescription="Ein neues Dokument erstellen." ma:contentTypeScope="" ma:versionID="ff141fc9cc242c438dfc5d3d97417a14">
  <xsd:schema xmlns:xsd="http://www.w3.org/2001/XMLSchema" xmlns:xs="http://www.w3.org/2001/XMLSchema" xmlns:p="http://schemas.microsoft.com/office/2006/metadata/properties" xmlns:ns2="ca118f7d-7339-4833-8001-ded2c5c3d1f7" xmlns:ns3="a278a54f-ee17-484f-bbcf-361ea9da9fa1" targetNamespace="http://schemas.microsoft.com/office/2006/metadata/properties" ma:root="true" ma:fieldsID="8346079aaacf3677adbe2b165abfa062" ns2:_="" ns3:_="">
    <xsd:import namespace="ca118f7d-7339-4833-8001-ded2c5c3d1f7"/>
    <xsd:import namespace="a278a54f-ee17-484f-bbcf-361ea9da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18f7d-7339-4833-8001-ded2c5c3d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e5709c27-35a6-4416-af55-34f601d1d3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8a54f-ee17-484f-bbcf-361ea9da9f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4add214-c315-4160-943b-89e8f23b5398}" ma:internalName="TaxCatchAll" ma:showField="CatchAllData" ma:web="a278a54f-ee17-484f-bbcf-361ea9da9f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78a54f-ee17-484f-bbcf-361ea9da9fa1" xsi:nil="true"/>
    <lcf76f155ced4ddcb4097134ff3c332f xmlns="ca118f7d-7339-4833-8001-ded2c5c3d1f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A2F7C-677B-44C5-BC9D-9DEA02BE1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18f7d-7339-4833-8001-ded2c5c3d1f7"/>
    <ds:schemaRef ds:uri="a278a54f-ee17-484f-bbcf-361ea9da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59333-521C-4541-A3C9-F9D62CBEF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B284C-FF25-462B-A094-16B791F8A4FD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a278a54f-ee17-484f-bbcf-361ea9da9fa1"/>
    <ds:schemaRef ds:uri="ca118f7d-7339-4833-8001-ded2c5c3d1f7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3D3FDF-21C6-4320-8491-9ECB789A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AB_Lernfelder_CC-BY-SA</Template>
  <TotalTime>0</TotalTime>
  <Pages>2</Pages>
  <Words>262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 LF02 LS 2.1 </vt:lpstr>
      <vt:lpstr>Vorlage AB</vt:lpstr>
    </vt:vector>
  </TitlesOfParts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LF02 LS 2.1 </dc:title>
  <dc:subject>Energiebedarf und Energiekosten</dc:subject>
  <dc:creator>Peschko, Pastor</dc:creator>
  <cp:lastModifiedBy>Geraldine Pastor</cp:lastModifiedBy>
  <cp:revision>13</cp:revision>
  <cp:lastPrinted>2020-09-26T12:27:00Z</cp:lastPrinted>
  <dcterms:created xsi:type="dcterms:W3CDTF">2022-10-03T16:00:00Z</dcterms:created>
  <dcterms:modified xsi:type="dcterms:W3CDTF">2022-10-03T16:09:00Z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0x0101009D6E6E2C0B0A06428B5C40AE229F350C</vt:lpwstr>
  </property>
  <property fmtid="{D5CDD505-2E9C-101B-9397-08002B2CF9AE}" pid="3" name="MediaServiceImageTags">
    <vt:lpwstr/>
  </property>
</Properties>
</file>