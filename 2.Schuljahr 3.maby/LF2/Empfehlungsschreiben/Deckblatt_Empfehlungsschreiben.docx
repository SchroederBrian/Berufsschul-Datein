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4D5A5" w14:textId="0A455754" w:rsidR="001870C6" w:rsidRPr="0007582B" w:rsidRDefault="00737DE1" w:rsidP="00BD2CCC">
      <w:pPr>
        <w:spacing w:after="240" w:line="240" w:lineRule="auto"/>
        <w:jc w:val="center"/>
        <w:rPr>
          <w:bCs/>
          <w:sz w:val="36"/>
          <w:szCs w:val="36"/>
          <w:u w:val="single"/>
        </w:rPr>
      </w:pPr>
      <w:r w:rsidRPr="0007582B">
        <w:rPr>
          <w:bCs/>
          <w:sz w:val="36"/>
          <w:szCs w:val="36"/>
          <w:u w:val="single"/>
        </w:rPr>
        <w:t>Empfehlungsschreiben</w:t>
      </w:r>
      <w:r w:rsidR="0007582B">
        <w:rPr>
          <w:bCs/>
          <w:sz w:val="36"/>
          <w:szCs w:val="36"/>
          <w:u w:val="single"/>
        </w:rPr>
        <w:t xml:space="preserve"> Deckblatt</w:t>
      </w:r>
    </w:p>
    <w:p w14:paraId="25DFD438" w14:textId="77777777" w:rsidR="00356F59" w:rsidRDefault="00356F59" w:rsidP="00BD2CCC">
      <w:pPr>
        <w:spacing w:after="240" w:line="240" w:lineRule="auto"/>
        <w:jc w:val="center"/>
        <w:rPr>
          <w:b/>
        </w:rPr>
      </w:pPr>
    </w:p>
    <w:p w14:paraId="04730FAA" w14:textId="61BB059F" w:rsidR="00923E74" w:rsidRDefault="006C7316" w:rsidP="006C7316">
      <w:pPr>
        <w:spacing w:after="240" w:line="240" w:lineRule="auto"/>
        <w:jc w:val="both"/>
      </w:pPr>
      <w:r>
        <w:t>Mit der Unterschrift bestätigen</w:t>
      </w:r>
      <w:r w:rsidR="597F9E95">
        <w:t xml:space="preserve"> wir,</w:t>
      </w:r>
      <w:r>
        <w:t xml:space="preserve"> den jeweiligen </w:t>
      </w:r>
      <w:r w:rsidR="71AC1F2E">
        <w:t xml:space="preserve">namentlich gekennzeichneten </w:t>
      </w:r>
      <w:r>
        <w:t xml:space="preserve">Teilabschnitt selbständig erarbeitet zu haben. </w:t>
      </w:r>
      <w:r w:rsidR="00A56C0F">
        <w:t>Textpassagen</w:t>
      </w:r>
      <w:r w:rsidR="180C6126">
        <w:t>,</w:t>
      </w:r>
      <w:r w:rsidR="00A56C0F">
        <w:t xml:space="preserve"> die wörtlich </w:t>
      </w:r>
      <w:r w:rsidR="0007582B">
        <w:t xml:space="preserve">entnommen wurden, sind kenntlich gemacht. </w:t>
      </w:r>
    </w:p>
    <w:p w14:paraId="7E19A4E2" w14:textId="77777777" w:rsidR="0090126A" w:rsidRPr="0007582B" w:rsidRDefault="0090126A" w:rsidP="006C7316">
      <w:pPr>
        <w:spacing w:after="240" w:line="240" w:lineRule="auto"/>
        <w:jc w:val="both"/>
        <w:rPr>
          <w:bCs/>
        </w:rPr>
      </w:pP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3071"/>
        <w:gridCol w:w="3065"/>
        <w:gridCol w:w="3066"/>
      </w:tblGrid>
      <w:tr w:rsidR="000D7332" w14:paraId="3E6AD025" w14:textId="77777777" w:rsidTr="564F2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F67C502" w14:textId="659E9976" w:rsidR="000D7332" w:rsidRDefault="000D7332" w:rsidP="0090126A">
            <w:pPr>
              <w:spacing w:after="240"/>
              <w:jc w:val="center"/>
              <w:rPr>
                <w:b w:val="0"/>
              </w:rPr>
            </w:pPr>
            <w:r>
              <w:rPr>
                <w:b w:val="0"/>
              </w:rPr>
              <w:t>T</w:t>
            </w:r>
            <w:r w:rsidR="006C7316">
              <w:rPr>
                <w:b w:val="0"/>
              </w:rPr>
              <w:t>eilabschnitt</w:t>
            </w:r>
          </w:p>
        </w:tc>
        <w:tc>
          <w:tcPr>
            <w:tcW w:w="3117" w:type="dxa"/>
          </w:tcPr>
          <w:p w14:paraId="7AFDC6FF" w14:textId="3733CEE9" w:rsidR="000D7332" w:rsidRDefault="00732A49" w:rsidP="0090126A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3118" w:type="dxa"/>
          </w:tcPr>
          <w:p w14:paraId="74C82CC7" w14:textId="5995934A" w:rsidR="000D7332" w:rsidRDefault="0007582B" w:rsidP="0090126A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Unterschrift</w:t>
            </w:r>
          </w:p>
        </w:tc>
      </w:tr>
      <w:tr w:rsidR="000D7332" w14:paraId="1B1ACFB4" w14:textId="77777777" w:rsidTr="564F2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1AF7669" w14:textId="344AF728" w:rsidR="000D7332" w:rsidRPr="0090126A" w:rsidRDefault="0090126A" w:rsidP="00950B7A">
            <w:pPr>
              <w:spacing w:after="240"/>
            </w:pPr>
            <w:r>
              <w:t xml:space="preserve">Empfehlungsschreiben </w:t>
            </w:r>
            <w:r w:rsidR="3CE4AC42">
              <w:t>(Formale Gestaltung und Gliederung/Inhalt</w:t>
            </w:r>
            <w:r w:rsidR="327B8643">
              <w:t>)</w:t>
            </w:r>
            <w:r w:rsidR="00A11FB0">
              <w:t xml:space="preserve"> und quantitativer Angebotsvergleich </w:t>
            </w:r>
          </w:p>
          <w:p w14:paraId="22BFED0A" w14:textId="65CB1601" w:rsidR="000D7332" w:rsidRPr="00A11FB0" w:rsidRDefault="008241CC" w:rsidP="08700412">
            <w:pPr>
              <w:spacing w:after="240"/>
              <w:rPr>
                <w:color w:val="FF0000"/>
              </w:rPr>
            </w:pPr>
            <w:r>
              <w:rPr>
                <w:color w:val="FF0000"/>
              </w:rPr>
              <w:t>(Aufgabe a) und b) )</w:t>
            </w:r>
          </w:p>
        </w:tc>
        <w:tc>
          <w:tcPr>
            <w:tcW w:w="3117" w:type="dxa"/>
          </w:tcPr>
          <w:p w14:paraId="37F56B0E" w14:textId="77777777" w:rsidR="000D7332" w:rsidRDefault="000D7332" w:rsidP="00950B7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8" w:type="dxa"/>
          </w:tcPr>
          <w:p w14:paraId="5D18CA6E" w14:textId="77777777" w:rsidR="000D7332" w:rsidRDefault="000D7332" w:rsidP="00950B7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D7332" w14:paraId="5BA436C5" w14:textId="77777777" w:rsidTr="564F2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D038158" w14:textId="77777777" w:rsidR="00CF4CC3" w:rsidRPr="0090126A" w:rsidRDefault="00CF4CC3" w:rsidP="00CF4CC3">
            <w:pPr>
              <w:spacing w:after="240"/>
            </w:pPr>
            <w:r>
              <w:t>Technische Kriterien</w:t>
            </w:r>
          </w:p>
          <w:p w14:paraId="6E9EFBE3" w14:textId="4EEF4E26" w:rsidR="00A11FB0" w:rsidRPr="00A11FB0" w:rsidRDefault="00CF4CC3" w:rsidP="00950B7A">
            <w:pPr>
              <w:spacing w:after="240"/>
              <w:rPr>
                <w:color w:val="FF0000"/>
              </w:rPr>
            </w:pPr>
            <w:r>
              <w:rPr>
                <w:color w:val="FF0000"/>
              </w:rPr>
              <w:t>(Aufgabe c)</w:t>
            </w:r>
            <w:r w:rsidR="000E427B">
              <w:rPr>
                <w:color w:val="FF0000"/>
              </w:rPr>
              <w:t xml:space="preserve"> )</w:t>
            </w:r>
          </w:p>
        </w:tc>
        <w:tc>
          <w:tcPr>
            <w:tcW w:w="3117" w:type="dxa"/>
          </w:tcPr>
          <w:p w14:paraId="643228F3" w14:textId="77777777" w:rsidR="000D7332" w:rsidRDefault="000D7332" w:rsidP="00950B7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8" w:type="dxa"/>
          </w:tcPr>
          <w:p w14:paraId="7359EB49" w14:textId="77777777" w:rsidR="000D7332" w:rsidRDefault="000D7332" w:rsidP="00950B7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D7332" w14:paraId="208D4E44" w14:textId="77777777" w:rsidTr="564F2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67CA63B" w14:textId="77777777" w:rsidR="007E1129" w:rsidRDefault="007E1129" w:rsidP="007E1129">
            <w:pPr>
              <w:spacing w:after="240"/>
              <w:rPr>
                <w:b w:val="0"/>
                <w:caps/>
              </w:rPr>
            </w:pPr>
            <w:r w:rsidRPr="0090126A">
              <w:rPr>
                <w:bCs w:val="0"/>
              </w:rPr>
              <w:t>Energieverb</w:t>
            </w:r>
            <w:r>
              <w:rPr>
                <w:bCs w:val="0"/>
              </w:rPr>
              <w:t>r</w:t>
            </w:r>
            <w:r w:rsidRPr="0090126A">
              <w:rPr>
                <w:bCs w:val="0"/>
              </w:rPr>
              <w:t>auch/</w:t>
            </w:r>
          </w:p>
          <w:p w14:paraId="57021141" w14:textId="77777777" w:rsidR="007E1129" w:rsidRDefault="007E1129" w:rsidP="007E1129">
            <w:pPr>
              <w:spacing w:after="240"/>
              <w:rPr>
                <w:b w:val="0"/>
              </w:rPr>
            </w:pPr>
            <w:r w:rsidRPr="0090126A">
              <w:rPr>
                <w:bCs w:val="0"/>
              </w:rPr>
              <w:t>Nachhaltigkeit</w:t>
            </w:r>
          </w:p>
          <w:p w14:paraId="45D60918" w14:textId="4B52F3A1" w:rsidR="000D7332" w:rsidRPr="00B40427" w:rsidRDefault="007E1129" w:rsidP="08700412">
            <w:pPr>
              <w:spacing w:after="240"/>
              <w:rPr>
                <w:color w:val="FF0000"/>
              </w:rPr>
            </w:pPr>
            <w:r>
              <w:rPr>
                <w:bCs w:val="0"/>
                <w:color w:val="FF0000"/>
              </w:rPr>
              <w:t>(Aufgabe d) )</w:t>
            </w:r>
          </w:p>
        </w:tc>
        <w:tc>
          <w:tcPr>
            <w:tcW w:w="3117" w:type="dxa"/>
          </w:tcPr>
          <w:p w14:paraId="3F27BC47" w14:textId="77777777" w:rsidR="000D7332" w:rsidRDefault="000D7332" w:rsidP="00950B7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8" w:type="dxa"/>
          </w:tcPr>
          <w:p w14:paraId="726ED279" w14:textId="77777777" w:rsidR="000D7332" w:rsidRDefault="000D7332" w:rsidP="00950B7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D7332" w14:paraId="373E6F04" w14:textId="77777777" w:rsidTr="564F2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2B8CA92A" w14:textId="77777777" w:rsidR="007E1129" w:rsidRPr="0090126A" w:rsidRDefault="007E1129" w:rsidP="007E1129">
            <w:pPr>
              <w:spacing w:after="240"/>
            </w:pPr>
            <w:r>
              <w:t xml:space="preserve">qualitativer Angebotsvergleich </w:t>
            </w:r>
          </w:p>
          <w:p w14:paraId="4E4276B1" w14:textId="77777777" w:rsidR="007E1129" w:rsidRDefault="007E1129" w:rsidP="007E1129">
            <w:pPr>
              <w:spacing w:after="240"/>
              <w:rPr>
                <w:b w:val="0"/>
                <w:bCs w:val="0"/>
              </w:rPr>
            </w:pPr>
            <w:r>
              <w:t>(Nutzwertanalyse) einschl. Begründungen</w:t>
            </w:r>
          </w:p>
          <w:p w14:paraId="6800462A" w14:textId="1A0FF5E8" w:rsidR="000D7332" w:rsidRPr="00A11FB0" w:rsidRDefault="007E1129" w:rsidP="08700412">
            <w:pPr>
              <w:spacing w:after="240"/>
              <w:rPr>
                <w:color w:val="FF0000"/>
              </w:rPr>
            </w:pPr>
            <w:r>
              <w:rPr>
                <w:color w:val="FF0000"/>
              </w:rPr>
              <w:t>(Aufgabe</w:t>
            </w:r>
            <w:r w:rsidR="00B40427">
              <w:rPr>
                <w:color w:val="FF0000"/>
              </w:rPr>
              <w:t xml:space="preserve"> e) )</w:t>
            </w:r>
          </w:p>
        </w:tc>
        <w:tc>
          <w:tcPr>
            <w:tcW w:w="3117" w:type="dxa"/>
          </w:tcPr>
          <w:p w14:paraId="6D90B3B0" w14:textId="77777777" w:rsidR="000D7332" w:rsidRDefault="000D7332" w:rsidP="00950B7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8" w:type="dxa"/>
          </w:tcPr>
          <w:p w14:paraId="634A5F7F" w14:textId="77777777" w:rsidR="000D7332" w:rsidRDefault="000D7332" w:rsidP="00950B7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D7332" w14:paraId="5958F01D" w14:textId="77777777" w:rsidTr="564F2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135CB29" w14:textId="6F2E83A1" w:rsidR="00A11FB0" w:rsidRPr="00A11FB0" w:rsidRDefault="00A11FB0" w:rsidP="00950B7A">
            <w:pPr>
              <w:spacing w:after="240"/>
              <w:rPr>
                <w:bCs w:val="0"/>
                <w:color w:val="FF0000"/>
              </w:rPr>
            </w:pPr>
          </w:p>
        </w:tc>
        <w:tc>
          <w:tcPr>
            <w:tcW w:w="3117" w:type="dxa"/>
          </w:tcPr>
          <w:p w14:paraId="37BFD483" w14:textId="77777777" w:rsidR="000D7332" w:rsidRDefault="000D7332" w:rsidP="00950B7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8" w:type="dxa"/>
          </w:tcPr>
          <w:p w14:paraId="55487FBA" w14:textId="77777777" w:rsidR="000D7332" w:rsidRDefault="000D7332" w:rsidP="00950B7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B792942" w14:textId="77777777" w:rsidR="00950B7A" w:rsidRDefault="00950B7A" w:rsidP="00950B7A">
      <w:pPr>
        <w:spacing w:after="240" w:line="240" w:lineRule="auto"/>
        <w:rPr>
          <w:b/>
        </w:rPr>
      </w:pPr>
    </w:p>
    <w:p w14:paraId="1A9311EA" w14:textId="1722FD40" w:rsidR="00995BEE" w:rsidRPr="00995BEE" w:rsidRDefault="00995BEE" w:rsidP="00995BEE"/>
    <w:p w14:paraId="6CC72A2E" w14:textId="2FAA28F0" w:rsidR="00995BEE" w:rsidRPr="00995BEE" w:rsidRDefault="00995BEE" w:rsidP="00995BEE">
      <w:bookmarkStart w:id="0" w:name="_GoBack"/>
      <w:bookmarkEnd w:id="0"/>
    </w:p>
    <w:p w14:paraId="7194FDF0" w14:textId="77777777" w:rsidR="00995BEE" w:rsidRPr="00995BEE" w:rsidRDefault="00995BEE" w:rsidP="00995BEE"/>
    <w:sectPr w:rsidR="00995BEE" w:rsidRPr="00995BEE" w:rsidSect="00DF5BE7">
      <w:headerReference w:type="default" r:id="rId11"/>
      <w:footerReference w:type="default" r:id="rId12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E5FE8" w14:textId="77777777" w:rsidR="00767742" w:rsidRDefault="00767742" w:rsidP="00AB44B1">
      <w:pPr>
        <w:spacing w:after="0" w:line="240" w:lineRule="auto"/>
      </w:pPr>
      <w:r>
        <w:separator/>
      </w:r>
    </w:p>
  </w:endnote>
  <w:endnote w:type="continuationSeparator" w:id="0">
    <w:p w14:paraId="2A8D2938" w14:textId="77777777" w:rsidR="00767742" w:rsidRDefault="00767742" w:rsidP="00AB44B1">
      <w:pPr>
        <w:spacing w:after="0" w:line="240" w:lineRule="auto"/>
      </w:pPr>
      <w:r>
        <w:continuationSeparator/>
      </w:r>
    </w:p>
  </w:endnote>
  <w:endnote w:type="continuationNotice" w:id="1">
    <w:p w14:paraId="4F367DF6" w14:textId="77777777" w:rsidR="00767742" w:rsidRDefault="007677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625D7" w14:textId="77777777" w:rsidR="003055F1" w:rsidRPr="003E4F2E" w:rsidRDefault="003055F1" w:rsidP="003055F1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  <w:lang w:val="en-US"/>
      </w:rPr>
    </w:pPr>
    <w:r>
      <w:rPr>
        <w:lang w:eastAsia="de-DE"/>
      </w:rPr>
      <w:drawing>
        <wp:inline distT="0" distB="0" distL="0" distR="0" wp14:anchorId="486DE55C" wp14:editId="3B04C9FF">
          <wp:extent cx="5760720" cy="243205"/>
          <wp:effectExtent l="0" t="0" r="0" b="0"/>
          <wp:docPr id="5040065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243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95"/>
      <w:gridCol w:w="2317"/>
    </w:tblGrid>
    <w:tr w:rsidR="003055F1" w14:paraId="7C7B23FC" w14:textId="77777777" w:rsidTr="004F10CD">
      <w:tc>
        <w:tcPr>
          <w:tcW w:w="7054" w:type="dxa"/>
        </w:tcPr>
        <w:p w14:paraId="0CB67E14" w14:textId="27C881FE" w:rsidR="003055F1" w:rsidRDefault="003055F1" w:rsidP="00DB7B91">
          <w:pPr>
            <w:pStyle w:val="Fuzeile"/>
            <w:tabs>
              <w:tab w:val="clear" w:pos="2014"/>
              <w:tab w:val="clear" w:pos="8647"/>
              <w:tab w:val="center" w:pos="2410"/>
              <w:tab w:val="right" w:pos="8505"/>
            </w:tabs>
            <w:rPr>
              <w:rFonts w:cs="Arial"/>
              <w:sz w:val="14"/>
              <w:lang w:val="en-US"/>
            </w:rPr>
          </w:pPr>
          <w:r w:rsidRPr="00CB7A53">
            <w:rPr>
              <w:rFonts w:cs="Arial"/>
              <w:bCs/>
              <w:position w:val="-4"/>
              <w:sz w:val="14"/>
              <w:lang w:eastAsia="de-DE"/>
            </w:rPr>
            <w:drawing>
              <wp:inline distT="0" distB="0" distL="0" distR="0" wp14:anchorId="41C611BB" wp14:editId="66A30175">
                <wp:extent cx="126000" cy="126000"/>
                <wp:effectExtent l="0" t="0" r="7620" b="7620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c.wm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CB7A53">
            <w:rPr>
              <w:rFonts w:cs="Arial"/>
              <w:bCs/>
              <w:position w:val="-4"/>
              <w:sz w:val="14"/>
              <w:lang w:eastAsia="de-DE"/>
            </w:rPr>
            <w:drawing>
              <wp:inline distT="0" distB="0" distL="0" distR="0" wp14:anchorId="167BCD22" wp14:editId="26794CD9">
                <wp:extent cx="126000" cy="126000"/>
                <wp:effectExtent l="0" t="0" r="7620" b="7620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y.wmf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CB7A53">
            <w:rPr>
              <w:rFonts w:cs="Arial"/>
              <w:bCs/>
              <w:position w:val="-4"/>
              <w:sz w:val="14"/>
              <w:lang w:eastAsia="de-DE"/>
            </w:rPr>
            <w:drawing>
              <wp:inline distT="0" distB="0" distL="0" distR="0" wp14:anchorId="1685DCDA" wp14:editId="28765DA1">
                <wp:extent cx="126000" cy="126000"/>
                <wp:effectExtent l="0" t="0" r="7620" b="7620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a.wmf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12659CEE">
            <w:rPr>
              <w:rFonts w:cs="Arial"/>
              <w:b/>
              <w:bCs/>
              <w:sz w:val="14"/>
              <w:szCs w:val="14"/>
              <w:lang w:val="en-US"/>
            </w:rPr>
            <w:t xml:space="preserve"> | </w:t>
          </w:r>
          <w:r w:rsidRPr="12659CEE">
            <w:rPr>
              <w:rFonts w:cs="Arial"/>
              <w:b/>
              <w:bCs/>
              <w:color w:val="0D0D0D" w:themeColor="text1" w:themeTint="F2"/>
              <w:sz w:val="14"/>
              <w:szCs w:val="14"/>
              <w:lang w:val="en-US"/>
            </w:rPr>
            <w:t>CC-BY-SA 4.0</w:t>
          </w:r>
          <w:r w:rsidRPr="12659CEE">
            <w:rPr>
              <w:rFonts w:cs="Arial"/>
              <w:b/>
              <w:bCs/>
              <w:sz w:val="14"/>
              <w:szCs w:val="14"/>
              <w:lang w:val="en-US"/>
            </w:rPr>
            <w:t xml:space="preserve"> | </w:t>
          </w:r>
          <w:r w:rsidRPr="7362B677">
            <w:rPr>
              <w:rFonts w:cs="Arial"/>
              <w:color w:val="0D0D0D" w:themeColor="text1" w:themeTint="F2"/>
              <w:sz w:val="14"/>
              <w:szCs w:val="14"/>
              <w:lang w:val="en-US"/>
            </w:rPr>
            <w:fldChar w:fldCharType="begin"/>
          </w:r>
          <w:r w:rsidRPr="7362B677">
            <w:rPr>
              <w:rFonts w:cs="Arial"/>
              <w:color w:val="0D0D0D" w:themeColor="text1" w:themeTint="F2"/>
              <w:sz w:val="14"/>
              <w:szCs w:val="14"/>
              <w:lang w:val="en-US"/>
            </w:rPr>
            <w:instrText xml:space="preserve"> AUTHOR   \* MERGEFORMAT </w:instrText>
          </w:r>
          <w:r w:rsidRPr="7362B677">
            <w:rPr>
              <w:rFonts w:cs="Arial"/>
              <w:color w:val="0D0D0D" w:themeColor="text1" w:themeTint="F2"/>
              <w:sz w:val="14"/>
              <w:szCs w:val="14"/>
              <w:lang w:val="en-US"/>
            </w:rPr>
            <w:fldChar w:fldCharType="separate"/>
          </w:r>
          <w:r>
            <w:rPr>
              <w:rFonts w:cs="Arial"/>
              <w:color w:val="0D0D0D" w:themeColor="text1" w:themeTint="F2"/>
              <w:sz w:val="14"/>
              <w:szCs w:val="14"/>
              <w:lang w:val="en-US"/>
            </w:rPr>
            <w:t>Joos, Mohr</w:t>
          </w:r>
          <w:r w:rsidRPr="7362B677">
            <w:rPr>
              <w:rFonts w:cs="Arial"/>
              <w:color w:val="0D0D0D" w:themeColor="text1" w:themeTint="F2"/>
              <w:sz w:val="14"/>
              <w:szCs w:val="14"/>
              <w:lang w:val="en-US"/>
            </w:rPr>
            <w:fldChar w:fldCharType="end"/>
          </w:r>
          <w:r w:rsidRPr="7362B677">
            <w:rPr>
              <w:rFonts w:cs="Arial"/>
              <w:color w:val="0D0D0D" w:themeColor="text1" w:themeTint="F2"/>
              <w:sz w:val="14"/>
              <w:szCs w:val="14"/>
            </w:rPr>
            <w:t xml:space="preserve"> | </w:t>
          </w:r>
          <w:r>
            <w:rPr>
              <w:rFonts w:cs="Arial"/>
              <w:color w:val="0D0D0D" w:themeColor="text1" w:themeTint="F2"/>
              <w:sz w:val="14"/>
              <w:szCs w:val="14"/>
            </w:rPr>
            <w:t xml:space="preserve">Lernfeld 2 Lernsituation 2.1 </w:t>
          </w:r>
          <w:r w:rsidRPr="7362B677">
            <w:rPr>
              <w:rFonts w:cs="Arial"/>
              <w:color w:val="0D0D0D" w:themeColor="text1" w:themeTint="F2"/>
              <w:sz w:val="14"/>
              <w:szCs w:val="14"/>
            </w:rPr>
            <w:t xml:space="preserve">| </w:t>
          </w:r>
          <w:r w:rsidRPr="7362B677">
            <w:rPr>
              <w:rFonts w:cs="Arial"/>
              <w:color w:val="0D0D0D" w:themeColor="text1" w:themeTint="F2"/>
              <w:sz w:val="14"/>
              <w:szCs w:val="14"/>
              <w:lang w:val="en-US"/>
            </w:rPr>
            <w:t xml:space="preserve">Version </w:t>
          </w:r>
          <w:r w:rsidR="00DB7B91">
            <w:rPr>
              <w:rFonts w:cs="Arial"/>
              <w:color w:val="0D0D0D" w:themeColor="text1" w:themeTint="F2"/>
              <w:sz w:val="14"/>
              <w:szCs w:val="14"/>
              <w:lang w:val="en-US"/>
            </w:rPr>
            <w:fldChar w:fldCharType="begin"/>
          </w:r>
          <w:r w:rsidR="00DB7B91">
            <w:rPr>
              <w:rFonts w:cs="Arial"/>
              <w:color w:val="0D0D0D" w:themeColor="text1" w:themeTint="F2"/>
              <w:sz w:val="14"/>
              <w:szCs w:val="14"/>
              <w:lang w:val="en-US"/>
            </w:rPr>
            <w:instrText xml:space="preserve"> DATE   \* MERGEFORMAT </w:instrText>
          </w:r>
          <w:r w:rsidR="00DB7B91">
            <w:rPr>
              <w:rFonts w:cs="Arial"/>
              <w:color w:val="0D0D0D" w:themeColor="text1" w:themeTint="F2"/>
              <w:sz w:val="14"/>
              <w:szCs w:val="14"/>
              <w:lang w:val="en-US"/>
            </w:rPr>
            <w:fldChar w:fldCharType="separate"/>
          </w:r>
          <w:r w:rsidR="00DB7B91">
            <w:rPr>
              <w:rFonts w:cs="Arial"/>
              <w:color w:val="0D0D0D" w:themeColor="text1" w:themeTint="F2"/>
              <w:sz w:val="14"/>
              <w:szCs w:val="14"/>
              <w:lang w:val="en-US"/>
            </w:rPr>
            <w:t>10/18/2022</w:t>
          </w:r>
          <w:r w:rsidR="00DB7B91">
            <w:rPr>
              <w:rFonts w:cs="Arial"/>
              <w:color w:val="0D0D0D" w:themeColor="text1" w:themeTint="F2"/>
              <w:sz w:val="14"/>
              <w:szCs w:val="14"/>
              <w:lang w:val="en-US"/>
            </w:rPr>
            <w:fldChar w:fldCharType="end"/>
          </w:r>
        </w:p>
      </w:tc>
      <w:tc>
        <w:tcPr>
          <w:tcW w:w="2374" w:type="dxa"/>
        </w:tcPr>
        <w:p w14:paraId="500F77FE" w14:textId="77777777" w:rsidR="003055F1" w:rsidRDefault="003055F1" w:rsidP="003055F1">
          <w:pPr>
            <w:pStyle w:val="Fuzeile"/>
            <w:tabs>
              <w:tab w:val="clear" w:pos="2014"/>
              <w:tab w:val="clear" w:pos="8647"/>
              <w:tab w:val="center" w:pos="2410"/>
              <w:tab w:val="right" w:pos="8505"/>
            </w:tabs>
            <w:jc w:val="right"/>
            <w:rPr>
              <w:rFonts w:cs="Arial"/>
              <w:sz w:val="14"/>
              <w:lang w:val="en-US"/>
            </w:rPr>
          </w:pPr>
        </w:p>
      </w:tc>
    </w:tr>
  </w:tbl>
  <w:p w14:paraId="4B99056E" w14:textId="77777777" w:rsidR="002A52E6" w:rsidRPr="003055F1" w:rsidRDefault="002A52E6" w:rsidP="003055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19E47" w14:textId="77777777" w:rsidR="00767742" w:rsidRDefault="00767742" w:rsidP="00AB44B1">
      <w:pPr>
        <w:spacing w:after="0" w:line="240" w:lineRule="auto"/>
      </w:pPr>
      <w:r>
        <w:separator/>
      </w:r>
    </w:p>
  </w:footnote>
  <w:footnote w:type="continuationSeparator" w:id="0">
    <w:p w14:paraId="20DF2910" w14:textId="77777777" w:rsidR="00767742" w:rsidRDefault="00767742" w:rsidP="00AB44B1">
      <w:pPr>
        <w:spacing w:after="0" w:line="240" w:lineRule="auto"/>
      </w:pPr>
      <w:r>
        <w:continuationSeparator/>
      </w:r>
    </w:p>
  </w:footnote>
  <w:footnote w:type="continuationNotice" w:id="1">
    <w:p w14:paraId="55AF1B15" w14:textId="77777777" w:rsidR="00767742" w:rsidRDefault="007677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6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Look w:val="04A0" w:firstRow="1" w:lastRow="0" w:firstColumn="1" w:lastColumn="0" w:noHBand="0" w:noVBand="1"/>
    </w:tblPr>
    <w:tblGrid>
      <w:gridCol w:w="2943"/>
      <w:gridCol w:w="2142"/>
      <w:gridCol w:w="1827"/>
      <w:gridCol w:w="2552"/>
    </w:tblGrid>
    <w:tr w:rsidR="005F4B0E" w:rsidRPr="00C85FE6" w14:paraId="21D4F345" w14:textId="77777777" w:rsidTr="00216FC8">
      <w:trPr>
        <w:trHeight w:val="848"/>
      </w:trPr>
      <w:tc>
        <w:tcPr>
          <w:tcW w:w="2943" w:type="dxa"/>
          <w:vAlign w:val="center"/>
        </w:tcPr>
        <w:p w14:paraId="3F1DFF11" w14:textId="77777777" w:rsidR="002A52E6" w:rsidRPr="00533497" w:rsidRDefault="00C725D7" w:rsidP="00533497">
          <w:pPr>
            <w:pStyle w:val="Kopfzeileberschrift"/>
          </w:pPr>
          <w:r>
            <w:t>Lernfeld 2</w:t>
          </w:r>
        </w:p>
        <w:p w14:paraId="4704292A" w14:textId="77777777" w:rsidR="005477F9" w:rsidRPr="00942266" w:rsidRDefault="00C725D7" w:rsidP="00D21C04">
          <w:pPr>
            <w:pStyle w:val="KopfzeileUntertitel"/>
          </w:pPr>
          <w:r>
            <w:t>Lernsituation 2.</w:t>
          </w:r>
          <w:r w:rsidR="00BF1DB3">
            <w:t>1</w:t>
          </w:r>
        </w:p>
      </w:tc>
      <w:tc>
        <w:tcPr>
          <w:tcW w:w="3969" w:type="dxa"/>
          <w:gridSpan w:val="2"/>
          <w:vAlign w:val="center"/>
        </w:tcPr>
        <w:p w14:paraId="3018CFF9" w14:textId="77777777" w:rsidR="002A52E6" w:rsidRPr="008F2CD5" w:rsidRDefault="00BF1DB3" w:rsidP="00533497">
          <w:pPr>
            <w:pStyle w:val="Kopfzeileberschrift"/>
          </w:pPr>
          <w:r>
            <w:t xml:space="preserve">IT-Geräte für Kunden </w:t>
          </w:r>
          <w:r w:rsidR="00925153">
            <w:t>vergleichen</w:t>
          </w:r>
        </w:p>
        <w:p w14:paraId="6F38CE5D" w14:textId="0E062751" w:rsidR="002A52E6" w:rsidRPr="00C85FE6" w:rsidRDefault="00AE5FED" w:rsidP="00533497">
          <w:pPr>
            <w:pStyle w:val="KopfzeileUntertitel"/>
          </w:pPr>
          <w:r>
            <w:t>E</w:t>
          </w:r>
          <w:r w:rsidR="00E60E73">
            <w:t>mpfehlungsschreiben</w:t>
          </w:r>
        </w:p>
      </w:tc>
      <w:tc>
        <w:tcPr>
          <w:tcW w:w="2552" w:type="dxa"/>
          <w:vAlign w:val="center"/>
        </w:tcPr>
        <w:p w14:paraId="3DEEC669" w14:textId="77777777" w:rsidR="002A52E6" w:rsidRPr="00C85FE6" w:rsidRDefault="003E732F" w:rsidP="005F4B0E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sz w:val="2"/>
              <w:szCs w:val="2"/>
            </w:rPr>
          </w:pPr>
          <w:r w:rsidRPr="00C85FE6">
            <w:rPr>
              <w:rFonts w:ascii="Arial" w:hAnsi="Arial" w:cs="Arial"/>
              <w:noProof/>
            </w:rPr>
            <w:object w:dxaOrig="7663" w:dyaOrig="2277" w14:anchorId="23BB33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.95pt;height:36pt">
                <v:imagedata r:id="rId1" o:title=""/>
              </v:shape>
              <o:OLEObject Type="Embed" ProgID="Visio.Drawing.11" ShapeID="_x0000_i1025" DrawAspect="Content" ObjectID="_1727614245" r:id="rId2"/>
            </w:object>
          </w:r>
        </w:p>
      </w:tc>
    </w:tr>
    <w:tr w:rsidR="005F4B0E" w:rsidRPr="00C85FE6" w14:paraId="4EC99B0C" w14:textId="77777777" w:rsidTr="00216FC8">
      <w:trPr>
        <w:trHeight w:val="402"/>
      </w:trPr>
      <w:tc>
        <w:tcPr>
          <w:tcW w:w="2943" w:type="dxa"/>
          <w:vAlign w:val="center"/>
        </w:tcPr>
        <w:p w14:paraId="5ED90B35" w14:textId="4EBB3297" w:rsidR="00FB4ECA" w:rsidRPr="00C85FE6" w:rsidRDefault="0010775A" w:rsidP="00D21C04">
          <w:pPr>
            <w:pStyle w:val="KopfzeileInfos"/>
          </w:pPr>
          <w:r>
            <w:t>Gruppe</w:t>
          </w:r>
          <w:r w:rsidR="00FB4ECA" w:rsidRPr="00C85FE6">
            <w:t>:</w:t>
          </w:r>
        </w:p>
      </w:tc>
      <w:tc>
        <w:tcPr>
          <w:tcW w:w="2142" w:type="dxa"/>
          <w:vAlign w:val="center"/>
        </w:tcPr>
        <w:p w14:paraId="6FD1CBF4" w14:textId="77777777" w:rsidR="00FB4ECA" w:rsidRPr="00C85FE6" w:rsidRDefault="00FB4ECA" w:rsidP="00504B6C">
          <w:pPr>
            <w:pStyle w:val="KopfzeileInfos"/>
          </w:pPr>
          <w:r w:rsidRPr="00C85FE6">
            <w:t xml:space="preserve">Datum: </w:t>
          </w:r>
        </w:p>
      </w:tc>
      <w:tc>
        <w:tcPr>
          <w:tcW w:w="1827" w:type="dxa"/>
          <w:vAlign w:val="center"/>
        </w:tcPr>
        <w:p w14:paraId="76FEC65C" w14:textId="77777777" w:rsidR="00FB4ECA" w:rsidRPr="00C85FE6" w:rsidRDefault="00FB4ECA" w:rsidP="00D21C04">
          <w:pPr>
            <w:pStyle w:val="KopfzeileInfos"/>
          </w:pPr>
          <w:r w:rsidRPr="00C85FE6">
            <w:t>Klasse:</w:t>
          </w:r>
        </w:p>
      </w:tc>
      <w:tc>
        <w:tcPr>
          <w:tcW w:w="2552" w:type="dxa"/>
          <w:vAlign w:val="center"/>
        </w:tcPr>
        <w:p w14:paraId="084382CE" w14:textId="0A011E33" w:rsidR="00FB4ECA" w:rsidRPr="00C85FE6" w:rsidRDefault="00FB4ECA" w:rsidP="00FB4ECA">
          <w:pPr>
            <w:pStyle w:val="KopfzeileInfos"/>
            <w:jc w:val="right"/>
          </w:pPr>
          <w:r>
            <w:t>Seite</w:t>
          </w:r>
          <w:r w:rsidRPr="00C85FE6">
            <w:t xml:space="preserve"> </w:t>
          </w:r>
          <w:r w:rsidRPr="00C85FE6">
            <w:fldChar w:fldCharType="begin"/>
          </w:r>
          <w:r w:rsidRPr="00C85FE6">
            <w:instrText xml:space="preserve"> PAGE   \* MERGEFORMAT </w:instrText>
          </w:r>
          <w:r w:rsidRPr="00C85FE6">
            <w:fldChar w:fldCharType="separate"/>
          </w:r>
          <w:r w:rsidR="00DB7B91">
            <w:rPr>
              <w:noProof/>
            </w:rPr>
            <w:t>1</w:t>
          </w:r>
          <w:r w:rsidRPr="00C85FE6">
            <w:fldChar w:fldCharType="end"/>
          </w:r>
          <w:r w:rsidRPr="00C85FE6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DB7B9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656B9AB" w14:textId="77777777" w:rsidR="002A52E6" w:rsidRPr="00C85FE6" w:rsidRDefault="002A52E6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34C7A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A15E09C2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 w:tplc="AA0E8864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 w:tplc="E1A40536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 w:tplc="37341FDA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 w:tplc="73D64612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 w:tplc="9AB22318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 w:tplc="9F2E27B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 w:tplc="E056F704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 w:tplc="E376CF3A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hybridMultilevel"/>
    <w:tmpl w:val="00000002"/>
    <w:name w:val="WW8Num1"/>
    <w:lvl w:ilvl="0" w:tplc="6290946A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 w:tplc="39780422">
      <w:numFmt w:val="decimal"/>
      <w:lvlText w:val=""/>
      <w:lvlJc w:val="left"/>
    </w:lvl>
    <w:lvl w:ilvl="2" w:tplc="D72EB9DA">
      <w:numFmt w:val="decimal"/>
      <w:lvlText w:val=""/>
      <w:lvlJc w:val="left"/>
    </w:lvl>
    <w:lvl w:ilvl="3" w:tplc="55BC9818">
      <w:numFmt w:val="decimal"/>
      <w:lvlText w:val=""/>
      <w:lvlJc w:val="left"/>
    </w:lvl>
    <w:lvl w:ilvl="4" w:tplc="5D2AAC92">
      <w:numFmt w:val="decimal"/>
      <w:lvlText w:val=""/>
      <w:lvlJc w:val="left"/>
    </w:lvl>
    <w:lvl w:ilvl="5" w:tplc="DC44BACE">
      <w:numFmt w:val="decimal"/>
      <w:lvlText w:val=""/>
      <w:lvlJc w:val="left"/>
    </w:lvl>
    <w:lvl w:ilvl="6" w:tplc="F05C86C0">
      <w:numFmt w:val="decimal"/>
      <w:lvlText w:val=""/>
      <w:lvlJc w:val="left"/>
    </w:lvl>
    <w:lvl w:ilvl="7" w:tplc="097C514E">
      <w:numFmt w:val="decimal"/>
      <w:lvlText w:val=""/>
      <w:lvlJc w:val="left"/>
    </w:lvl>
    <w:lvl w:ilvl="8" w:tplc="B2700C80">
      <w:numFmt w:val="decimal"/>
      <w:lvlText w:val=""/>
      <w:lvlJc w:val="left"/>
    </w:lvl>
  </w:abstractNum>
  <w:abstractNum w:abstractNumId="3" w15:restartNumberingAfterBreak="0">
    <w:nsid w:val="00C24E5D"/>
    <w:multiLevelType w:val="hybridMultilevel"/>
    <w:tmpl w:val="2A8C88F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C1DC">
      <w:start w:val="1"/>
      <w:numFmt w:val="bullet"/>
      <w:lvlText w:val="□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667A7"/>
    <w:multiLevelType w:val="hybridMultilevel"/>
    <w:tmpl w:val="ED14A1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40ADE"/>
    <w:multiLevelType w:val="hybridMultilevel"/>
    <w:tmpl w:val="112077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B9D407A"/>
    <w:multiLevelType w:val="hybridMultilevel"/>
    <w:tmpl w:val="99E0B44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C15111"/>
    <w:multiLevelType w:val="hybridMultilevel"/>
    <w:tmpl w:val="312CC628"/>
    <w:lvl w:ilvl="0" w:tplc="914A608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172A4FBD"/>
    <w:multiLevelType w:val="hybridMultilevel"/>
    <w:tmpl w:val="6F28B2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A008B"/>
    <w:multiLevelType w:val="hybridMultilevel"/>
    <w:tmpl w:val="49D4D5A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3372A"/>
    <w:multiLevelType w:val="hybridMultilevel"/>
    <w:tmpl w:val="146856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F0F25"/>
    <w:multiLevelType w:val="hybridMultilevel"/>
    <w:tmpl w:val="206C2D0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67351"/>
    <w:multiLevelType w:val="hybridMultilevel"/>
    <w:tmpl w:val="452C22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504A2"/>
    <w:multiLevelType w:val="hybridMultilevel"/>
    <w:tmpl w:val="C34482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7F2C1DC">
      <w:start w:val="1"/>
      <w:numFmt w:val="bullet"/>
      <w:lvlText w:val="□"/>
      <w:lvlJc w:val="left"/>
      <w:pPr>
        <w:ind w:left="1440" w:hanging="360"/>
      </w:pPr>
      <w:rPr>
        <w:rFonts w:ascii="Calibri" w:hAnsi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F2A41"/>
    <w:multiLevelType w:val="multilevel"/>
    <w:tmpl w:val="0F581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7" w15:restartNumberingAfterBreak="0">
    <w:nsid w:val="2EA117F7"/>
    <w:multiLevelType w:val="hybridMultilevel"/>
    <w:tmpl w:val="41B63522"/>
    <w:lvl w:ilvl="0" w:tplc="0407000F">
      <w:start w:val="1"/>
      <w:numFmt w:val="decimal"/>
      <w:lvlText w:val="%1."/>
      <w:lvlJc w:val="left"/>
      <w:pPr>
        <w:ind w:left="2120" w:hanging="360"/>
      </w:pPr>
    </w:lvl>
    <w:lvl w:ilvl="1" w:tplc="04070019" w:tentative="1">
      <w:start w:val="1"/>
      <w:numFmt w:val="lowerLetter"/>
      <w:lvlText w:val="%2."/>
      <w:lvlJc w:val="left"/>
      <w:pPr>
        <w:ind w:left="2840" w:hanging="360"/>
      </w:pPr>
    </w:lvl>
    <w:lvl w:ilvl="2" w:tplc="0407001B" w:tentative="1">
      <w:start w:val="1"/>
      <w:numFmt w:val="lowerRoman"/>
      <w:lvlText w:val="%3."/>
      <w:lvlJc w:val="right"/>
      <w:pPr>
        <w:ind w:left="3560" w:hanging="180"/>
      </w:pPr>
    </w:lvl>
    <w:lvl w:ilvl="3" w:tplc="0407000F" w:tentative="1">
      <w:start w:val="1"/>
      <w:numFmt w:val="decimal"/>
      <w:lvlText w:val="%4."/>
      <w:lvlJc w:val="left"/>
      <w:pPr>
        <w:ind w:left="4280" w:hanging="360"/>
      </w:pPr>
    </w:lvl>
    <w:lvl w:ilvl="4" w:tplc="04070019" w:tentative="1">
      <w:start w:val="1"/>
      <w:numFmt w:val="lowerLetter"/>
      <w:lvlText w:val="%5."/>
      <w:lvlJc w:val="left"/>
      <w:pPr>
        <w:ind w:left="5000" w:hanging="360"/>
      </w:pPr>
    </w:lvl>
    <w:lvl w:ilvl="5" w:tplc="0407001B" w:tentative="1">
      <w:start w:val="1"/>
      <w:numFmt w:val="lowerRoman"/>
      <w:lvlText w:val="%6."/>
      <w:lvlJc w:val="right"/>
      <w:pPr>
        <w:ind w:left="5720" w:hanging="180"/>
      </w:pPr>
    </w:lvl>
    <w:lvl w:ilvl="6" w:tplc="0407000F" w:tentative="1">
      <w:start w:val="1"/>
      <w:numFmt w:val="decimal"/>
      <w:lvlText w:val="%7."/>
      <w:lvlJc w:val="left"/>
      <w:pPr>
        <w:ind w:left="6440" w:hanging="360"/>
      </w:pPr>
    </w:lvl>
    <w:lvl w:ilvl="7" w:tplc="04070019" w:tentative="1">
      <w:start w:val="1"/>
      <w:numFmt w:val="lowerLetter"/>
      <w:lvlText w:val="%8."/>
      <w:lvlJc w:val="left"/>
      <w:pPr>
        <w:ind w:left="7160" w:hanging="360"/>
      </w:pPr>
    </w:lvl>
    <w:lvl w:ilvl="8" w:tplc="0407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18" w15:restartNumberingAfterBreak="0">
    <w:nsid w:val="34305783"/>
    <w:multiLevelType w:val="hybridMultilevel"/>
    <w:tmpl w:val="1176521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477A54B5"/>
    <w:multiLevelType w:val="hybridMultilevel"/>
    <w:tmpl w:val="BD2CD81E"/>
    <w:lvl w:ilvl="0" w:tplc="0407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51114C03"/>
    <w:multiLevelType w:val="hybridMultilevel"/>
    <w:tmpl w:val="CE10D798"/>
    <w:lvl w:ilvl="0" w:tplc="97F2C1D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E6F2B"/>
    <w:multiLevelType w:val="hybridMultilevel"/>
    <w:tmpl w:val="041AAD8A"/>
    <w:lvl w:ilvl="0" w:tplc="0407000F">
      <w:start w:val="1"/>
      <w:numFmt w:val="decimal"/>
      <w:lvlText w:val="%1."/>
      <w:lvlJc w:val="left"/>
      <w:pPr>
        <w:ind w:left="1400" w:hanging="360"/>
      </w:pPr>
    </w:lvl>
    <w:lvl w:ilvl="1" w:tplc="04070019" w:tentative="1">
      <w:start w:val="1"/>
      <w:numFmt w:val="lowerLetter"/>
      <w:lvlText w:val="%2."/>
      <w:lvlJc w:val="left"/>
      <w:pPr>
        <w:ind w:left="2120" w:hanging="360"/>
      </w:pPr>
    </w:lvl>
    <w:lvl w:ilvl="2" w:tplc="0407001B" w:tentative="1">
      <w:start w:val="1"/>
      <w:numFmt w:val="lowerRoman"/>
      <w:lvlText w:val="%3."/>
      <w:lvlJc w:val="right"/>
      <w:pPr>
        <w:ind w:left="2840" w:hanging="180"/>
      </w:pPr>
    </w:lvl>
    <w:lvl w:ilvl="3" w:tplc="0407000F" w:tentative="1">
      <w:start w:val="1"/>
      <w:numFmt w:val="decimal"/>
      <w:lvlText w:val="%4."/>
      <w:lvlJc w:val="left"/>
      <w:pPr>
        <w:ind w:left="3560" w:hanging="360"/>
      </w:pPr>
    </w:lvl>
    <w:lvl w:ilvl="4" w:tplc="04070019" w:tentative="1">
      <w:start w:val="1"/>
      <w:numFmt w:val="lowerLetter"/>
      <w:lvlText w:val="%5."/>
      <w:lvlJc w:val="left"/>
      <w:pPr>
        <w:ind w:left="4280" w:hanging="360"/>
      </w:pPr>
    </w:lvl>
    <w:lvl w:ilvl="5" w:tplc="0407001B" w:tentative="1">
      <w:start w:val="1"/>
      <w:numFmt w:val="lowerRoman"/>
      <w:lvlText w:val="%6."/>
      <w:lvlJc w:val="right"/>
      <w:pPr>
        <w:ind w:left="5000" w:hanging="180"/>
      </w:pPr>
    </w:lvl>
    <w:lvl w:ilvl="6" w:tplc="0407000F" w:tentative="1">
      <w:start w:val="1"/>
      <w:numFmt w:val="decimal"/>
      <w:lvlText w:val="%7."/>
      <w:lvlJc w:val="left"/>
      <w:pPr>
        <w:ind w:left="5720" w:hanging="360"/>
      </w:pPr>
    </w:lvl>
    <w:lvl w:ilvl="7" w:tplc="04070019" w:tentative="1">
      <w:start w:val="1"/>
      <w:numFmt w:val="lowerLetter"/>
      <w:lvlText w:val="%8."/>
      <w:lvlJc w:val="left"/>
      <w:pPr>
        <w:ind w:left="6440" w:hanging="360"/>
      </w:pPr>
    </w:lvl>
    <w:lvl w:ilvl="8" w:tplc="0407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 w15:restartNumberingAfterBreak="0">
    <w:nsid w:val="6CAA0196"/>
    <w:multiLevelType w:val="hybridMultilevel"/>
    <w:tmpl w:val="D1C4D41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D5EE3"/>
    <w:multiLevelType w:val="hybridMultilevel"/>
    <w:tmpl w:val="D11EEE94"/>
    <w:lvl w:ilvl="0" w:tplc="9DBE2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97B16"/>
    <w:multiLevelType w:val="hybridMultilevel"/>
    <w:tmpl w:val="EC344CEA"/>
    <w:lvl w:ilvl="0" w:tplc="6778E3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501AE"/>
    <w:multiLevelType w:val="hybridMultilevel"/>
    <w:tmpl w:val="3104E0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D7EAA"/>
    <w:multiLevelType w:val="hybridMultilevel"/>
    <w:tmpl w:val="201407D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C1DC">
      <w:start w:val="1"/>
      <w:numFmt w:val="bullet"/>
      <w:lvlText w:val="□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6"/>
  </w:num>
  <w:num w:numId="4">
    <w:abstractNumId w:val="23"/>
  </w:num>
  <w:num w:numId="5">
    <w:abstractNumId w:val="18"/>
  </w:num>
  <w:num w:numId="6">
    <w:abstractNumId w:val="21"/>
  </w:num>
  <w:num w:numId="7">
    <w:abstractNumId w:val="3"/>
  </w:num>
  <w:num w:numId="8">
    <w:abstractNumId w:val="14"/>
  </w:num>
  <w:num w:numId="9">
    <w:abstractNumId w:val="27"/>
  </w:num>
  <w:num w:numId="10">
    <w:abstractNumId w:val="8"/>
  </w:num>
  <w:num w:numId="11">
    <w:abstractNumId w:val="25"/>
  </w:num>
  <w:num w:numId="12">
    <w:abstractNumId w:val="12"/>
  </w:num>
  <w:num w:numId="13">
    <w:abstractNumId w:val="10"/>
  </w:num>
  <w:num w:numId="14">
    <w:abstractNumId w:val="5"/>
  </w:num>
  <w:num w:numId="15">
    <w:abstractNumId w:val="0"/>
  </w:num>
  <w:num w:numId="16">
    <w:abstractNumId w:val="2"/>
  </w:num>
  <w:num w:numId="17">
    <w:abstractNumId w:val="1"/>
  </w:num>
  <w:num w:numId="18">
    <w:abstractNumId w:val="16"/>
  </w:num>
  <w:num w:numId="19">
    <w:abstractNumId w:val="9"/>
  </w:num>
  <w:num w:numId="20">
    <w:abstractNumId w:val="24"/>
  </w:num>
  <w:num w:numId="21">
    <w:abstractNumId w:val="13"/>
  </w:num>
  <w:num w:numId="22">
    <w:abstractNumId w:val="4"/>
  </w:num>
  <w:num w:numId="23">
    <w:abstractNumId w:val="22"/>
  </w:num>
  <w:num w:numId="24">
    <w:abstractNumId w:val="20"/>
  </w:num>
  <w:num w:numId="25">
    <w:abstractNumId w:val="17"/>
  </w:num>
  <w:num w:numId="26">
    <w:abstractNumId w:val="11"/>
  </w:num>
  <w:num w:numId="27">
    <w:abstractNumId w:val="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4098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39"/>
    <w:rsid w:val="00001861"/>
    <w:rsid w:val="0000201B"/>
    <w:rsid w:val="00004904"/>
    <w:rsid w:val="000074A5"/>
    <w:rsid w:val="000106AA"/>
    <w:rsid w:val="000129F7"/>
    <w:rsid w:val="00015693"/>
    <w:rsid w:val="000174A5"/>
    <w:rsid w:val="000227EE"/>
    <w:rsid w:val="00034B05"/>
    <w:rsid w:val="00035C6D"/>
    <w:rsid w:val="00036077"/>
    <w:rsid w:val="0004678E"/>
    <w:rsid w:val="000542E1"/>
    <w:rsid w:val="00056867"/>
    <w:rsid w:val="0007299C"/>
    <w:rsid w:val="0007582B"/>
    <w:rsid w:val="0008405B"/>
    <w:rsid w:val="000927B5"/>
    <w:rsid w:val="000A42E8"/>
    <w:rsid w:val="000A4D81"/>
    <w:rsid w:val="000B646C"/>
    <w:rsid w:val="000B75CA"/>
    <w:rsid w:val="000C0DA0"/>
    <w:rsid w:val="000D1650"/>
    <w:rsid w:val="000D2CA3"/>
    <w:rsid w:val="000D7332"/>
    <w:rsid w:val="000D75FD"/>
    <w:rsid w:val="000E427B"/>
    <w:rsid w:val="000F3749"/>
    <w:rsid w:val="000F4703"/>
    <w:rsid w:val="000F6FBF"/>
    <w:rsid w:val="001048B5"/>
    <w:rsid w:val="0010775A"/>
    <w:rsid w:val="0012014E"/>
    <w:rsid w:val="00122316"/>
    <w:rsid w:val="001227AC"/>
    <w:rsid w:val="00126AA9"/>
    <w:rsid w:val="00126BA6"/>
    <w:rsid w:val="00134E05"/>
    <w:rsid w:val="00135C8C"/>
    <w:rsid w:val="00136E44"/>
    <w:rsid w:val="00143B3B"/>
    <w:rsid w:val="00145B01"/>
    <w:rsid w:val="001474EE"/>
    <w:rsid w:val="00150C3E"/>
    <w:rsid w:val="001562AF"/>
    <w:rsid w:val="00161709"/>
    <w:rsid w:val="00162764"/>
    <w:rsid w:val="0016EA19"/>
    <w:rsid w:val="00171483"/>
    <w:rsid w:val="00177CDA"/>
    <w:rsid w:val="001870C6"/>
    <w:rsid w:val="00191848"/>
    <w:rsid w:val="001A3EF3"/>
    <w:rsid w:val="001A3FCD"/>
    <w:rsid w:val="001A4D16"/>
    <w:rsid w:val="001A6DB0"/>
    <w:rsid w:val="001B1D84"/>
    <w:rsid w:val="001C01C4"/>
    <w:rsid w:val="001C17A6"/>
    <w:rsid w:val="001C2327"/>
    <w:rsid w:val="001C2999"/>
    <w:rsid w:val="001D60F6"/>
    <w:rsid w:val="001D6F06"/>
    <w:rsid w:val="001D72BC"/>
    <w:rsid w:val="001D752F"/>
    <w:rsid w:val="001F1208"/>
    <w:rsid w:val="001F1F16"/>
    <w:rsid w:val="001F3C7D"/>
    <w:rsid w:val="001F7398"/>
    <w:rsid w:val="0021119E"/>
    <w:rsid w:val="00211610"/>
    <w:rsid w:val="002119F6"/>
    <w:rsid w:val="00211FC3"/>
    <w:rsid w:val="0021676E"/>
    <w:rsid w:val="00216FC8"/>
    <w:rsid w:val="00220B99"/>
    <w:rsid w:val="00221667"/>
    <w:rsid w:val="00222B6B"/>
    <w:rsid w:val="00226B3E"/>
    <w:rsid w:val="0023049A"/>
    <w:rsid w:val="00230F1A"/>
    <w:rsid w:val="00242806"/>
    <w:rsid w:val="00255900"/>
    <w:rsid w:val="002575B4"/>
    <w:rsid w:val="002706B8"/>
    <w:rsid w:val="00272958"/>
    <w:rsid w:val="00287367"/>
    <w:rsid w:val="00287A53"/>
    <w:rsid w:val="00290DF9"/>
    <w:rsid w:val="00291744"/>
    <w:rsid w:val="0029208C"/>
    <w:rsid w:val="00292CCB"/>
    <w:rsid w:val="00295599"/>
    <w:rsid w:val="00295987"/>
    <w:rsid w:val="002A313E"/>
    <w:rsid w:val="002A3FEC"/>
    <w:rsid w:val="002A4DDA"/>
    <w:rsid w:val="002A52E6"/>
    <w:rsid w:val="002B3A55"/>
    <w:rsid w:val="002B6CA9"/>
    <w:rsid w:val="002C1FA8"/>
    <w:rsid w:val="002C5BCE"/>
    <w:rsid w:val="002D46E9"/>
    <w:rsid w:val="002D7D4A"/>
    <w:rsid w:val="002F2F64"/>
    <w:rsid w:val="002F331D"/>
    <w:rsid w:val="002F440D"/>
    <w:rsid w:val="002F5C43"/>
    <w:rsid w:val="002F73AE"/>
    <w:rsid w:val="00303106"/>
    <w:rsid w:val="003055F1"/>
    <w:rsid w:val="00311D48"/>
    <w:rsid w:val="0031723E"/>
    <w:rsid w:val="003209F9"/>
    <w:rsid w:val="00321263"/>
    <w:rsid w:val="00322F2E"/>
    <w:rsid w:val="00325868"/>
    <w:rsid w:val="003321F2"/>
    <w:rsid w:val="00336797"/>
    <w:rsid w:val="00337F18"/>
    <w:rsid w:val="00346705"/>
    <w:rsid w:val="003543A4"/>
    <w:rsid w:val="003543EF"/>
    <w:rsid w:val="00355682"/>
    <w:rsid w:val="00356F59"/>
    <w:rsid w:val="00360838"/>
    <w:rsid w:val="0037169D"/>
    <w:rsid w:val="003760C3"/>
    <w:rsid w:val="00376869"/>
    <w:rsid w:val="0039103E"/>
    <w:rsid w:val="00391FF8"/>
    <w:rsid w:val="00394CCE"/>
    <w:rsid w:val="0039518A"/>
    <w:rsid w:val="003B2846"/>
    <w:rsid w:val="003D6C8E"/>
    <w:rsid w:val="003E009F"/>
    <w:rsid w:val="003E0291"/>
    <w:rsid w:val="003E4F2E"/>
    <w:rsid w:val="003E5795"/>
    <w:rsid w:val="003E732F"/>
    <w:rsid w:val="003E7413"/>
    <w:rsid w:val="003F2BBC"/>
    <w:rsid w:val="003F692E"/>
    <w:rsid w:val="00401856"/>
    <w:rsid w:val="00401C29"/>
    <w:rsid w:val="00405506"/>
    <w:rsid w:val="00406642"/>
    <w:rsid w:val="00406F9A"/>
    <w:rsid w:val="004100B4"/>
    <w:rsid w:val="00411D9C"/>
    <w:rsid w:val="00413A2E"/>
    <w:rsid w:val="00413AB7"/>
    <w:rsid w:val="0041630E"/>
    <w:rsid w:val="00417990"/>
    <w:rsid w:val="00422743"/>
    <w:rsid w:val="00427004"/>
    <w:rsid w:val="00437A94"/>
    <w:rsid w:val="004410B5"/>
    <w:rsid w:val="004470BA"/>
    <w:rsid w:val="004554E2"/>
    <w:rsid w:val="00460C76"/>
    <w:rsid w:val="00474465"/>
    <w:rsid w:val="004744A4"/>
    <w:rsid w:val="004826E0"/>
    <w:rsid w:val="004846D0"/>
    <w:rsid w:val="00491A88"/>
    <w:rsid w:val="004A4550"/>
    <w:rsid w:val="004B21BB"/>
    <w:rsid w:val="004B2313"/>
    <w:rsid w:val="004B62D4"/>
    <w:rsid w:val="004C0BC1"/>
    <w:rsid w:val="004C3DB4"/>
    <w:rsid w:val="004C6D83"/>
    <w:rsid w:val="004D546B"/>
    <w:rsid w:val="004E609A"/>
    <w:rsid w:val="004F4087"/>
    <w:rsid w:val="004F6C54"/>
    <w:rsid w:val="00503190"/>
    <w:rsid w:val="005040CB"/>
    <w:rsid w:val="00504B6C"/>
    <w:rsid w:val="005055B3"/>
    <w:rsid w:val="00511E82"/>
    <w:rsid w:val="005143CD"/>
    <w:rsid w:val="00515F60"/>
    <w:rsid w:val="0052046A"/>
    <w:rsid w:val="00521D7D"/>
    <w:rsid w:val="00526153"/>
    <w:rsid w:val="00533497"/>
    <w:rsid w:val="00533DCA"/>
    <w:rsid w:val="00534B0F"/>
    <w:rsid w:val="00537C1E"/>
    <w:rsid w:val="00541F2D"/>
    <w:rsid w:val="00542889"/>
    <w:rsid w:val="00544658"/>
    <w:rsid w:val="005477F9"/>
    <w:rsid w:val="00550946"/>
    <w:rsid w:val="00552CB2"/>
    <w:rsid w:val="00555E46"/>
    <w:rsid w:val="0056537F"/>
    <w:rsid w:val="00565687"/>
    <w:rsid w:val="00567CE6"/>
    <w:rsid w:val="00574964"/>
    <w:rsid w:val="005754CC"/>
    <w:rsid w:val="00582C89"/>
    <w:rsid w:val="00586D7E"/>
    <w:rsid w:val="00591EB7"/>
    <w:rsid w:val="00591FC0"/>
    <w:rsid w:val="00594DA8"/>
    <w:rsid w:val="005A6131"/>
    <w:rsid w:val="005C2106"/>
    <w:rsid w:val="005C4E50"/>
    <w:rsid w:val="005C5DAE"/>
    <w:rsid w:val="005D155E"/>
    <w:rsid w:val="005D42B4"/>
    <w:rsid w:val="005D6368"/>
    <w:rsid w:val="005E145B"/>
    <w:rsid w:val="005E4FD4"/>
    <w:rsid w:val="005F4B0E"/>
    <w:rsid w:val="005F65AA"/>
    <w:rsid w:val="00601214"/>
    <w:rsid w:val="0063419F"/>
    <w:rsid w:val="00636170"/>
    <w:rsid w:val="0064057D"/>
    <w:rsid w:val="006407D6"/>
    <w:rsid w:val="00647904"/>
    <w:rsid w:val="00650DBD"/>
    <w:rsid w:val="0065296E"/>
    <w:rsid w:val="00661932"/>
    <w:rsid w:val="006656A0"/>
    <w:rsid w:val="00677D1E"/>
    <w:rsid w:val="00692464"/>
    <w:rsid w:val="00693A01"/>
    <w:rsid w:val="00695203"/>
    <w:rsid w:val="0069541A"/>
    <w:rsid w:val="006A3245"/>
    <w:rsid w:val="006A40A8"/>
    <w:rsid w:val="006A556E"/>
    <w:rsid w:val="006B36BC"/>
    <w:rsid w:val="006B63DD"/>
    <w:rsid w:val="006B68A9"/>
    <w:rsid w:val="006C0630"/>
    <w:rsid w:val="006C3051"/>
    <w:rsid w:val="006C6949"/>
    <w:rsid w:val="006C7316"/>
    <w:rsid w:val="006D628D"/>
    <w:rsid w:val="006E3AD3"/>
    <w:rsid w:val="006E606E"/>
    <w:rsid w:val="006F47AF"/>
    <w:rsid w:val="006F65BE"/>
    <w:rsid w:val="00717412"/>
    <w:rsid w:val="00724280"/>
    <w:rsid w:val="00724833"/>
    <w:rsid w:val="00725861"/>
    <w:rsid w:val="007310E8"/>
    <w:rsid w:val="00732A49"/>
    <w:rsid w:val="00733B0E"/>
    <w:rsid w:val="00736481"/>
    <w:rsid w:val="007364D8"/>
    <w:rsid w:val="00736B7F"/>
    <w:rsid w:val="0073728B"/>
    <w:rsid w:val="00737DE1"/>
    <w:rsid w:val="00740916"/>
    <w:rsid w:val="0074278E"/>
    <w:rsid w:val="007468C2"/>
    <w:rsid w:val="0075136C"/>
    <w:rsid w:val="00755BBC"/>
    <w:rsid w:val="00756D6B"/>
    <w:rsid w:val="00760EEB"/>
    <w:rsid w:val="00763F1C"/>
    <w:rsid w:val="00767742"/>
    <w:rsid w:val="007727DA"/>
    <w:rsid w:val="00774C5F"/>
    <w:rsid w:val="00776C4E"/>
    <w:rsid w:val="00783868"/>
    <w:rsid w:val="00784698"/>
    <w:rsid w:val="007868E3"/>
    <w:rsid w:val="00796613"/>
    <w:rsid w:val="007B0390"/>
    <w:rsid w:val="007B3E9A"/>
    <w:rsid w:val="007C0F45"/>
    <w:rsid w:val="007C297B"/>
    <w:rsid w:val="007C4BC1"/>
    <w:rsid w:val="007C56DA"/>
    <w:rsid w:val="007C5718"/>
    <w:rsid w:val="007D123D"/>
    <w:rsid w:val="007D3C1E"/>
    <w:rsid w:val="007D3E4D"/>
    <w:rsid w:val="007D4947"/>
    <w:rsid w:val="007E1129"/>
    <w:rsid w:val="007E15C7"/>
    <w:rsid w:val="007F080C"/>
    <w:rsid w:val="00804801"/>
    <w:rsid w:val="0081539A"/>
    <w:rsid w:val="00815A6E"/>
    <w:rsid w:val="008241CC"/>
    <w:rsid w:val="0082575D"/>
    <w:rsid w:val="00834F1B"/>
    <w:rsid w:val="008466B8"/>
    <w:rsid w:val="00847343"/>
    <w:rsid w:val="00852F39"/>
    <w:rsid w:val="00857CAC"/>
    <w:rsid w:val="00862504"/>
    <w:rsid w:val="00863C83"/>
    <w:rsid w:val="00865684"/>
    <w:rsid w:val="00870D2D"/>
    <w:rsid w:val="00874BD9"/>
    <w:rsid w:val="00894E01"/>
    <w:rsid w:val="008A131A"/>
    <w:rsid w:val="008B06C0"/>
    <w:rsid w:val="008B0DE9"/>
    <w:rsid w:val="008B1410"/>
    <w:rsid w:val="008B3966"/>
    <w:rsid w:val="008C5E9C"/>
    <w:rsid w:val="008C60E0"/>
    <w:rsid w:val="008D086B"/>
    <w:rsid w:val="008D6074"/>
    <w:rsid w:val="008E1895"/>
    <w:rsid w:val="008E36B6"/>
    <w:rsid w:val="008E7D4D"/>
    <w:rsid w:val="008F2CD5"/>
    <w:rsid w:val="0090126A"/>
    <w:rsid w:val="009027C6"/>
    <w:rsid w:val="00902DA6"/>
    <w:rsid w:val="00905044"/>
    <w:rsid w:val="00905B15"/>
    <w:rsid w:val="0090693D"/>
    <w:rsid w:val="00923E74"/>
    <w:rsid w:val="00925153"/>
    <w:rsid w:val="009259E3"/>
    <w:rsid w:val="00925EA6"/>
    <w:rsid w:val="00926963"/>
    <w:rsid w:val="00934421"/>
    <w:rsid w:val="00934E15"/>
    <w:rsid w:val="0093688F"/>
    <w:rsid w:val="00942238"/>
    <w:rsid w:val="00942266"/>
    <w:rsid w:val="009474AA"/>
    <w:rsid w:val="00950178"/>
    <w:rsid w:val="00950B7A"/>
    <w:rsid w:val="009518FF"/>
    <w:rsid w:val="009555FD"/>
    <w:rsid w:val="0095791F"/>
    <w:rsid w:val="00963010"/>
    <w:rsid w:val="0097122B"/>
    <w:rsid w:val="0097164B"/>
    <w:rsid w:val="0097366A"/>
    <w:rsid w:val="00982214"/>
    <w:rsid w:val="00982A69"/>
    <w:rsid w:val="009866E3"/>
    <w:rsid w:val="00987E98"/>
    <w:rsid w:val="00992BC3"/>
    <w:rsid w:val="00993084"/>
    <w:rsid w:val="00995BEE"/>
    <w:rsid w:val="009A1985"/>
    <w:rsid w:val="009A1B6A"/>
    <w:rsid w:val="009A7DF8"/>
    <w:rsid w:val="009B3939"/>
    <w:rsid w:val="009C2F21"/>
    <w:rsid w:val="009C33AA"/>
    <w:rsid w:val="009D675C"/>
    <w:rsid w:val="009D73CC"/>
    <w:rsid w:val="009F0FE1"/>
    <w:rsid w:val="00A00700"/>
    <w:rsid w:val="00A04A81"/>
    <w:rsid w:val="00A11FB0"/>
    <w:rsid w:val="00A137BD"/>
    <w:rsid w:val="00A16DE4"/>
    <w:rsid w:val="00A17372"/>
    <w:rsid w:val="00A2342B"/>
    <w:rsid w:val="00A332A9"/>
    <w:rsid w:val="00A43A63"/>
    <w:rsid w:val="00A5056F"/>
    <w:rsid w:val="00A51859"/>
    <w:rsid w:val="00A52128"/>
    <w:rsid w:val="00A548CC"/>
    <w:rsid w:val="00A54D70"/>
    <w:rsid w:val="00A56C0F"/>
    <w:rsid w:val="00A60228"/>
    <w:rsid w:val="00A66680"/>
    <w:rsid w:val="00A81A39"/>
    <w:rsid w:val="00A842DC"/>
    <w:rsid w:val="00A85892"/>
    <w:rsid w:val="00A938FF"/>
    <w:rsid w:val="00A9520A"/>
    <w:rsid w:val="00A97794"/>
    <w:rsid w:val="00AB31EA"/>
    <w:rsid w:val="00AB44B1"/>
    <w:rsid w:val="00AC07CA"/>
    <w:rsid w:val="00AD078D"/>
    <w:rsid w:val="00AD0A98"/>
    <w:rsid w:val="00AD0E1A"/>
    <w:rsid w:val="00AD6D38"/>
    <w:rsid w:val="00AE3634"/>
    <w:rsid w:val="00AE5FED"/>
    <w:rsid w:val="00AF081E"/>
    <w:rsid w:val="00AF10DE"/>
    <w:rsid w:val="00AF2896"/>
    <w:rsid w:val="00AF5482"/>
    <w:rsid w:val="00B04B66"/>
    <w:rsid w:val="00B06101"/>
    <w:rsid w:val="00B10642"/>
    <w:rsid w:val="00B10700"/>
    <w:rsid w:val="00B11428"/>
    <w:rsid w:val="00B1563F"/>
    <w:rsid w:val="00B1770F"/>
    <w:rsid w:val="00B206D5"/>
    <w:rsid w:val="00B40427"/>
    <w:rsid w:val="00B65B18"/>
    <w:rsid w:val="00B66AD5"/>
    <w:rsid w:val="00B802AF"/>
    <w:rsid w:val="00B872E2"/>
    <w:rsid w:val="00B90549"/>
    <w:rsid w:val="00B9307E"/>
    <w:rsid w:val="00B93469"/>
    <w:rsid w:val="00BA5403"/>
    <w:rsid w:val="00BB4B2F"/>
    <w:rsid w:val="00BB5DA6"/>
    <w:rsid w:val="00BB7F79"/>
    <w:rsid w:val="00BC215B"/>
    <w:rsid w:val="00BD25A3"/>
    <w:rsid w:val="00BD2CCC"/>
    <w:rsid w:val="00BD4B1B"/>
    <w:rsid w:val="00BD7390"/>
    <w:rsid w:val="00BE089D"/>
    <w:rsid w:val="00BE2F42"/>
    <w:rsid w:val="00BF1DB3"/>
    <w:rsid w:val="00BF26EB"/>
    <w:rsid w:val="00BF4E38"/>
    <w:rsid w:val="00BF5980"/>
    <w:rsid w:val="00C0170E"/>
    <w:rsid w:val="00C036A5"/>
    <w:rsid w:val="00C04ECC"/>
    <w:rsid w:val="00C106B3"/>
    <w:rsid w:val="00C20638"/>
    <w:rsid w:val="00C30020"/>
    <w:rsid w:val="00C40238"/>
    <w:rsid w:val="00C41027"/>
    <w:rsid w:val="00C45B43"/>
    <w:rsid w:val="00C476D8"/>
    <w:rsid w:val="00C554E1"/>
    <w:rsid w:val="00C56199"/>
    <w:rsid w:val="00C57C65"/>
    <w:rsid w:val="00C603CB"/>
    <w:rsid w:val="00C67A3C"/>
    <w:rsid w:val="00C725D7"/>
    <w:rsid w:val="00C73802"/>
    <w:rsid w:val="00C74885"/>
    <w:rsid w:val="00C83AC2"/>
    <w:rsid w:val="00C84F2D"/>
    <w:rsid w:val="00C85FE6"/>
    <w:rsid w:val="00C932B6"/>
    <w:rsid w:val="00C957AE"/>
    <w:rsid w:val="00CA3A00"/>
    <w:rsid w:val="00CA3C61"/>
    <w:rsid w:val="00CA68B0"/>
    <w:rsid w:val="00CB3B64"/>
    <w:rsid w:val="00CB6A9E"/>
    <w:rsid w:val="00CB7A53"/>
    <w:rsid w:val="00CC4077"/>
    <w:rsid w:val="00CC489A"/>
    <w:rsid w:val="00CC5B4B"/>
    <w:rsid w:val="00CC5BD8"/>
    <w:rsid w:val="00CE0D23"/>
    <w:rsid w:val="00CE7175"/>
    <w:rsid w:val="00CE7939"/>
    <w:rsid w:val="00CF2835"/>
    <w:rsid w:val="00CF2DDF"/>
    <w:rsid w:val="00CF4CC3"/>
    <w:rsid w:val="00D21C04"/>
    <w:rsid w:val="00D23BF0"/>
    <w:rsid w:val="00D34954"/>
    <w:rsid w:val="00D37CAE"/>
    <w:rsid w:val="00D4156E"/>
    <w:rsid w:val="00D41785"/>
    <w:rsid w:val="00D42922"/>
    <w:rsid w:val="00D53D7E"/>
    <w:rsid w:val="00D55F88"/>
    <w:rsid w:val="00D57F0C"/>
    <w:rsid w:val="00D60644"/>
    <w:rsid w:val="00D63D50"/>
    <w:rsid w:val="00D652C7"/>
    <w:rsid w:val="00D65321"/>
    <w:rsid w:val="00D67C21"/>
    <w:rsid w:val="00D70AAD"/>
    <w:rsid w:val="00D76471"/>
    <w:rsid w:val="00D81292"/>
    <w:rsid w:val="00D812F8"/>
    <w:rsid w:val="00D8321A"/>
    <w:rsid w:val="00D844C3"/>
    <w:rsid w:val="00D96CA5"/>
    <w:rsid w:val="00DA1833"/>
    <w:rsid w:val="00DB10D3"/>
    <w:rsid w:val="00DB55CB"/>
    <w:rsid w:val="00DB55DD"/>
    <w:rsid w:val="00DB6D4A"/>
    <w:rsid w:val="00DB7B91"/>
    <w:rsid w:val="00DD2307"/>
    <w:rsid w:val="00DD23F3"/>
    <w:rsid w:val="00DD3605"/>
    <w:rsid w:val="00DD3F16"/>
    <w:rsid w:val="00DE10EC"/>
    <w:rsid w:val="00DE1AE1"/>
    <w:rsid w:val="00DF2B65"/>
    <w:rsid w:val="00DF4DCF"/>
    <w:rsid w:val="00DF5BE7"/>
    <w:rsid w:val="00E03E41"/>
    <w:rsid w:val="00E045C1"/>
    <w:rsid w:val="00E10C6A"/>
    <w:rsid w:val="00E13698"/>
    <w:rsid w:val="00E2578D"/>
    <w:rsid w:val="00E42F58"/>
    <w:rsid w:val="00E523D4"/>
    <w:rsid w:val="00E60E73"/>
    <w:rsid w:val="00E655C6"/>
    <w:rsid w:val="00E71397"/>
    <w:rsid w:val="00E72919"/>
    <w:rsid w:val="00E76AB2"/>
    <w:rsid w:val="00E833D7"/>
    <w:rsid w:val="00E92BBB"/>
    <w:rsid w:val="00E94DC4"/>
    <w:rsid w:val="00EA444A"/>
    <w:rsid w:val="00EA499B"/>
    <w:rsid w:val="00EB0639"/>
    <w:rsid w:val="00EC2056"/>
    <w:rsid w:val="00EC2CA8"/>
    <w:rsid w:val="00EC4925"/>
    <w:rsid w:val="00ED1C9A"/>
    <w:rsid w:val="00EE0546"/>
    <w:rsid w:val="00EE328E"/>
    <w:rsid w:val="00EF030A"/>
    <w:rsid w:val="00F04973"/>
    <w:rsid w:val="00F073A1"/>
    <w:rsid w:val="00F07773"/>
    <w:rsid w:val="00F11677"/>
    <w:rsid w:val="00F14159"/>
    <w:rsid w:val="00F17A70"/>
    <w:rsid w:val="00F20AEE"/>
    <w:rsid w:val="00F257C1"/>
    <w:rsid w:val="00F307EC"/>
    <w:rsid w:val="00F378A7"/>
    <w:rsid w:val="00F412E3"/>
    <w:rsid w:val="00F42994"/>
    <w:rsid w:val="00F55A13"/>
    <w:rsid w:val="00F668FF"/>
    <w:rsid w:val="00F73858"/>
    <w:rsid w:val="00F87269"/>
    <w:rsid w:val="00F94AA4"/>
    <w:rsid w:val="00FA3961"/>
    <w:rsid w:val="00FB369C"/>
    <w:rsid w:val="00FB46C6"/>
    <w:rsid w:val="00FB4ECA"/>
    <w:rsid w:val="00FB72C7"/>
    <w:rsid w:val="00FB73FC"/>
    <w:rsid w:val="00FC1495"/>
    <w:rsid w:val="00FC3941"/>
    <w:rsid w:val="00FD0E0A"/>
    <w:rsid w:val="00FD6DB8"/>
    <w:rsid w:val="00FE18D5"/>
    <w:rsid w:val="00FE56AD"/>
    <w:rsid w:val="00FF0E9C"/>
    <w:rsid w:val="00FF4938"/>
    <w:rsid w:val="00FF51A3"/>
    <w:rsid w:val="08700412"/>
    <w:rsid w:val="180C6126"/>
    <w:rsid w:val="1F89E1E4"/>
    <w:rsid w:val="25B99A04"/>
    <w:rsid w:val="327B8643"/>
    <w:rsid w:val="398DA3AD"/>
    <w:rsid w:val="39C65D42"/>
    <w:rsid w:val="3CE4AC42"/>
    <w:rsid w:val="3CEAE2AD"/>
    <w:rsid w:val="4642E456"/>
    <w:rsid w:val="50F57C52"/>
    <w:rsid w:val="54AC7926"/>
    <w:rsid w:val="564F225C"/>
    <w:rsid w:val="597F9E95"/>
    <w:rsid w:val="5C2CEAAC"/>
    <w:rsid w:val="5D3BAB91"/>
    <w:rsid w:val="71AC1F2E"/>
    <w:rsid w:val="7342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  <w14:docId w14:val="144224EA"/>
  <w15:docId w15:val="{B3907F04-2DDA-4BF5-ABA9-F366BE47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character" w:customStyle="1" w:styleId="cm-keyword">
    <w:name w:val="cm-keyword"/>
    <w:basedOn w:val="Absatz-Standardschriftart"/>
    <w:rsid w:val="000074A5"/>
  </w:style>
  <w:style w:type="character" w:styleId="HTMLCode">
    <w:name w:val="HTML Code"/>
    <w:basedOn w:val="Absatz-Standardschriftart"/>
    <w:uiPriority w:val="99"/>
    <w:semiHidden/>
    <w:unhideWhenUsed/>
    <w:rsid w:val="000074A5"/>
    <w:rPr>
      <w:rFonts w:ascii="Courier New" w:eastAsia="Times New Roman" w:hAnsi="Courier New" w:cs="Courier New"/>
      <w:sz w:val="20"/>
      <w:szCs w:val="20"/>
    </w:rPr>
  </w:style>
  <w:style w:type="table" w:customStyle="1" w:styleId="TabellemithellemGitternetz1">
    <w:name w:val="Tabelle mit hellem Gitternetz1"/>
    <w:basedOn w:val="NormaleTabelle"/>
    <w:uiPriority w:val="40"/>
    <w:rsid w:val="008E36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1C01C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Gitternetztabelle1hellAkzent5">
    <w:name w:val="Grid Table 1 Light Accent 5"/>
    <w:basedOn w:val="NormaleTabelle"/>
    <w:uiPriority w:val="46"/>
    <w:rsid w:val="0090126A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99"/>
    <w:rsid w:val="009012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99"/>
    <w:rsid w:val="00774C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1">
    <w:name w:val="Grid Table 1 Light Accent 1"/>
    <w:basedOn w:val="NormaleTabelle"/>
    <w:uiPriority w:val="46"/>
    <w:rsid w:val="00774C5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png"/><Relationship Id="rId4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.vsd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ferendariat\Lernfeldentwicklung\Woche%201\Vorlage%20AB_Lernfelder_CC-BY-SA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17" ma:contentTypeDescription="Ein neues Dokument erstellen." ma:contentTypeScope="" ma:versionID="ff141fc9cc242c438dfc5d3d97417a14">
  <xsd:schema xmlns:xsd="http://www.w3.org/2001/XMLSchema" xmlns:xs="http://www.w3.org/2001/XMLSchema" xmlns:p="http://schemas.microsoft.com/office/2006/metadata/properties" xmlns:ns2="ca118f7d-7339-4833-8001-ded2c5c3d1f7" xmlns:ns3="a278a54f-ee17-484f-bbcf-361ea9da9fa1" targetNamespace="http://schemas.microsoft.com/office/2006/metadata/properties" ma:root="true" ma:fieldsID="8346079aaacf3677adbe2b165abfa062" ns2:_="" ns3:_="">
    <xsd:import namespace="ca118f7d-7339-4833-8001-ded2c5c3d1f7"/>
    <xsd:import namespace="a278a54f-ee17-484f-bbcf-361ea9da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e5709c27-35a6-4416-af55-34f601d1d3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8a54f-ee17-484f-bbcf-361ea9da9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4add214-c315-4160-943b-89e8f23b5398}" ma:internalName="TaxCatchAll" ma:showField="CatchAllData" ma:web="a278a54f-ee17-484f-bbcf-361ea9da9f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78a54f-ee17-484f-bbcf-361ea9da9fa1" xsi:nil="true"/>
    <lcf76f155ced4ddcb4097134ff3c332f xmlns="ca118f7d-7339-4833-8001-ded2c5c3d1f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59333-521C-4541-A3C9-F9D62CBEF9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353830-D527-469D-801E-D7594B26F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a278a54f-ee17-484f-bbcf-361ea9da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B284C-FF25-462B-A094-16B791F8A4FD}">
  <ds:schemaRefs>
    <ds:schemaRef ds:uri="http://schemas.microsoft.com/office/2006/metadata/properties"/>
    <ds:schemaRef ds:uri="http://purl.org/dc/elements/1.1/"/>
    <ds:schemaRef ds:uri="ca118f7d-7339-4833-8001-ded2c5c3d1f7"/>
    <ds:schemaRef ds:uri="a278a54f-ee17-484f-bbcf-361ea9da9fa1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2874EDF-67DB-4E0D-901B-DD6C546A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AB_Lernfelder_CC-BY-SA.dotx</Template>
  <TotalTime>0</TotalTime>
  <Pages>1</Pages>
  <Words>78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Deckblatt Empfehlungsschreiben</vt:lpstr>
    </vt:vector>
  </TitlesOfParts>
  <Manager/>
  <Company/>
  <LinksUpToDate>false</LinksUpToDate>
  <CharactersWithSpaces>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Deckblatt Empfehlungsschreiben</dc:title>
  <dc:subject/>
  <dc:creator>Joos, Mohr</dc:creator>
  <cp:keywords/>
  <dc:description/>
  <cp:lastModifiedBy>Geraldine Pastor</cp:lastModifiedBy>
  <cp:revision>18</cp:revision>
  <cp:lastPrinted>2018-09-26T14:16:00Z</cp:lastPrinted>
  <dcterms:created xsi:type="dcterms:W3CDTF">2020-10-23T08:44:00Z</dcterms:created>
  <dcterms:modified xsi:type="dcterms:W3CDTF">2022-10-18T14:04:00Z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