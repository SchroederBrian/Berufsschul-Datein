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D2E9" w14:textId="77777777" w:rsidR="009631D3" w:rsidRPr="009631D3" w:rsidRDefault="009631D3" w:rsidP="009631D3"/>
    <w:p w14:paraId="6AB0627E" w14:textId="6407E4B1" w:rsidR="00E235FF" w:rsidRPr="00E235FF" w:rsidRDefault="00E235FF" w:rsidP="00DE0823">
      <w:r w:rsidRPr="00E235FF">
        <w:t>IPv</w:t>
      </w:r>
      <w:r w:rsidR="00DE0823">
        <w:t>4</w:t>
      </w:r>
      <w:r w:rsidRPr="00E235FF">
        <w:t>-Adressen werden dezimal</w:t>
      </w:r>
      <w:r w:rsidR="00DE0823">
        <w:t xml:space="preserve"> dargestellt, MAC-Adressen</w:t>
      </w:r>
      <w:r w:rsidRPr="00E235FF">
        <w:t xml:space="preserve"> hexadezimal, um die Länge zu reduzieren</w:t>
      </w:r>
      <w:r w:rsidR="00DE0823">
        <w:t xml:space="preserve">. </w:t>
      </w:r>
    </w:p>
    <w:p w14:paraId="6AB0627F" w14:textId="77777777" w:rsidR="00E235FF" w:rsidRPr="00E235FF" w:rsidRDefault="00E235FF" w:rsidP="00E235FF">
      <w:r w:rsidRPr="00E235FF">
        <w:t>Jeweils eine Hexadezimalstelle entspricht vier Binärstellen, denn 2</w:t>
      </w:r>
      <w:r w:rsidRPr="00E235FF">
        <w:rPr>
          <w:vertAlign w:val="superscript"/>
        </w:rPr>
        <w:t>4</w:t>
      </w:r>
      <w:r w:rsidRPr="00E235FF">
        <w:t xml:space="preserve">  = 16. Daher lassen sich diese Systeme auch ohne Umweg dir</w:t>
      </w:r>
      <w:r>
        <w:t>ek</w:t>
      </w:r>
      <w:r w:rsidR="00A77110">
        <w:t>t</w:t>
      </w:r>
      <w:r>
        <w:t xml:space="preserve"> umwandeln.</w:t>
      </w:r>
      <w:r>
        <w:br/>
      </w:r>
    </w:p>
    <w:p w14:paraId="6AB06280" w14:textId="77777777" w:rsidR="00E235FF" w:rsidRPr="00E235FF" w:rsidRDefault="00E235FF" w:rsidP="00E235FF">
      <w:pPr>
        <w:pStyle w:val="berschrift2"/>
      </w:pPr>
      <w:r w:rsidRPr="00E235FF">
        <w:t>Vom Binär- ins Hexadezimalsystem</w:t>
      </w:r>
    </w:p>
    <w:p w14:paraId="6AB06281" w14:textId="77777777" w:rsidR="00E235FF" w:rsidRPr="00E235FF" w:rsidRDefault="00E235FF" w:rsidP="00E235FF">
      <w:r w:rsidRPr="00E235FF">
        <w:t>Unterteilen Sie die Binärzahl von rechts nach links in 4er-Päckchen, und wandeln Sie jedes Päckchen nach nebenstehender Tabelle in die entsprechende Hexadezimalzahl um.</w:t>
      </w:r>
    </w:p>
    <w:p w14:paraId="6AB06282" w14:textId="4B7486D4" w:rsidR="00E235FF" w:rsidRPr="00E235FF" w:rsidRDefault="00E235FF" w:rsidP="00A77110">
      <w:pPr>
        <w:ind w:left="2130" w:hanging="1425"/>
      </w:pPr>
      <w:r w:rsidRPr="00E235FF">
        <w:t>Beispiel:</w:t>
      </w:r>
      <w:r w:rsidRPr="00E235FF">
        <w:tab/>
        <w:t>10010110101011</w:t>
      </w:r>
      <w:r w:rsidRPr="00A77110">
        <w:rPr>
          <w:vertAlign w:val="subscript"/>
        </w:rPr>
        <w:t>(2)</w:t>
      </w:r>
      <w:r w:rsidRPr="00E235FF">
        <w:t xml:space="preserve"> = 00</w:t>
      </w:r>
      <w:r>
        <w:t>10 0101 1010 1011</w:t>
      </w:r>
      <w:r w:rsidR="00A77110" w:rsidRPr="00A77110">
        <w:rPr>
          <w:vertAlign w:val="subscript"/>
        </w:rPr>
        <w:t>(2)</w:t>
      </w:r>
      <w:r w:rsidR="00A77110">
        <w:br/>
        <w:t xml:space="preserve">                                      </w:t>
      </w:r>
      <w:r w:rsidR="00A77110">
        <w:sym w:font="Wingdings" w:char="F0F2"/>
      </w:r>
      <w:r w:rsidR="00A77110">
        <w:t xml:space="preserve">     </w:t>
      </w:r>
      <w:r w:rsidR="005C198C">
        <w:t xml:space="preserve">  </w:t>
      </w:r>
      <w:r w:rsidR="00A77110">
        <w:sym w:font="Wingdings" w:char="F0F2"/>
      </w:r>
      <w:r w:rsidR="00A77110">
        <w:t xml:space="preserve">     </w:t>
      </w:r>
      <w:r w:rsidR="00A77110">
        <w:sym w:font="Wingdings" w:char="F0F2"/>
      </w:r>
      <w:r w:rsidR="00A77110">
        <w:t xml:space="preserve">      </w:t>
      </w:r>
      <w:r w:rsidR="00A77110">
        <w:sym w:font="Wingdings" w:char="F0F2"/>
      </w:r>
      <w:r w:rsidR="00A77110">
        <w:br/>
        <w:t xml:space="preserve">                                      2       5       A      </w:t>
      </w:r>
      <w:r w:rsidR="005C198C">
        <w:t xml:space="preserve"> </w:t>
      </w:r>
      <w:r w:rsidR="00A77110">
        <w:t xml:space="preserve">B         </w:t>
      </w:r>
      <w:r>
        <w:t>= 25AB</w:t>
      </w:r>
      <w:r w:rsidR="00A77110">
        <w:rPr>
          <w:vertAlign w:val="subscript"/>
        </w:rPr>
        <w:t>(16</w:t>
      </w:r>
      <w:r w:rsidR="00A77110" w:rsidRPr="00A77110">
        <w:rPr>
          <w:vertAlign w:val="subscript"/>
        </w:rPr>
        <w:t>)</w:t>
      </w:r>
      <w:r>
        <w:br/>
      </w:r>
    </w:p>
    <w:p w14:paraId="6AB06283" w14:textId="77777777" w:rsidR="00E235FF" w:rsidRPr="00E235FF" w:rsidRDefault="00E235FF" w:rsidP="00E235FF">
      <w:pPr>
        <w:pStyle w:val="berschrift2"/>
      </w:pPr>
      <w:r w:rsidRPr="00E235FF">
        <w:t>Vom Hexadezimal- ins Binärsystem</w:t>
      </w:r>
    </w:p>
    <w:p w14:paraId="6AB06284" w14:textId="77777777" w:rsidR="00E235FF" w:rsidRPr="00E235FF" w:rsidRDefault="00E235FF" w:rsidP="00E235FF">
      <w:r w:rsidRPr="00E235FF">
        <w:t>Wandeln Sie die Hexadezimalzahlen der Reihe nach in die entsprechenden vierstelligen Binärzahlen um.</w:t>
      </w:r>
    </w:p>
    <w:p w14:paraId="6AB06286" w14:textId="08F921AB" w:rsidR="00E235FF" w:rsidRPr="00E235FF" w:rsidRDefault="00E235FF" w:rsidP="002965C7">
      <w:pPr>
        <w:ind w:left="2124" w:hanging="1419"/>
      </w:pPr>
      <w:r w:rsidRPr="00E235FF">
        <w:t>Beispiel:</w:t>
      </w:r>
      <w:r w:rsidRPr="00E235FF">
        <w:tab/>
        <w:t>49A02</w:t>
      </w:r>
      <w:r w:rsidR="00A77110">
        <w:rPr>
          <w:vertAlign w:val="subscript"/>
        </w:rPr>
        <w:t>(16</w:t>
      </w:r>
      <w:r w:rsidR="00A77110" w:rsidRPr="00A77110">
        <w:rPr>
          <w:vertAlign w:val="subscript"/>
        </w:rPr>
        <w:t>)</w:t>
      </w:r>
      <w:r w:rsidR="00A77110">
        <w:t xml:space="preserve"> =</w:t>
      </w:r>
      <w:r w:rsidR="009805B3">
        <w:t xml:space="preserve">     4       9       A      0       2</w:t>
      </w:r>
      <w:r w:rsidR="00A77110">
        <w:br/>
      </w:r>
      <w:r w:rsidR="009805B3">
        <w:t xml:space="preserve">           </w:t>
      </w:r>
      <w:r w:rsidR="00E33429">
        <w:t xml:space="preserve">        </w:t>
      </w:r>
      <w:r w:rsidR="009805B3">
        <w:t xml:space="preserve">   </w:t>
      </w:r>
      <w:r w:rsidR="009805B3">
        <w:sym w:font="Wingdings" w:char="F0F2"/>
      </w:r>
      <w:r w:rsidR="009805B3">
        <w:t xml:space="preserve">      </w:t>
      </w:r>
      <w:r w:rsidR="009805B3">
        <w:sym w:font="Wingdings" w:char="F0F2"/>
      </w:r>
      <w:r w:rsidR="009805B3">
        <w:t xml:space="preserve">      </w:t>
      </w:r>
      <w:r w:rsidR="009805B3">
        <w:sym w:font="Wingdings" w:char="F0F2"/>
      </w:r>
      <w:r w:rsidR="009805B3">
        <w:t xml:space="preserve">      </w:t>
      </w:r>
      <w:r w:rsidR="009805B3">
        <w:sym w:font="Wingdings" w:char="F0F2"/>
      </w:r>
      <w:r w:rsidR="009805B3">
        <w:t xml:space="preserve">      </w:t>
      </w:r>
      <w:r w:rsidR="009805B3">
        <w:sym w:font="Wingdings" w:char="F0F2"/>
      </w:r>
      <w:r w:rsidR="009805B3">
        <w:t xml:space="preserve"> </w:t>
      </w:r>
      <w:r w:rsidR="00A77110">
        <w:br/>
        <w:t xml:space="preserve">              </w:t>
      </w:r>
      <w:r w:rsidR="00E33429">
        <w:t xml:space="preserve">   </w:t>
      </w:r>
      <w:r w:rsidR="00A77110">
        <w:t xml:space="preserve">   </w:t>
      </w:r>
      <w:r w:rsidRPr="00E235FF">
        <w:t>0100 1001 1010 0000 0010 = 1001001101000000010</w:t>
      </w:r>
      <w:r w:rsidR="00A77110" w:rsidRPr="00A77110">
        <w:rPr>
          <w:vertAlign w:val="subscript"/>
        </w:rPr>
        <w:t>(2)</w:t>
      </w:r>
      <w:r w:rsidRPr="00E235FF">
        <w:t xml:space="preserve"> </w:t>
      </w:r>
    </w:p>
    <w:p w14:paraId="4EFA79A0" w14:textId="77777777" w:rsidR="007959B2" w:rsidRDefault="007959B2" w:rsidP="00E235FF">
      <w:pPr>
        <w:pStyle w:val="berschrift2"/>
      </w:pPr>
    </w:p>
    <w:p w14:paraId="0EEB47A1" w14:textId="0D64BCE9" w:rsidR="004E1D01" w:rsidRPr="00E235FF" w:rsidRDefault="004E1D01" w:rsidP="004E1D01">
      <w:pPr>
        <w:pStyle w:val="berschrift2"/>
      </w:pPr>
      <w:r w:rsidRPr="00E235FF">
        <w:t xml:space="preserve">Vom </w:t>
      </w:r>
      <w:r>
        <w:t>Hexad</w:t>
      </w:r>
      <w:r w:rsidRPr="00E235FF">
        <w:t xml:space="preserve">ezimal- ins </w:t>
      </w:r>
      <w:r>
        <w:t>Dezimalsystem</w:t>
      </w:r>
    </w:p>
    <w:p w14:paraId="732793DF" w14:textId="77777777" w:rsidR="004E1D01" w:rsidRPr="00E235FF" w:rsidRDefault="004E1D01" w:rsidP="004E1D01">
      <w:r w:rsidRPr="00E235FF">
        <w:t>Wandeln Sie die Hexadezimalzahlen der Reihe nach in die entsprechenden vierstelligen Binärzahlen um.</w:t>
      </w:r>
    </w:p>
    <w:p w14:paraId="4F6A3E18" w14:textId="2305E23A" w:rsidR="00DE0823" w:rsidRDefault="004E1D01" w:rsidP="00DE0823">
      <w:pPr>
        <w:ind w:left="2124" w:hanging="1419"/>
      </w:pPr>
      <w:r w:rsidRPr="00AC2B35">
        <w:t>Beispiel:</w:t>
      </w:r>
      <w:r w:rsidRPr="00AC2B35">
        <w:tab/>
        <w:t>A02</w:t>
      </w:r>
      <w:r w:rsidRPr="00AC2B35">
        <w:rPr>
          <w:vertAlign w:val="subscript"/>
        </w:rPr>
        <w:t>(16)</w:t>
      </w:r>
      <w:r w:rsidRPr="00AC2B35">
        <w:t xml:space="preserve"> =</w:t>
      </w:r>
      <w:r w:rsidR="000F3646" w:rsidRPr="00AC2B35">
        <w:t xml:space="preserve"> =          A              0      </w:t>
      </w:r>
      <w:r w:rsidR="002965C7" w:rsidRPr="00AC2B35">
        <w:t xml:space="preserve">     </w:t>
      </w:r>
      <w:r w:rsidR="000F3646" w:rsidRPr="00AC2B35">
        <w:t>2</w:t>
      </w:r>
      <w:r w:rsidR="000F3646" w:rsidRPr="00AC2B35">
        <w:br/>
        <w:t xml:space="preserve">               </w:t>
      </w:r>
      <w:r w:rsidR="00E33429">
        <w:t xml:space="preserve"> </w:t>
      </w:r>
      <w:r w:rsidR="000F3646" w:rsidRPr="00AC2B35">
        <w:t xml:space="preserve">            </w:t>
      </w:r>
      <w:r w:rsidR="000F3646">
        <w:sym w:font="Wingdings" w:char="F0F2"/>
      </w:r>
      <w:r w:rsidR="000F3646" w:rsidRPr="00AC2B35">
        <w:t xml:space="preserve">             </w:t>
      </w:r>
      <w:r w:rsidR="000F3646">
        <w:sym w:font="Wingdings" w:char="F0F2"/>
      </w:r>
      <w:r w:rsidR="000F3646">
        <w:t xml:space="preserve">  </w:t>
      </w:r>
      <w:r w:rsidR="000F3646" w:rsidRPr="00AC2B35">
        <w:t xml:space="preserve">     </w:t>
      </w:r>
      <w:r w:rsidR="002965C7" w:rsidRPr="00AC2B35">
        <w:t xml:space="preserve">   </w:t>
      </w:r>
      <w:r w:rsidR="000F3646">
        <w:sym w:font="Wingdings" w:char="F0F2"/>
      </w:r>
      <w:r w:rsidR="000F3646" w:rsidRPr="00AC2B35">
        <w:br/>
        <w:t xml:space="preserve">                        </w:t>
      </w:r>
      <w:r w:rsidRPr="00AC2B35">
        <w:t>10x16</w:t>
      </w:r>
      <w:r w:rsidRPr="00AC2B35">
        <w:rPr>
          <w:vertAlign w:val="superscript"/>
        </w:rPr>
        <w:t>2</w:t>
      </w:r>
      <w:r w:rsidRPr="00AC2B35">
        <w:t xml:space="preserve">  </w:t>
      </w:r>
      <w:r w:rsidR="000F3646" w:rsidRPr="00AC2B35">
        <w:t>+</w:t>
      </w:r>
      <w:r w:rsidRPr="00AC2B35">
        <w:t xml:space="preserve">  0x16</w:t>
      </w:r>
      <w:r w:rsidRPr="00AC2B35">
        <w:rPr>
          <w:vertAlign w:val="superscript"/>
        </w:rPr>
        <w:t>1</w:t>
      </w:r>
      <w:r w:rsidR="000F3646" w:rsidRPr="00AC2B35">
        <w:t>+</w:t>
      </w:r>
      <w:r w:rsidRPr="00AC2B35">
        <w:t>2</w:t>
      </w:r>
      <w:r w:rsidR="002965C7" w:rsidRPr="00AC2B35">
        <w:t>x16</w:t>
      </w:r>
      <w:r w:rsidR="002965C7" w:rsidRPr="00AC2B35">
        <w:rPr>
          <w:vertAlign w:val="superscript"/>
        </w:rPr>
        <w:t>0</w:t>
      </w:r>
      <w:r w:rsidR="000F3646" w:rsidRPr="00AC2B35">
        <w:t xml:space="preserve"> =</w:t>
      </w:r>
      <w:r w:rsidRPr="00AC2B35">
        <w:br/>
        <w:t xml:space="preserve">                            </w:t>
      </w:r>
      <w:r>
        <w:sym w:font="Wingdings" w:char="F0F2"/>
      </w:r>
      <w:r w:rsidRPr="00AC2B35">
        <w:t xml:space="preserve">         </w:t>
      </w:r>
      <w:r w:rsidR="000F3646" w:rsidRPr="00AC2B35">
        <w:t xml:space="preserve">    </w:t>
      </w:r>
      <w:r>
        <w:sym w:font="Wingdings" w:char="F0F2"/>
      </w:r>
      <w:r w:rsidRPr="00AC2B35">
        <w:t xml:space="preserve">         </w:t>
      </w:r>
      <w:r>
        <w:sym w:font="Wingdings" w:char="F0F2"/>
      </w:r>
      <w:r w:rsidRPr="00AC2B35">
        <w:t xml:space="preserve">     </w:t>
      </w:r>
      <w:r w:rsidRPr="00AC2B35">
        <w:br/>
      </w:r>
      <w:r w:rsidR="000F3646" w:rsidRPr="00AC2B35">
        <w:t xml:space="preserve">                        10x256</w:t>
      </w:r>
      <w:r w:rsidR="002965C7" w:rsidRPr="00AC2B35">
        <w:t xml:space="preserve"> +     0</w:t>
      </w:r>
      <w:r w:rsidR="000F3646" w:rsidRPr="00AC2B35">
        <w:t xml:space="preserve">    </w:t>
      </w:r>
      <w:r w:rsidR="002965C7" w:rsidRPr="00AC2B35">
        <w:t xml:space="preserve"> +</w:t>
      </w:r>
      <w:r w:rsidR="000F3646" w:rsidRPr="00AC2B35">
        <w:t xml:space="preserve">   </w:t>
      </w:r>
      <w:r w:rsidR="002965C7" w:rsidRPr="00AC2B35">
        <w:t>2</w:t>
      </w:r>
      <w:r w:rsidR="000F3646" w:rsidRPr="00AC2B35">
        <w:t xml:space="preserve">   </w:t>
      </w:r>
      <w:r w:rsidR="002965C7" w:rsidRPr="00AC2B35">
        <w:t xml:space="preserve">    </w:t>
      </w:r>
      <w:r w:rsidRPr="00AC2B35">
        <w:t xml:space="preserve">= </w:t>
      </w:r>
      <w:r w:rsidR="002965C7" w:rsidRPr="00AC2B35">
        <w:t>2562</w:t>
      </w:r>
      <w:r w:rsidRPr="00AC2B35">
        <w:rPr>
          <w:vertAlign w:val="subscript"/>
        </w:rPr>
        <w:t>(</w:t>
      </w:r>
      <w:r w:rsidR="000F3646" w:rsidRPr="00AC2B35">
        <w:rPr>
          <w:vertAlign w:val="subscript"/>
        </w:rPr>
        <w:t>10</w:t>
      </w:r>
      <w:r w:rsidRPr="00AC2B35">
        <w:rPr>
          <w:vertAlign w:val="subscript"/>
        </w:rPr>
        <w:t>)</w:t>
      </w:r>
      <w:r w:rsidRPr="00AC2B35">
        <w:t xml:space="preserve"> </w:t>
      </w:r>
    </w:p>
    <w:p w14:paraId="33C4854A" w14:textId="77777777" w:rsidR="00DE0823" w:rsidRDefault="00DE0823" w:rsidP="00DE0823">
      <w:pPr>
        <w:ind w:left="2124" w:hanging="1419"/>
      </w:pPr>
    </w:p>
    <w:p w14:paraId="284FC539" w14:textId="77777777" w:rsidR="00DE0823" w:rsidRDefault="00DE0823" w:rsidP="00E235FF">
      <w:pPr>
        <w:pStyle w:val="berschrift2"/>
      </w:pPr>
    </w:p>
    <w:p w14:paraId="6AB06287" w14:textId="78DBEE3E" w:rsidR="00E235FF" w:rsidRPr="00E235FF" w:rsidRDefault="00E235FF" w:rsidP="00E235FF">
      <w:pPr>
        <w:pStyle w:val="berschrift2"/>
      </w:pPr>
      <w:r>
        <w:t>Arbeitsaufgaben</w:t>
      </w:r>
      <w:r w:rsidR="002965C7">
        <w:t>:</w:t>
      </w:r>
    </w:p>
    <w:p w14:paraId="6AB06288" w14:textId="77777777" w:rsidR="009805B3" w:rsidRDefault="009805B3" w:rsidP="00E235FF"/>
    <w:p w14:paraId="6AB06289" w14:textId="77777777" w:rsidR="00E235FF" w:rsidRPr="00E235FF" w:rsidRDefault="00E235FF" w:rsidP="00E235FF">
      <w:r w:rsidRPr="00E235FF">
        <w:t>1. Wandeln Sie folgende Hexa</w:t>
      </w:r>
      <w:r>
        <w:t>dezimalzahlen in Dualzahlen um:</w:t>
      </w:r>
    </w:p>
    <w:p w14:paraId="6AB0628A" w14:textId="094D9C29" w:rsidR="00E235FF" w:rsidRPr="00E235FF" w:rsidRDefault="00E235FF" w:rsidP="00E235FF">
      <w:pPr>
        <w:ind w:firstLine="708"/>
      </w:pPr>
      <w:r w:rsidRPr="00E235FF">
        <w:t>2001 :</w:t>
      </w:r>
      <w:r w:rsidRPr="00E235FF">
        <w:tab/>
        <w:t>__________________</w:t>
      </w:r>
      <w:r w:rsidR="00813987">
        <w:t>0010 0000 0000 0001</w:t>
      </w:r>
      <w:r w:rsidRPr="00E235FF">
        <w:t>___________________________________</w:t>
      </w:r>
    </w:p>
    <w:p w14:paraId="6AB0628B" w14:textId="4916AD58" w:rsidR="00E235FF" w:rsidRPr="00E235FF" w:rsidRDefault="00E235FF" w:rsidP="00E235FF">
      <w:pPr>
        <w:ind w:firstLine="708"/>
      </w:pPr>
      <w:r w:rsidRPr="00E235FF">
        <w:lastRenderedPageBreak/>
        <w:t>fe80 :</w:t>
      </w:r>
      <w:r w:rsidRPr="00E235FF">
        <w:tab/>
      </w:r>
      <w:r w:rsidR="00813987">
        <w:t>1111 1110 1000 0000</w:t>
      </w:r>
      <w:r w:rsidRPr="00E235FF">
        <w:t>_____________________________________________________</w:t>
      </w:r>
    </w:p>
    <w:p w14:paraId="6AB0628C" w14:textId="157B3BEE" w:rsidR="00E235FF" w:rsidRPr="00E235FF" w:rsidRDefault="00E235FF" w:rsidP="00813987">
      <w:pPr>
        <w:ind w:firstLine="708"/>
      </w:pPr>
      <w:r w:rsidRPr="00E235FF">
        <w:t>ff00 :</w:t>
      </w:r>
      <w:r w:rsidRPr="00E235FF">
        <w:tab/>
      </w:r>
      <w:r w:rsidR="00813987">
        <w:t>1111 1111 0000 0000</w:t>
      </w:r>
      <w:r w:rsidRPr="00E235FF">
        <w:t>__________________________________________________</w:t>
      </w:r>
    </w:p>
    <w:p w14:paraId="6AB06290" w14:textId="1A1B0AAA" w:rsidR="009805B3" w:rsidRPr="00E235FF" w:rsidRDefault="00E235FF" w:rsidP="00DE0823">
      <w:pPr>
        <w:ind w:firstLine="708"/>
      </w:pPr>
      <w:r w:rsidRPr="00E235FF">
        <w:t>3fca :</w:t>
      </w:r>
      <w:r w:rsidRPr="00E235FF">
        <w:tab/>
      </w:r>
      <w:r w:rsidR="00813987">
        <w:t>0011 1111 1100 1010</w:t>
      </w:r>
      <w:r w:rsidRPr="00E235FF">
        <w:t>_____________________________________________________</w:t>
      </w:r>
    </w:p>
    <w:p w14:paraId="6AB06291" w14:textId="77777777" w:rsidR="00E235FF" w:rsidRPr="00E235FF" w:rsidRDefault="00E235FF" w:rsidP="00E235FF">
      <w:r w:rsidRPr="00E235FF">
        <w:t>2. Wandeln Sie folgende Dual</w:t>
      </w:r>
      <w:r>
        <w:t>zahlen in Hexadezimalzahlen um:</w:t>
      </w:r>
    </w:p>
    <w:p w14:paraId="6AB06292" w14:textId="6238B18A" w:rsidR="00E235FF" w:rsidRPr="00E235FF" w:rsidRDefault="00E235FF" w:rsidP="00E235FF">
      <w:r w:rsidRPr="00E235FF">
        <w:tab/>
        <w:t>1100111010101101 :</w:t>
      </w:r>
      <w:r w:rsidRPr="00E235FF">
        <w:tab/>
        <w:t>_____</w:t>
      </w:r>
      <w:r w:rsidR="00813987">
        <w:t>cead</w:t>
      </w:r>
      <w:r w:rsidRPr="00E235FF">
        <w:t>____________________________________</w:t>
      </w:r>
    </w:p>
    <w:p w14:paraId="6AB06293" w14:textId="3215D790" w:rsidR="00E235FF" w:rsidRPr="00E235FF" w:rsidRDefault="00E235FF" w:rsidP="00E235FF">
      <w:r w:rsidRPr="00E235FF">
        <w:tab/>
        <w:t>1010111110000111 :</w:t>
      </w:r>
      <w:r w:rsidRPr="00E235FF">
        <w:tab/>
        <w:t>_______</w:t>
      </w:r>
      <w:r w:rsidR="00813987">
        <w:t>af87</w:t>
      </w:r>
      <w:r w:rsidRPr="00E235FF">
        <w:t>__________________________________</w:t>
      </w:r>
    </w:p>
    <w:p w14:paraId="6AB06295" w14:textId="716E41BF" w:rsidR="00E235FF" w:rsidRPr="00E235FF" w:rsidRDefault="00E235FF" w:rsidP="00E235FF">
      <w:r w:rsidRPr="00E235FF">
        <w:tab/>
        <w:t>0001110001110001 :</w:t>
      </w:r>
      <w:r w:rsidRPr="00E235FF">
        <w:tab/>
        <w:t>__________</w:t>
      </w:r>
      <w:r>
        <w:t>__</w:t>
      </w:r>
      <w:r w:rsidR="00813987">
        <w:t>1c71</w:t>
      </w:r>
      <w:r>
        <w:t>_____________________________</w:t>
      </w:r>
    </w:p>
    <w:p w14:paraId="6AB06296" w14:textId="77777777" w:rsidR="00E235FF" w:rsidRPr="00E235FF" w:rsidRDefault="00E235FF" w:rsidP="00E235FF">
      <w:r w:rsidRPr="00E235FF">
        <w:t>3. Wandeln Sie folgende Dezimal</w:t>
      </w:r>
      <w:r>
        <w:t>zahlen in Hexadezimalzahlen um:</w:t>
      </w:r>
    </w:p>
    <w:p w14:paraId="6AB06297" w14:textId="0957AFCB" w:rsidR="00E235FF" w:rsidRPr="00AC2B35" w:rsidRDefault="00E235FF" w:rsidP="00E235FF">
      <w:pPr>
        <w:ind w:firstLine="708"/>
      </w:pPr>
      <w:r w:rsidRPr="00AC2B35">
        <w:t>192 :</w:t>
      </w:r>
      <w:r w:rsidR="00A41014">
        <w:t xml:space="preserve">   c0</w:t>
      </w:r>
      <w:r w:rsidRPr="00AC2B35">
        <w:t>______________________________________________________________________</w:t>
      </w:r>
    </w:p>
    <w:p w14:paraId="6AB06298" w14:textId="0353C729" w:rsidR="00E235FF" w:rsidRPr="00AC2B35" w:rsidRDefault="00E235FF" w:rsidP="00E235FF">
      <w:pPr>
        <w:ind w:firstLine="708"/>
      </w:pPr>
      <w:r w:rsidRPr="00AC2B35">
        <w:t>168 :</w:t>
      </w:r>
      <w:r w:rsidRPr="00AC2B35">
        <w:tab/>
      </w:r>
      <w:r w:rsidR="00A41014">
        <w:t>a8</w:t>
      </w:r>
      <w:r w:rsidRPr="00AC2B35">
        <w:t>______________________________________________________________________</w:t>
      </w:r>
    </w:p>
    <w:p w14:paraId="6AB06299" w14:textId="2A995D80" w:rsidR="00E235FF" w:rsidRPr="00AC2B35" w:rsidRDefault="00E235FF" w:rsidP="00E235FF">
      <w:pPr>
        <w:ind w:firstLine="708"/>
      </w:pPr>
      <w:r w:rsidRPr="00AC2B35">
        <w:t>60 :</w:t>
      </w:r>
      <w:r w:rsidRPr="00AC2B35">
        <w:tab/>
      </w:r>
      <w:r w:rsidR="00A41014">
        <w:t>3c</w:t>
      </w:r>
      <w:r w:rsidRPr="00AC2B35">
        <w:t>______________________________________________________________________</w:t>
      </w:r>
    </w:p>
    <w:p w14:paraId="69A21E80" w14:textId="44C0B6A2" w:rsidR="00E31AE7" w:rsidRDefault="00E235FF" w:rsidP="00DE0823">
      <w:pPr>
        <w:ind w:firstLine="708"/>
      </w:pPr>
      <w:r w:rsidRPr="00AC2B35">
        <w:t>234 :</w:t>
      </w:r>
      <w:r w:rsidRPr="00AC2B35">
        <w:tab/>
      </w:r>
      <w:r w:rsidR="00A41014">
        <w:t>ea</w:t>
      </w:r>
      <w:r w:rsidRPr="00AC2B35">
        <w:t>______________________________________________________________________</w:t>
      </w:r>
    </w:p>
    <w:p w14:paraId="47D4B14E" w14:textId="16EBA83E" w:rsidR="00E31AE7" w:rsidRPr="00E31AE7" w:rsidRDefault="00E31AE7" w:rsidP="00E31AE7">
      <w:r>
        <w:t>4</w:t>
      </w:r>
      <w:r w:rsidRPr="00E235FF">
        <w:t xml:space="preserve">. Wandeln Sie folgende </w:t>
      </w:r>
      <w:r>
        <w:t>Hexad</w:t>
      </w:r>
      <w:r w:rsidRPr="00E235FF">
        <w:t>ezimal</w:t>
      </w:r>
      <w:r>
        <w:t>zahlen in Dezimalzahlen um:</w:t>
      </w:r>
    </w:p>
    <w:p w14:paraId="6AB0629B" w14:textId="6DBFD5C4" w:rsidR="00E235FF" w:rsidRDefault="00E33429" w:rsidP="00E235FF">
      <w:pPr>
        <w:ind w:firstLine="708"/>
        <w:rPr>
          <w:lang w:val="en-US"/>
        </w:rPr>
      </w:pPr>
      <w:r>
        <w:rPr>
          <w:lang w:val="en-US"/>
        </w:rPr>
        <w:t>ac</w:t>
      </w:r>
      <w:r w:rsidR="00E235FF">
        <w:rPr>
          <w:lang w:val="en-US"/>
        </w:rPr>
        <w:t xml:space="preserve"> :</w:t>
      </w:r>
      <w:r w:rsidR="00E235FF">
        <w:rPr>
          <w:lang w:val="en-US"/>
        </w:rPr>
        <w:tab/>
      </w:r>
      <w:r w:rsidR="00A41014">
        <w:rPr>
          <w:lang w:val="en-US"/>
        </w:rPr>
        <w:t>172</w:t>
      </w:r>
      <w:r w:rsidR="00E235FF">
        <w:rPr>
          <w:lang w:val="en-US"/>
        </w:rPr>
        <w:t>______________________________________________________________________</w:t>
      </w:r>
    </w:p>
    <w:p w14:paraId="6AB0629C" w14:textId="7635D8AB" w:rsidR="00E235FF" w:rsidRDefault="00E235FF" w:rsidP="00E235FF">
      <w:pPr>
        <w:ind w:firstLine="708"/>
        <w:rPr>
          <w:lang w:val="en-US"/>
        </w:rPr>
      </w:pPr>
      <w:r>
        <w:rPr>
          <w:lang w:val="en-US"/>
        </w:rPr>
        <w:t>1</w:t>
      </w:r>
      <w:r w:rsidR="00E31AE7">
        <w:rPr>
          <w:lang w:val="en-US"/>
        </w:rPr>
        <w:t>0</w:t>
      </w:r>
      <w:r>
        <w:rPr>
          <w:lang w:val="en-US"/>
        </w:rPr>
        <w:t xml:space="preserve"> : </w:t>
      </w:r>
      <w:r>
        <w:rPr>
          <w:lang w:val="en-US"/>
        </w:rPr>
        <w:tab/>
      </w:r>
      <w:r w:rsidR="00A41014">
        <w:rPr>
          <w:lang w:val="en-US"/>
        </w:rPr>
        <w:t>16</w:t>
      </w:r>
      <w:r>
        <w:rPr>
          <w:lang w:val="en-US"/>
        </w:rPr>
        <w:t>______________________________________________________________________</w:t>
      </w:r>
    </w:p>
    <w:p w14:paraId="6AB0629D" w14:textId="1729255A" w:rsidR="00E235FF" w:rsidRDefault="002E26E2" w:rsidP="00E235FF">
      <w:pPr>
        <w:ind w:firstLine="708"/>
        <w:rPr>
          <w:lang w:val="en-US"/>
        </w:rPr>
      </w:pPr>
      <w:r>
        <w:rPr>
          <w:lang w:val="en-US"/>
        </w:rPr>
        <w:t xml:space="preserve"> </w:t>
      </w:r>
      <w:r w:rsidR="00E33429">
        <w:rPr>
          <w:lang w:val="en-US"/>
        </w:rPr>
        <w:t>ff</w:t>
      </w:r>
      <w:r w:rsidR="00E31AE7">
        <w:rPr>
          <w:lang w:val="en-US"/>
        </w:rPr>
        <w:t xml:space="preserve"> </w:t>
      </w:r>
      <w:r w:rsidR="00E235FF">
        <w:rPr>
          <w:lang w:val="en-US"/>
        </w:rPr>
        <w:t xml:space="preserve">: </w:t>
      </w:r>
      <w:r w:rsidR="00E235FF">
        <w:rPr>
          <w:lang w:val="en-US"/>
        </w:rPr>
        <w:tab/>
      </w:r>
      <w:r w:rsidR="00A41014">
        <w:rPr>
          <w:lang w:val="en-US"/>
        </w:rPr>
        <w:t>255</w:t>
      </w:r>
      <w:r w:rsidR="00E235FF">
        <w:rPr>
          <w:lang w:val="en-US"/>
        </w:rPr>
        <w:t>______________________________________________________________________</w:t>
      </w:r>
    </w:p>
    <w:p w14:paraId="48CCD63F" w14:textId="2D9C0D5F" w:rsidR="00E31AE7" w:rsidRPr="007959B2" w:rsidRDefault="00E31AE7" w:rsidP="00AC2B35">
      <w:pPr>
        <w:ind w:firstLine="708"/>
        <w:rPr>
          <w:lang w:val="en-US"/>
        </w:rPr>
      </w:pPr>
      <w:r>
        <w:rPr>
          <w:lang w:val="en-US"/>
        </w:rPr>
        <w:t>80</w:t>
      </w:r>
      <w:r w:rsidR="00E235FF">
        <w:rPr>
          <w:lang w:val="en-US"/>
        </w:rPr>
        <w:t xml:space="preserve"> :</w:t>
      </w:r>
      <w:r w:rsidR="00E235FF">
        <w:rPr>
          <w:lang w:val="en-US"/>
        </w:rPr>
        <w:tab/>
      </w:r>
      <w:r w:rsidR="00A41014">
        <w:rPr>
          <w:lang w:val="en-US"/>
        </w:rPr>
        <w:t>128</w:t>
      </w:r>
      <w:r w:rsidR="00E235FF" w:rsidRPr="00E235FF">
        <w:rPr>
          <w:lang w:val="en-US"/>
        </w:rPr>
        <w:t>_____</w:t>
      </w:r>
      <w:r w:rsidR="00E235FF">
        <w:rPr>
          <w:lang w:val="en-US"/>
        </w:rPr>
        <w:t>___________________________________________________________</w:t>
      </w:r>
      <w:r w:rsidR="00E235FF" w:rsidRPr="00E235FF">
        <w:rPr>
          <w:lang w:val="en-US"/>
        </w:rPr>
        <w:t>______</w:t>
      </w:r>
      <w:r w:rsidR="00135C8C">
        <w:rPr>
          <w:lang w:val="en-US"/>
        </w:rPr>
        <w:softHyphen/>
      </w:r>
      <w:r w:rsidR="00135C8C">
        <w:rPr>
          <w:lang w:val="en-US"/>
        </w:rPr>
        <w:softHyphen/>
      </w:r>
      <w:r w:rsidR="00982214">
        <w:rPr>
          <w:lang w:val="en-US"/>
        </w:rPr>
        <w:softHyphen/>
      </w:r>
    </w:p>
    <w:sectPr w:rsidR="00E31AE7" w:rsidRPr="007959B2" w:rsidSect="00650DBD">
      <w:headerReference w:type="default" r:id="rId7"/>
      <w:footerReference w:type="default" r:id="rId8"/>
      <w:pgSz w:w="11906" w:h="16838"/>
      <w:pgMar w:top="851" w:right="127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08C29" w14:textId="77777777" w:rsidR="006F4091" w:rsidRDefault="006F4091" w:rsidP="00AB44B1">
      <w:pPr>
        <w:spacing w:after="0" w:line="240" w:lineRule="auto"/>
      </w:pPr>
      <w:r>
        <w:separator/>
      </w:r>
    </w:p>
  </w:endnote>
  <w:endnote w:type="continuationSeparator" w:id="0">
    <w:p w14:paraId="48BA3F8B" w14:textId="77777777" w:rsidR="006F4091" w:rsidRDefault="006F4091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T Std 55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 LT Std 65 Medium">
    <w:altName w:val="Calibri"/>
    <w:charset w:val="00"/>
    <w:family w:val="auto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062BC" w14:textId="5623F907" w:rsidR="007C4BC1" w:rsidRDefault="007C4BC1" w:rsidP="007C4BC1">
    <w:pPr>
      <w:pStyle w:val="Fuzeile"/>
    </w:pPr>
  </w:p>
  <w:p w14:paraId="6AB062BD" w14:textId="77777777" w:rsidR="007C4BC1" w:rsidRDefault="007C4BC1" w:rsidP="00CA3C61">
    <w:pPr>
      <w:pStyle w:val="Fuzeile"/>
      <w:jc w:val="center"/>
    </w:pPr>
  </w:p>
  <w:p w14:paraId="6AB062BE" w14:textId="306342E4" w:rsidR="00406642" w:rsidRPr="008C60E0" w:rsidRDefault="007727DA" w:rsidP="00BA5403">
    <w:pPr>
      <w:pStyle w:val="Fuzeile"/>
      <w:rPr>
        <w:color w:val="BFBFBF" w:themeColor="background1" w:themeShade="BF"/>
        <w:sz w:val="16"/>
        <w:szCs w:val="16"/>
      </w:rPr>
    </w:pPr>
    <w:r w:rsidRPr="008C60E0">
      <w:rPr>
        <w:color w:val="BFBFBF" w:themeColor="background1" w:themeShade="BF"/>
        <w:sz w:val="16"/>
        <w:szCs w:val="16"/>
      </w:rPr>
      <w:t xml:space="preserve"> </w:t>
    </w:r>
    <w:r w:rsidR="007959B2">
      <w:rPr>
        <w:color w:val="BFBFBF" w:themeColor="background1" w:themeShade="BF"/>
        <w:sz w:val="16"/>
        <w:szCs w:val="16"/>
      </w:rPr>
      <w:t>Langstein</w:t>
    </w:r>
    <w:r w:rsidR="00052B0A">
      <w:rPr>
        <w:color w:val="BFBFBF" w:themeColor="background1" w:themeShade="BF"/>
        <w:sz w:val="16"/>
        <w:szCs w:val="16"/>
      </w:rPr>
      <w:t xml:space="preserve"> - </w:t>
    </w:r>
    <w:r w:rsidR="00052B0A">
      <w:rPr>
        <w:color w:val="BFBFBF" w:themeColor="background1" w:themeShade="BF"/>
        <w:sz w:val="16"/>
        <w:szCs w:val="16"/>
      </w:rPr>
      <w:fldChar w:fldCharType="begin"/>
    </w:r>
    <w:r w:rsidR="00052B0A">
      <w:rPr>
        <w:color w:val="BFBFBF" w:themeColor="background1" w:themeShade="BF"/>
        <w:sz w:val="16"/>
        <w:szCs w:val="16"/>
      </w:rPr>
      <w:instrText xml:space="preserve"> FILENAME   \* MERGEFORMAT </w:instrText>
    </w:r>
    <w:r w:rsidR="00052B0A">
      <w:rPr>
        <w:color w:val="BFBFBF" w:themeColor="background1" w:themeShade="BF"/>
        <w:sz w:val="16"/>
        <w:szCs w:val="16"/>
      </w:rPr>
      <w:fldChar w:fldCharType="separate"/>
    </w:r>
    <w:r w:rsidR="00DE0823">
      <w:rPr>
        <w:noProof/>
        <w:color w:val="BFBFBF" w:themeColor="background1" w:themeShade="BF"/>
        <w:sz w:val="16"/>
        <w:szCs w:val="16"/>
      </w:rPr>
      <w:t>Zahlensysteme.docx</w:t>
    </w:r>
    <w:r w:rsidR="00052B0A">
      <w:rPr>
        <w:color w:val="BFBFBF" w:themeColor="background1" w:themeShade="BF"/>
        <w:sz w:val="16"/>
        <w:szCs w:val="16"/>
      </w:rPr>
      <w:fldChar w:fldCharType="end"/>
    </w:r>
    <w:r w:rsidR="007C4BC1" w:rsidRPr="008C60E0">
      <w:rPr>
        <w:color w:val="BFBFBF" w:themeColor="background1" w:themeShade="BF"/>
        <w:sz w:val="16"/>
        <w:szCs w:val="16"/>
      </w:rPr>
      <w:softHyphen/>
    </w:r>
    <w:r w:rsidR="007C4BC1" w:rsidRPr="008C60E0">
      <w:rPr>
        <w:color w:val="BFBFBF" w:themeColor="background1" w:themeShade="BF"/>
        <w:sz w:val="16"/>
        <w:szCs w:val="16"/>
      </w:rPr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BFE2D" w14:textId="77777777" w:rsidR="006F4091" w:rsidRDefault="006F4091" w:rsidP="00AB44B1">
      <w:pPr>
        <w:spacing w:after="0" w:line="240" w:lineRule="auto"/>
      </w:pPr>
      <w:r>
        <w:separator/>
      </w:r>
    </w:p>
  </w:footnote>
  <w:footnote w:type="continuationSeparator" w:id="0">
    <w:p w14:paraId="71CCD8D0" w14:textId="77777777" w:rsidR="006F4091" w:rsidRDefault="006F4091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24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8"/>
      <w:gridCol w:w="2835"/>
      <w:gridCol w:w="1701"/>
      <w:gridCol w:w="1276"/>
      <w:gridCol w:w="1166"/>
    </w:tblGrid>
    <w:tr w:rsidR="006D628D" w14:paraId="6AB062A8" w14:textId="77777777" w:rsidTr="00852D6C">
      <w:trPr>
        <w:trHeight w:val="848"/>
      </w:trPr>
      <w:tc>
        <w:tcPr>
          <w:tcW w:w="2268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6AB062A4" w14:textId="77777777" w:rsidR="006D628D" w:rsidRPr="00052B0A" w:rsidRDefault="00052B0A" w:rsidP="00C30020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ITS</w:t>
          </w:r>
        </w:p>
      </w:tc>
      <w:tc>
        <w:tcPr>
          <w:tcW w:w="4536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6AB062A6" w14:textId="6A902B6F" w:rsidR="006D628D" w:rsidRPr="00783868" w:rsidRDefault="00E235FF" w:rsidP="00E42F58">
          <w:pPr>
            <w:pStyle w:val="Kopfzeile"/>
            <w:tabs>
              <w:tab w:val="clear" w:pos="9072"/>
              <w:tab w:val="right" w:pos="9214"/>
            </w:tabs>
            <w:rPr>
              <w:sz w:val="20"/>
              <w:szCs w:val="20"/>
            </w:rPr>
          </w:pPr>
          <w:r w:rsidRPr="00DE0823">
            <w:rPr>
              <w:rFonts w:ascii="Arial" w:hAnsi="Arial" w:cs="Arial"/>
              <w:color w:val="C00000"/>
              <w:sz w:val="24"/>
              <w:szCs w:val="24"/>
            </w:rPr>
            <w:t>Umrechnung Zahlensysteme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6AB062A7" w14:textId="77777777" w:rsidR="006D628D" w:rsidRPr="00EE328E" w:rsidRDefault="006D628D" w:rsidP="000D1650">
          <w:pPr>
            <w:pStyle w:val="Kopfzeile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 w:rsidRPr="00405215">
            <w:rPr>
              <w:rFonts w:ascii="Arial" w:hAnsi="Arial" w:cs="Aria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69504" behindDoc="1" locked="0" layoutInCell="1" allowOverlap="1" wp14:anchorId="6AB062BF" wp14:editId="6AB062C0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0B5" w14:paraId="6AB062AE" w14:textId="77777777" w:rsidTr="00852D6C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2268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6AB062A9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3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AB062AA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6AB062AB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AB062AC" w14:textId="1A688008" w:rsidR="004410B5" w:rsidRPr="0007299C" w:rsidRDefault="007E5B7D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  <w:r w:rsidRPr="007E5B7D">
            <w:rPr>
              <w:rFonts w:ascii="Arial" w:hAnsi="Arial" w:cs="Arial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36047285" wp14:editId="7EB2BBF2">
                    <wp:simplePos x="0" y="0"/>
                    <wp:positionH relativeFrom="column">
                      <wp:posOffset>479936</wp:posOffset>
                    </wp:positionH>
                    <wp:positionV relativeFrom="paragraph">
                      <wp:posOffset>-4473</wp:posOffset>
                    </wp:positionV>
                    <wp:extent cx="859809" cy="368935"/>
                    <wp:effectExtent l="0" t="0" r="0" b="0"/>
                    <wp:wrapNone/>
                    <wp:docPr id="1" name="Textfeld 2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A74D9178-E3FB-6742-9158-9272EC8D8000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59809" cy="3689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4520CD9" w14:textId="77777777" w:rsidR="007E5B7D" w:rsidRDefault="007E5B7D" w:rsidP="007E5B7D">
                                <w:pPr>
                                  <w:spacing w:after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15 min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360472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37.8pt;margin-top:-.35pt;width:67.7pt;height:29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" filled="f" stroked="f">
                    <v:textbox style="mso-fit-shape-to-text:t">
                      <w:txbxContent>
                        <w:p w14:paraId="04520CD9" w14:textId="77777777" w:rsidR="007E5B7D" w:rsidRDefault="007E5B7D" w:rsidP="007E5B7D">
                          <w:pPr>
                            <w:spacing w:after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15 min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E5B7D"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72576" behindDoc="0" locked="0" layoutInCell="1" allowOverlap="1" wp14:anchorId="148C4C1C" wp14:editId="65508C5C">
                <wp:simplePos x="0" y="0"/>
                <wp:positionH relativeFrom="column">
                  <wp:posOffset>-635</wp:posOffset>
                </wp:positionH>
                <wp:positionV relativeFrom="paragraph">
                  <wp:posOffset>2540</wp:posOffset>
                </wp:positionV>
                <wp:extent cx="409433" cy="409433"/>
                <wp:effectExtent l="0" t="0" r="0" b="0"/>
                <wp:wrapNone/>
                <wp:docPr id="12" name="Grafik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795E49-2691-F14C-94DB-E59C54A32A1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Grafik 11">
                          <a:extLst>
                            <a:ext uri="{FF2B5EF4-FFF2-40B4-BE49-F238E27FC236}">
                              <a16:creationId xmlns:a16="http://schemas.microsoft.com/office/drawing/2014/main" id="{60795E49-2691-F14C-94DB-E59C54A32A1D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433" cy="4094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6AB062AD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</w:tr>
    <w:tr w:rsidR="00852D6C" w14:paraId="6AB062B4" w14:textId="77777777" w:rsidTr="00852D6C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gridAfter w:val="2"/>
        <w:wAfter w:w="2442" w:type="dxa"/>
        <w:trHeight w:val="66"/>
      </w:trPr>
      <w:tc>
        <w:tcPr>
          <w:tcW w:w="2268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AB062AF" w14:textId="77777777" w:rsidR="00852D6C" w:rsidRPr="00783868" w:rsidRDefault="00852D6C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Name:</w:t>
          </w:r>
        </w:p>
      </w:tc>
      <w:tc>
        <w:tcPr>
          <w:tcW w:w="283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AB062B0" w14:textId="77777777" w:rsidR="00852D6C" w:rsidRPr="00783868" w:rsidRDefault="00852D6C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Datum: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AB062B1" w14:textId="77777777" w:rsidR="00852D6C" w:rsidRPr="00783868" w:rsidRDefault="00852D6C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Klasse:</w:t>
          </w:r>
        </w:p>
      </w:tc>
    </w:tr>
    <w:tr w:rsidR="00D60644" w14:paraId="6AB062BA" w14:textId="77777777" w:rsidTr="00852D6C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2268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6AB062B5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835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6AB062B6" w14:textId="77777777" w:rsidR="0021676E" w:rsidRDefault="002A4DDA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softHyphen/>
          </w:r>
          <w:r>
            <w:rPr>
              <w:rFonts w:ascii="Arial" w:hAnsi="Arial" w:cs="Arial"/>
              <w:sz w:val="16"/>
              <w:szCs w:val="16"/>
            </w:rPr>
            <w:softHyphen/>
          </w: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6AB062B7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6AB062B8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6AB062B9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</w:tr>
  </w:tbl>
  <w:p w14:paraId="6AB062BB" w14:textId="77777777" w:rsidR="0039103E" w:rsidRPr="0039103E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5FF"/>
    <w:rsid w:val="00004904"/>
    <w:rsid w:val="00052B0A"/>
    <w:rsid w:val="0007299C"/>
    <w:rsid w:val="000927B5"/>
    <w:rsid w:val="000D1650"/>
    <w:rsid w:val="000F3646"/>
    <w:rsid w:val="00126AA9"/>
    <w:rsid w:val="00135C8C"/>
    <w:rsid w:val="00136E44"/>
    <w:rsid w:val="001562AF"/>
    <w:rsid w:val="00191848"/>
    <w:rsid w:val="001A4D16"/>
    <w:rsid w:val="001F1F16"/>
    <w:rsid w:val="0021676E"/>
    <w:rsid w:val="00242806"/>
    <w:rsid w:val="00256FAF"/>
    <w:rsid w:val="00287A53"/>
    <w:rsid w:val="00290460"/>
    <w:rsid w:val="00290DF9"/>
    <w:rsid w:val="00292CCB"/>
    <w:rsid w:val="002965C7"/>
    <w:rsid w:val="002A4DDA"/>
    <w:rsid w:val="002D0181"/>
    <w:rsid w:val="002E26E2"/>
    <w:rsid w:val="00330D11"/>
    <w:rsid w:val="00337F18"/>
    <w:rsid w:val="00346705"/>
    <w:rsid w:val="003760C3"/>
    <w:rsid w:val="0039103E"/>
    <w:rsid w:val="003D6C8E"/>
    <w:rsid w:val="003E009F"/>
    <w:rsid w:val="00406642"/>
    <w:rsid w:val="00417990"/>
    <w:rsid w:val="00424A22"/>
    <w:rsid w:val="004410B5"/>
    <w:rsid w:val="004470BA"/>
    <w:rsid w:val="00491A88"/>
    <w:rsid w:val="004B21BB"/>
    <w:rsid w:val="004E1D01"/>
    <w:rsid w:val="005055B3"/>
    <w:rsid w:val="005143CD"/>
    <w:rsid w:val="00521352"/>
    <w:rsid w:val="00521D7D"/>
    <w:rsid w:val="00533DCA"/>
    <w:rsid w:val="00555E46"/>
    <w:rsid w:val="00565687"/>
    <w:rsid w:val="00567CE6"/>
    <w:rsid w:val="00574964"/>
    <w:rsid w:val="005754CC"/>
    <w:rsid w:val="00591FC0"/>
    <w:rsid w:val="00594DA8"/>
    <w:rsid w:val="005C198C"/>
    <w:rsid w:val="005C4E50"/>
    <w:rsid w:val="005D155E"/>
    <w:rsid w:val="00636170"/>
    <w:rsid w:val="00650DBD"/>
    <w:rsid w:val="0065296E"/>
    <w:rsid w:val="00693A01"/>
    <w:rsid w:val="006A3245"/>
    <w:rsid w:val="006B68A9"/>
    <w:rsid w:val="006C0630"/>
    <w:rsid w:val="006C3051"/>
    <w:rsid w:val="006D628D"/>
    <w:rsid w:val="006F4091"/>
    <w:rsid w:val="006F47AF"/>
    <w:rsid w:val="006F65BE"/>
    <w:rsid w:val="00724280"/>
    <w:rsid w:val="007310E8"/>
    <w:rsid w:val="007364D8"/>
    <w:rsid w:val="007727DA"/>
    <w:rsid w:val="00783868"/>
    <w:rsid w:val="007959B2"/>
    <w:rsid w:val="007C4BC1"/>
    <w:rsid w:val="007C56DA"/>
    <w:rsid w:val="007C5718"/>
    <w:rsid w:val="007D123D"/>
    <w:rsid w:val="007D3C1E"/>
    <w:rsid w:val="007D3E4D"/>
    <w:rsid w:val="007E5B7D"/>
    <w:rsid w:val="007F080C"/>
    <w:rsid w:val="00813987"/>
    <w:rsid w:val="00826183"/>
    <w:rsid w:val="00834F1B"/>
    <w:rsid w:val="00852D6C"/>
    <w:rsid w:val="00870D2D"/>
    <w:rsid w:val="00874BD9"/>
    <w:rsid w:val="008B3966"/>
    <w:rsid w:val="008C60E0"/>
    <w:rsid w:val="008D086B"/>
    <w:rsid w:val="008D6074"/>
    <w:rsid w:val="00905B15"/>
    <w:rsid w:val="0090693D"/>
    <w:rsid w:val="009259E3"/>
    <w:rsid w:val="00942238"/>
    <w:rsid w:val="00950178"/>
    <w:rsid w:val="009631D3"/>
    <w:rsid w:val="0097122B"/>
    <w:rsid w:val="009805B3"/>
    <w:rsid w:val="00982214"/>
    <w:rsid w:val="009A1985"/>
    <w:rsid w:val="009C2F21"/>
    <w:rsid w:val="009C33AA"/>
    <w:rsid w:val="009F0FE1"/>
    <w:rsid w:val="00A16DE4"/>
    <w:rsid w:val="00A17372"/>
    <w:rsid w:val="00A41014"/>
    <w:rsid w:val="00A548CC"/>
    <w:rsid w:val="00A77110"/>
    <w:rsid w:val="00A9520A"/>
    <w:rsid w:val="00AB44B1"/>
    <w:rsid w:val="00AC07CA"/>
    <w:rsid w:val="00AC2B35"/>
    <w:rsid w:val="00AD0A98"/>
    <w:rsid w:val="00AD0E1A"/>
    <w:rsid w:val="00B04B66"/>
    <w:rsid w:val="00B802AF"/>
    <w:rsid w:val="00BA5403"/>
    <w:rsid w:val="00BB2D7D"/>
    <w:rsid w:val="00BC215B"/>
    <w:rsid w:val="00BD4B1B"/>
    <w:rsid w:val="00BD7390"/>
    <w:rsid w:val="00BE089D"/>
    <w:rsid w:val="00BF26EB"/>
    <w:rsid w:val="00C0170E"/>
    <w:rsid w:val="00C036A5"/>
    <w:rsid w:val="00C30020"/>
    <w:rsid w:val="00C41027"/>
    <w:rsid w:val="00C45B43"/>
    <w:rsid w:val="00C702DB"/>
    <w:rsid w:val="00C83B3A"/>
    <w:rsid w:val="00C8577E"/>
    <w:rsid w:val="00C957AE"/>
    <w:rsid w:val="00CA3C61"/>
    <w:rsid w:val="00CC5B4B"/>
    <w:rsid w:val="00CC5BD8"/>
    <w:rsid w:val="00CE0D23"/>
    <w:rsid w:val="00CF2DDF"/>
    <w:rsid w:val="00D14456"/>
    <w:rsid w:val="00D41785"/>
    <w:rsid w:val="00D60644"/>
    <w:rsid w:val="00D63D50"/>
    <w:rsid w:val="00D70AAD"/>
    <w:rsid w:val="00D81292"/>
    <w:rsid w:val="00D812F8"/>
    <w:rsid w:val="00D96CA5"/>
    <w:rsid w:val="00DB55CB"/>
    <w:rsid w:val="00DD23F3"/>
    <w:rsid w:val="00DD3F16"/>
    <w:rsid w:val="00DD790B"/>
    <w:rsid w:val="00DE0823"/>
    <w:rsid w:val="00DE10EC"/>
    <w:rsid w:val="00DE1AE1"/>
    <w:rsid w:val="00DF37D5"/>
    <w:rsid w:val="00DF4DCF"/>
    <w:rsid w:val="00E235FF"/>
    <w:rsid w:val="00E31AE7"/>
    <w:rsid w:val="00E33429"/>
    <w:rsid w:val="00E42F58"/>
    <w:rsid w:val="00E71397"/>
    <w:rsid w:val="00E833D7"/>
    <w:rsid w:val="00EB0639"/>
    <w:rsid w:val="00ED1C9A"/>
    <w:rsid w:val="00EE0546"/>
    <w:rsid w:val="00EE328E"/>
    <w:rsid w:val="00F07773"/>
    <w:rsid w:val="00F20AEE"/>
    <w:rsid w:val="00F412E3"/>
    <w:rsid w:val="00F42994"/>
    <w:rsid w:val="00F60021"/>
    <w:rsid w:val="00F647A5"/>
    <w:rsid w:val="00F940BA"/>
    <w:rsid w:val="00FB72C7"/>
    <w:rsid w:val="00FB73FC"/>
    <w:rsid w:val="00FE0867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B0627C"/>
  <w15:docId w15:val="{FA09BF75-A77B-4D11-AFD6-7A72D7B2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0181"/>
    <w:rPr>
      <w:rFonts w:ascii="Avenir LT Std 55 Roman" w:hAnsi="Avenir LT Std 55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D0181"/>
    <w:pPr>
      <w:keepNext/>
      <w:keepLines/>
      <w:spacing w:before="240" w:after="0"/>
      <w:outlineLvl w:val="0"/>
    </w:pPr>
    <w:rPr>
      <w:rFonts w:ascii="Avenir LT Std 65 Medium" w:eastAsiaTheme="majorEastAsia" w:hAnsi="Avenir LT Std 65 Medium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0181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06642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D0181"/>
    <w:rPr>
      <w:rFonts w:ascii="Avenir LT Std 65 Medium" w:eastAsiaTheme="majorEastAsia" w:hAnsi="Avenir LT Std 65 Medium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0181"/>
    <w:rPr>
      <w:rFonts w:ascii="Avenir LT Std 55 Roman" w:eastAsiaTheme="majorEastAsia" w:hAnsi="Avenir LT Std 55 Roman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ast\Documents\Benutzerdefinierte%20Office-Vorlagen\Arbeitsblatt_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85B1C-9174-184F-A955-C6F989796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Arbeitsblatt_Vorlage</Template>
  <TotalTime>0</TotalTime>
  <Pages>2</Pages>
  <Words>384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Quast</dc:creator>
  <cp:lastModifiedBy>Tom Fricke ( DRV Bund )</cp:lastModifiedBy>
  <cp:revision>3</cp:revision>
  <cp:lastPrinted>2019-11-20T06:02:00Z</cp:lastPrinted>
  <dcterms:created xsi:type="dcterms:W3CDTF">2019-11-21T05:43:00Z</dcterms:created>
  <dcterms:modified xsi:type="dcterms:W3CDTF">2022-12-17T17:32:00Z</dcterms:modified>
</cp:coreProperties>
</file>