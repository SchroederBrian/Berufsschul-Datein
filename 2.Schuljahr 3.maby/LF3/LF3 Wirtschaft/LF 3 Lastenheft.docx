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2F1D" w14:textId="6B6F4CFA" w:rsidR="001870C6" w:rsidRPr="007468C2" w:rsidRDefault="001870C6" w:rsidP="007468C2">
      <w:pPr>
        <w:spacing w:after="240" w:line="240" w:lineRule="auto"/>
        <w:rPr>
          <w:b/>
          <w:bCs/>
        </w:rPr>
      </w:pPr>
    </w:p>
    <w:p w14:paraId="14EC197B" w14:textId="121D6122" w:rsidR="339BBD8B" w:rsidRPr="00AC73AA" w:rsidRDefault="00336797" w:rsidP="00AC73AA">
      <w:pPr>
        <w:pStyle w:val="berschrift1"/>
      </w:pPr>
      <w:r>
        <w:t>Lern</w:t>
      </w:r>
      <w:r w:rsidR="00C33757">
        <w:t>aufgabe</w:t>
      </w:r>
    </w:p>
    <w:p w14:paraId="4226E8E5" w14:textId="77777777" w:rsidR="00C33757" w:rsidRDefault="00C33757" w:rsidP="00861056">
      <w:pPr>
        <w:pStyle w:val="Fuzeile"/>
        <w:numPr>
          <w:ilvl w:val="0"/>
          <w:numId w:val="33"/>
        </w:num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Für</w:t>
      </w:r>
      <w:r w:rsidR="00013AEE">
        <w:rPr>
          <w:rFonts w:asciiTheme="minorHAnsi" w:hAnsiTheme="minorHAnsi"/>
          <w:color w:val="000000" w:themeColor="text1"/>
          <w:sz w:val="24"/>
          <w:szCs w:val="24"/>
        </w:rPr>
        <w:t xml:space="preserve"> das L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astenheft zum </w:t>
      </w:r>
      <w:r w:rsidR="00013AEE">
        <w:rPr>
          <w:rFonts w:asciiTheme="minorHAnsi" w:hAnsiTheme="minorHAnsi"/>
          <w:color w:val="000000" w:themeColor="text1"/>
          <w:sz w:val="24"/>
          <w:szCs w:val="24"/>
        </w:rPr>
        <w:t>Kundenauftrag der EasyToLearn GmbH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sollen Sie die unten aufgeführten Abschnitte stichwortartig ergänzen</w:t>
      </w:r>
      <w:r w:rsidR="00861056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3FCA807D" w14:textId="6C9F9BBF" w:rsidR="001C01C4" w:rsidRDefault="00C33757" w:rsidP="00C33757">
      <w:pPr>
        <w:pStyle w:val="Fuzeile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N</w:t>
      </w:r>
      <w:r w:rsidR="00861056">
        <w:rPr>
          <w:rFonts w:asciiTheme="minorHAnsi" w:hAnsiTheme="minorHAnsi"/>
          <w:color w:val="000000" w:themeColor="text1"/>
          <w:sz w:val="24"/>
          <w:szCs w:val="24"/>
        </w:rPr>
        <w:t xml:space="preserve">utzen Sie dafür die Informationen aus dem Verlaufsprotokoll. </w:t>
      </w:r>
    </w:p>
    <w:p w14:paraId="22A63B7F" w14:textId="77777777" w:rsidR="00266CFE" w:rsidRPr="00861056" w:rsidRDefault="00266CFE" w:rsidP="000607BD">
      <w:pPr>
        <w:pStyle w:val="Fuzeile"/>
        <w:ind w:left="720"/>
        <w:rPr>
          <w:rFonts w:asciiTheme="minorHAnsi" w:hAnsiTheme="minorHAnsi"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655"/>
      </w:tblGrid>
      <w:tr w:rsidR="000607BD" w14:paraId="3BCE4009" w14:textId="77777777" w:rsidTr="000607BD">
        <w:tc>
          <w:tcPr>
            <w:tcW w:w="9202" w:type="dxa"/>
            <w:gridSpan w:val="2"/>
            <w:shd w:val="clear" w:color="auto" w:fill="92D050"/>
          </w:tcPr>
          <w:p w14:paraId="0A536173" w14:textId="73D396DB" w:rsidR="000607BD" w:rsidRPr="000607BD" w:rsidRDefault="00C33757" w:rsidP="000607BD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Auszug aus dem </w:t>
            </w:r>
            <w:r w:rsidR="000607BD" w:rsidRPr="000607BD">
              <w:rPr>
                <w:rFonts w:cstheme="minorHAnsi"/>
                <w:b/>
                <w:sz w:val="24"/>
                <w:szCs w:val="24"/>
              </w:rPr>
              <w:t xml:space="preserve">Lastenheft für den Kundenauftrag der </w:t>
            </w:r>
            <w:proofErr w:type="spellStart"/>
            <w:r w:rsidR="000607BD" w:rsidRPr="000607BD">
              <w:rPr>
                <w:rFonts w:cstheme="minorHAnsi"/>
                <w:b/>
                <w:sz w:val="24"/>
                <w:szCs w:val="24"/>
              </w:rPr>
              <w:t>EasyToLearn</w:t>
            </w:r>
            <w:proofErr w:type="spellEnd"/>
            <w:r w:rsidR="000607BD" w:rsidRPr="000607BD">
              <w:rPr>
                <w:rFonts w:cstheme="minorHAnsi"/>
                <w:b/>
                <w:sz w:val="24"/>
                <w:szCs w:val="24"/>
              </w:rPr>
              <w:t xml:space="preserve"> GmbH </w:t>
            </w:r>
          </w:p>
        </w:tc>
      </w:tr>
      <w:tr w:rsidR="00861056" w14:paraId="2CE2410E" w14:textId="77777777" w:rsidTr="00F75179">
        <w:tc>
          <w:tcPr>
            <w:tcW w:w="2547" w:type="dxa"/>
          </w:tcPr>
          <w:p w14:paraId="2A3E8B23" w14:textId="221F2673" w:rsidR="00861056" w:rsidRPr="000607BD" w:rsidRDefault="00861056" w:rsidP="001C01C4">
            <w:pPr>
              <w:rPr>
                <w:rFonts w:cstheme="minorHAnsi"/>
                <w:b/>
                <w:sz w:val="24"/>
                <w:szCs w:val="24"/>
              </w:rPr>
            </w:pPr>
            <w:r w:rsidRPr="000607BD">
              <w:rPr>
                <w:rFonts w:cstheme="minorHAnsi"/>
                <w:b/>
                <w:sz w:val="24"/>
                <w:szCs w:val="24"/>
              </w:rPr>
              <w:t xml:space="preserve">Ausgangssituation </w:t>
            </w:r>
          </w:p>
        </w:tc>
        <w:tc>
          <w:tcPr>
            <w:tcW w:w="6655" w:type="dxa"/>
          </w:tcPr>
          <w:p w14:paraId="400621A7" w14:textId="77777777" w:rsidR="00B1704F" w:rsidRDefault="00B1704F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FF0000"/>
                <w:sz w:val="24"/>
                <w:szCs w:val="24"/>
              </w:rPr>
            </w:pPr>
          </w:p>
          <w:p w14:paraId="0AFA0D46" w14:textId="5B93C83A" w:rsidR="00295BB1" w:rsidRPr="00FC0958" w:rsidRDefault="00295BB1" w:rsidP="00D729E5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C0958">
              <w:rPr>
                <w:rFonts w:cstheme="minorHAnsi"/>
                <w:color w:val="000000" w:themeColor="text1"/>
                <w:sz w:val="24"/>
                <w:szCs w:val="24"/>
              </w:rPr>
              <w:t xml:space="preserve">30 </w:t>
            </w:r>
            <w:r w:rsidR="00D729E5" w:rsidRPr="00FC0958">
              <w:rPr>
                <w:rFonts w:cstheme="minorHAnsi"/>
                <w:color w:val="000000" w:themeColor="text1"/>
                <w:sz w:val="24"/>
                <w:szCs w:val="24"/>
              </w:rPr>
              <w:t>neue, vor Ort befindliche PCs</w:t>
            </w:r>
          </w:p>
          <w:p w14:paraId="27185787" w14:textId="7EC122EC" w:rsidR="00F83D03" w:rsidRPr="00FC0958" w:rsidRDefault="00FC0958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C0958">
              <w:rPr>
                <w:rFonts w:cstheme="minorHAnsi"/>
                <w:color w:val="000000" w:themeColor="text1"/>
                <w:sz w:val="24"/>
                <w:szCs w:val="24"/>
              </w:rPr>
              <w:t>Raum mit unbekannter Anzahl an Arbeitsplätzen</w:t>
            </w:r>
          </w:p>
          <w:p w14:paraId="5265B47D" w14:textId="4A6D7AE9" w:rsidR="00FC0958" w:rsidRPr="00FC0958" w:rsidRDefault="00FC0958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C0958">
              <w:rPr>
                <w:rFonts w:cstheme="minorHAnsi"/>
                <w:color w:val="000000" w:themeColor="text1"/>
                <w:sz w:val="24"/>
                <w:szCs w:val="24"/>
              </w:rPr>
              <w:t>veraltete Geräte</w:t>
            </w:r>
          </w:p>
          <w:p w14:paraId="3C6C96CE" w14:textId="5C1BE54E" w:rsidR="00F83D03" w:rsidRPr="00F83D03" w:rsidRDefault="00F83D03" w:rsidP="00F83D0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861056" w14:paraId="6F8CA430" w14:textId="77777777" w:rsidTr="00F75179">
        <w:tc>
          <w:tcPr>
            <w:tcW w:w="2547" w:type="dxa"/>
          </w:tcPr>
          <w:p w14:paraId="7EE67A91" w14:textId="2F448803" w:rsidR="00861056" w:rsidRPr="000607BD" w:rsidRDefault="00861056" w:rsidP="001C01C4">
            <w:pPr>
              <w:rPr>
                <w:rFonts w:cstheme="minorHAnsi"/>
                <w:b/>
                <w:sz w:val="24"/>
                <w:szCs w:val="24"/>
              </w:rPr>
            </w:pPr>
            <w:r w:rsidRPr="000607BD">
              <w:rPr>
                <w:rFonts w:cstheme="minorHAnsi"/>
                <w:b/>
                <w:sz w:val="24"/>
                <w:szCs w:val="24"/>
              </w:rPr>
              <w:t>Zielsetzungen</w:t>
            </w:r>
          </w:p>
        </w:tc>
        <w:tc>
          <w:tcPr>
            <w:tcW w:w="6655" w:type="dxa"/>
          </w:tcPr>
          <w:p w14:paraId="51F6BC36" w14:textId="77777777" w:rsidR="000607BD" w:rsidRDefault="000607BD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FF0000"/>
                <w:sz w:val="24"/>
                <w:szCs w:val="24"/>
              </w:rPr>
            </w:pPr>
          </w:p>
          <w:p w14:paraId="24DCDBCC" w14:textId="2B7736DC" w:rsidR="00F83D03" w:rsidRDefault="00687B8C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 PCs mit der entsprechenden</w:t>
            </w:r>
            <w:r w:rsidR="00FC0958">
              <w:rPr>
                <w:rFonts w:cstheme="minorHAnsi"/>
                <w:color w:val="000000" w:themeColor="text1"/>
                <w:sz w:val="24"/>
                <w:szCs w:val="24"/>
              </w:rPr>
              <w:t>, neuen Software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ausgestattet</w:t>
            </w:r>
          </w:p>
          <w:p w14:paraId="382B8671" w14:textId="5F1DBC73" w:rsidR="00FB5E11" w:rsidRDefault="00FB5E11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 den Schulungsräumen angeschlossen</w:t>
            </w:r>
          </w:p>
          <w:p w14:paraId="12D36392" w14:textId="3D5FDC7B" w:rsidR="001C58CD" w:rsidRDefault="001C58CD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Inven</w:t>
            </w:r>
            <w:r w:rsidR="00CE2AAD">
              <w:rPr>
                <w:rFonts w:cstheme="minorHAnsi"/>
                <w:color w:val="000000" w:themeColor="text1"/>
                <w:sz w:val="24"/>
                <w:szCs w:val="24"/>
              </w:rPr>
              <w:t xml:space="preserve">tarisierung </w:t>
            </w:r>
          </w:p>
          <w:p w14:paraId="33D95D75" w14:textId="13C33C5A" w:rsidR="00FB5E11" w:rsidRDefault="00FB5E11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mit dem Netzwerk verbunden</w:t>
            </w:r>
          </w:p>
          <w:p w14:paraId="43EEFFC5" w14:textId="138B4F95" w:rsidR="00FB5E11" w:rsidRPr="00A16743" w:rsidRDefault="00FB5E11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 einem Netzwerkplan festgehalten</w:t>
            </w:r>
          </w:p>
          <w:p w14:paraId="6AF90DA0" w14:textId="3664C52A" w:rsidR="00F83D03" w:rsidRPr="00FB5E11" w:rsidRDefault="00F83D03" w:rsidP="00FB5E11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266CFE" w:rsidRPr="00DB05BA" w14:paraId="702376AD" w14:textId="77777777" w:rsidTr="00AB50CC">
        <w:tc>
          <w:tcPr>
            <w:tcW w:w="2547" w:type="dxa"/>
            <w:shd w:val="clear" w:color="auto" w:fill="FFFFFF" w:themeFill="background1"/>
          </w:tcPr>
          <w:p w14:paraId="145844AC" w14:textId="77777777" w:rsidR="00266CFE" w:rsidRPr="000607BD" w:rsidRDefault="00266CFE" w:rsidP="00AB50CC">
            <w:pPr>
              <w:rPr>
                <w:rFonts w:cstheme="minorHAnsi"/>
                <w:b/>
                <w:sz w:val="24"/>
                <w:szCs w:val="24"/>
              </w:rPr>
            </w:pPr>
            <w:r w:rsidRPr="000607BD">
              <w:rPr>
                <w:rFonts w:cstheme="minorHAnsi"/>
                <w:b/>
                <w:sz w:val="24"/>
                <w:szCs w:val="24"/>
              </w:rPr>
              <w:t>Lieferumfang bzw. zu übergebende Dokumente</w:t>
            </w:r>
          </w:p>
        </w:tc>
        <w:tc>
          <w:tcPr>
            <w:tcW w:w="6655" w:type="dxa"/>
            <w:shd w:val="clear" w:color="auto" w:fill="auto"/>
          </w:tcPr>
          <w:p w14:paraId="51BBECCB" w14:textId="77777777" w:rsidR="00266CFE" w:rsidRDefault="00266CFE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FF0000"/>
                <w:sz w:val="24"/>
                <w:szCs w:val="24"/>
              </w:rPr>
            </w:pPr>
          </w:p>
          <w:p w14:paraId="5AD9868E" w14:textId="5483828D" w:rsidR="00F83D03" w:rsidRPr="00F42965" w:rsidRDefault="00CE2AAD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42965">
              <w:rPr>
                <w:rFonts w:cstheme="minorHAnsi"/>
                <w:color w:val="000000" w:themeColor="text1"/>
                <w:sz w:val="24"/>
                <w:szCs w:val="24"/>
              </w:rPr>
              <w:t>Soft- und Hardware Inventar</w:t>
            </w:r>
          </w:p>
          <w:p w14:paraId="1184F679" w14:textId="737A8A42" w:rsidR="00F83D03" w:rsidRPr="00F42965" w:rsidRDefault="000C645C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42965">
              <w:rPr>
                <w:rFonts w:cstheme="minorHAnsi"/>
                <w:color w:val="000000" w:themeColor="text1"/>
                <w:sz w:val="24"/>
                <w:szCs w:val="24"/>
              </w:rPr>
              <w:t>Netzwerkplan</w:t>
            </w:r>
          </w:p>
          <w:p w14:paraId="4CC04751" w14:textId="77777777" w:rsidR="00F83D03" w:rsidRDefault="00F83D03" w:rsidP="00F83D03">
            <w:pPr>
              <w:pStyle w:val="Listenabsatz"/>
              <w:numPr>
                <w:ilvl w:val="0"/>
                <w:numId w:val="0"/>
              </w:numPr>
              <w:ind w:left="720"/>
              <w:rPr>
                <w:rFonts w:cstheme="minorHAnsi"/>
                <w:color w:val="FF0000"/>
                <w:sz w:val="24"/>
                <w:szCs w:val="24"/>
              </w:rPr>
            </w:pPr>
          </w:p>
          <w:p w14:paraId="62C7C2CF" w14:textId="29FB7F4F" w:rsidR="00F83D03" w:rsidRPr="00F83D03" w:rsidRDefault="00F83D03" w:rsidP="00F83D0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  <w:p w14:paraId="51937B4A" w14:textId="77777777" w:rsidR="00F83D03" w:rsidRDefault="00F83D03" w:rsidP="00F83D0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  <w:p w14:paraId="759F022D" w14:textId="25087C40" w:rsidR="00F83D03" w:rsidRPr="00F83D03" w:rsidRDefault="00F83D03" w:rsidP="00F83D0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44EAFD9C" w14:textId="52490A50" w:rsidR="001870C6" w:rsidRPr="00F83D03" w:rsidRDefault="001870C6" w:rsidP="00F83D03">
      <w:pPr>
        <w:tabs>
          <w:tab w:val="center" w:pos="4606"/>
        </w:tabs>
        <w:spacing w:after="240" w:line="240" w:lineRule="auto"/>
      </w:pPr>
    </w:p>
    <w:p w14:paraId="4B94D5A5" w14:textId="77777777" w:rsidR="001870C6" w:rsidRPr="00B10700" w:rsidRDefault="001870C6" w:rsidP="001870C6">
      <w:pPr>
        <w:spacing w:after="240" w:line="240" w:lineRule="auto"/>
        <w:rPr>
          <w:b/>
        </w:rPr>
      </w:pPr>
    </w:p>
    <w:sectPr w:rsidR="001870C6" w:rsidRPr="00B10700" w:rsidSect="00DF5B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ECEB" w14:textId="77777777" w:rsidR="00621935" w:rsidRDefault="00621935" w:rsidP="00AB44B1">
      <w:pPr>
        <w:spacing w:after="0" w:line="240" w:lineRule="auto"/>
      </w:pPr>
      <w:r>
        <w:separator/>
      </w:r>
    </w:p>
  </w:endnote>
  <w:endnote w:type="continuationSeparator" w:id="0">
    <w:p w14:paraId="54E3F599" w14:textId="77777777" w:rsidR="00621935" w:rsidRDefault="00621935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6E34" w14:textId="77777777" w:rsidR="00F83D03" w:rsidRDefault="00F83D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52C" w14:textId="77777777" w:rsidR="00FB4ECA" w:rsidRPr="003E4F2E" w:rsidRDefault="339BBD8B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rPr>
        <w:lang w:eastAsia="de-DE"/>
      </w:rPr>
      <w:drawing>
        <wp:inline distT="0" distB="0" distL="0" distR="0" wp14:anchorId="5FA37994" wp14:editId="73D85229">
          <wp:extent cx="5760720" cy="243205"/>
          <wp:effectExtent l="0" t="0" r="0" b="0"/>
          <wp:docPr id="2117354258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9"/>
      <w:gridCol w:w="3703"/>
    </w:tblGrid>
    <w:tr w:rsidR="00FB4ECA" w14:paraId="64F22776" w14:textId="77777777" w:rsidTr="339BBD8B">
      <w:tc>
        <w:tcPr>
          <w:tcW w:w="5637" w:type="dxa"/>
        </w:tcPr>
        <w:p w14:paraId="0A540F4C" w14:textId="57040D33" w:rsidR="00FB4ECA" w:rsidRDefault="00FB4ECA" w:rsidP="00013AEE">
          <w:pPr>
            <w:pStyle w:val="Fuzeile"/>
            <w:tabs>
              <w:tab w:val="clear" w:pos="2014"/>
              <w:tab w:val="clear" w:pos="8647"/>
              <w:tab w:val="center" w:pos="2410"/>
              <w:tab w:val="right" w:pos="8505"/>
            </w:tabs>
            <w:rPr>
              <w:rFonts w:cs="Arial"/>
              <w:sz w:val="14"/>
              <w:lang w:val="en-US"/>
            </w:rPr>
          </w:pP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3BB893E6" wp14:editId="330EB912">
                <wp:extent cx="126000" cy="126000"/>
                <wp:effectExtent l="0" t="0" r="7620" b="762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c.wm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56DEAB33" wp14:editId="375A9E31">
                <wp:extent cx="126000" cy="126000"/>
                <wp:effectExtent l="0" t="0" r="7620" b="762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y.wmf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2A738F66" wp14:editId="2E510E7A">
                <wp:extent cx="126000" cy="126000"/>
                <wp:effectExtent l="0" t="0" r="7620" b="762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a.wmf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339BBD8B" w:rsidRPr="5D3BAB91">
            <w:rPr>
              <w:rFonts w:cs="Arial"/>
              <w:b/>
              <w:bCs/>
              <w:sz w:val="14"/>
              <w:szCs w:val="14"/>
              <w:lang w:val="en-US"/>
            </w:rPr>
            <w:t xml:space="preserve"> | </w:t>
          </w:r>
          <w:r w:rsidR="339BBD8B" w:rsidRPr="5D3BAB91">
            <w:rPr>
              <w:rFonts w:cs="Arial"/>
              <w:b/>
              <w:bCs/>
              <w:color w:val="0D0D0D" w:themeColor="text1" w:themeTint="F2"/>
              <w:sz w:val="14"/>
              <w:szCs w:val="14"/>
              <w:lang w:val="en-US"/>
            </w:rPr>
            <w:t>CC-BY-SA 4.0</w:t>
          </w:r>
          <w:r w:rsidR="00013AEE">
            <w:rPr>
              <w:rFonts w:cs="Arial"/>
              <w:b/>
              <w:bCs/>
              <w:sz w:val="14"/>
              <w:szCs w:val="14"/>
              <w:lang w:val="en-US"/>
            </w:rPr>
            <w:t xml:space="preserve"> </w:t>
          </w:r>
          <w:r w:rsidR="339BBD8B" w:rsidRPr="5D3BAB91">
            <w:rPr>
              <w:rFonts w:cs="Arial"/>
              <w:color w:val="0D0D0D" w:themeColor="text1" w:themeTint="F2"/>
              <w:sz w:val="14"/>
              <w:szCs w:val="14"/>
            </w:rPr>
            <w:t xml:space="preserve">| </w:t>
          </w:r>
        </w:p>
      </w:tc>
      <w:tc>
        <w:tcPr>
          <w:tcW w:w="3791" w:type="dxa"/>
        </w:tcPr>
        <w:p w14:paraId="1933FEE2" w14:textId="7B2EEBBB" w:rsidR="00FB4ECA" w:rsidRDefault="00FB4ECA" w:rsidP="00FB4ECA">
          <w:pPr>
            <w:pStyle w:val="Fuzeile"/>
            <w:tabs>
              <w:tab w:val="clear" w:pos="2014"/>
              <w:tab w:val="clear" w:pos="8647"/>
              <w:tab w:val="center" w:pos="2410"/>
              <w:tab w:val="right" w:pos="8505"/>
            </w:tabs>
            <w:jc w:val="right"/>
            <w:rPr>
              <w:rFonts w:cs="Arial"/>
              <w:sz w:val="14"/>
              <w:lang w:val="en-US"/>
            </w:rPr>
          </w:pPr>
        </w:p>
      </w:tc>
    </w:tr>
  </w:tbl>
  <w:p w14:paraId="4B99056E" w14:textId="77777777" w:rsidR="002A52E6" w:rsidRPr="003E4F2E" w:rsidRDefault="002A52E6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C9E6" w14:textId="77777777" w:rsidR="00F83D03" w:rsidRDefault="00F83D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0B17" w14:textId="77777777" w:rsidR="00621935" w:rsidRDefault="00621935" w:rsidP="00AB44B1">
      <w:pPr>
        <w:spacing w:after="0" w:line="240" w:lineRule="auto"/>
      </w:pPr>
      <w:r>
        <w:separator/>
      </w:r>
    </w:p>
  </w:footnote>
  <w:footnote w:type="continuationSeparator" w:id="0">
    <w:p w14:paraId="14A7DEAC" w14:textId="77777777" w:rsidR="00621935" w:rsidRDefault="00621935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A011" w14:textId="77777777" w:rsidR="00F83D03" w:rsidRDefault="00F83D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1827"/>
      <w:gridCol w:w="2552"/>
    </w:tblGrid>
    <w:tr w:rsidR="005F4B0E" w:rsidRPr="00C85FE6" w14:paraId="21D4F345" w14:textId="77777777" w:rsidTr="00216FC8">
      <w:trPr>
        <w:trHeight w:val="848"/>
      </w:trPr>
      <w:tc>
        <w:tcPr>
          <w:tcW w:w="2943" w:type="dxa"/>
          <w:vAlign w:val="center"/>
        </w:tcPr>
        <w:p w14:paraId="3F1DFF11" w14:textId="4F550EEB" w:rsidR="002A52E6" w:rsidRPr="00533497" w:rsidRDefault="00013AEE" w:rsidP="00533497">
          <w:pPr>
            <w:pStyle w:val="Kopfzeileberschrift"/>
          </w:pPr>
          <w:r>
            <w:t>Lernfeld 03W</w:t>
          </w:r>
        </w:p>
        <w:p w14:paraId="4704292A" w14:textId="3ABA8C21" w:rsidR="005477F9" w:rsidRPr="00942266" w:rsidRDefault="00013AEE" w:rsidP="00D21C04">
          <w:pPr>
            <w:pStyle w:val="KopfzeileUntertitel"/>
          </w:pPr>
          <w:r>
            <w:t>Lernsituation 3W1</w:t>
          </w:r>
        </w:p>
      </w:tc>
      <w:tc>
        <w:tcPr>
          <w:tcW w:w="3969" w:type="dxa"/>
          <w:gridSpan w:val="2"/>
          <w:vAlign w:val="center"/>
        </w:tcPr>
        <w:p w14:paraId="5D344694" w14:textId="79E13E4A" w:rsidR="002A52E6" w:rsidRDefault="00013AEE" w:rsidP="00013AEE">
          <w:pPr>
            <w:pStyle w:val="Kopfzeileberschrift"/>
          </w:pPr>
          <w:r>
            <w:t xml:space="preserve">Kundenaufträge dokumentieren und planen </w:t>
          </w:r>
        </w:p>
        <w:p w14:paraId="6F38CE5D" w14:textId="3A57C4C7" w:rsidR="00013AEE" w:rsidRPr="00013AEE" w:rsidRDefault="00013AEE" w:rsidP="00F83D03">
          <w:pPr>
            <w:pStyle w:val="Kopfzeileberschrift"/>
            <w:jc w:val="center"/>
            <w:rPr>
              <w:color w:val="auto"/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t>Lastenheft</w:t>
          </w:r>
        </w:p>
      </w:tc>
      <w:tc>
        <w:tcPr>
          <w:tcW w:w="2552" w:type="dxa"/>
          <w:vAlign w:val="center"/>
        </w:tcPr>
        <w:p w14:paraId="3DEEC669" w14:textId="77777777" w:rsidR="002A52E6" w:rsidRPr="00C85FE6" w:rsidRDefault="003E732F" w:rsidP="005F4B0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23BB33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8pt;height:36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31316714" r:id="rId2"/>
            </w:object>
          </w:r>
        </w:p>
      </w:tc>
    </w:tr>
    <w:tr w:rsidR="005F4B0E" w:rsidRPr="00C85FE6" w14:paraId="4EC99B0C" w14:textId="77777777" w:rsidTr="00216FC8">
      <w:trPr>
        <w:trHeight w:val="402"/>
      </w:trPr>
      <w:tc>
        <w:tcPr>
          <w:tcW w:w="2943" w:type="dxa"/>
          <w:vAlign w:val="center"/>
        </w:tcPr>
        <w:p w14:paraId="5ED90B35" w14:textId="77777777" w:rsidR="00FB4ECA" w:rsidRPr="00C85FE6" w:rsidRDefault="00FB4ECA" w:rsidP="00D21C04">
          <w:pPr>
            <w:pStyle w:val="KopfzeileInfos"/>
          </w:pPr>
          <w:r w:rsidRPr="00C85FE6">
            <w:t>Name:</w:t>
          </w:r>
        </w:p>
      </w:tc>
      <w:tc>
        <w:tcPr>
          <w:tcW w:w="2142" w:type="dxa"/>
          <w:vAlign w:val="center"/>
        </w:tcPr>
        <w:p w14:paraId="6FD1CBF4" w14:textId="77777777" w:rsidR="00FB4ECA" w:rsidRPr="00C85FE6" w:rsidRDefault="00FB4ECA" w:rsidP="00504B6C">
          <w:pPr>
            <w:pStyle w:val="KopfzeileInfos"/>
          </w:pPr>
          <w:r w:rsidRPr="00C85FE6">
            <w:t xml:space="preserve">Datum: </w:t>
          </w:r>
        </w:p>
      </w:tc>
      <w:tc>
        <w:tcPr>
          <w:tcW w:w="1827" w:type="dxa"/>
          <w:vAlign w:val="center"/>
        </w:tcPr>
        <w:p w14:paraId="76FEC65C" w14:textId="77777777" w:rsidR="00FB4ECA" w:rsidRPr="00C85FE6" w:rsidRDefault="00FB4ECA" w:rsidP="00D21C04">
          <w:pPr>
            <w:pStyle w:val="KopfzeileInfos"/>
          </w:pPr>
          <w:r w:rsidRPr="00C85FE6">
            <w:t>Klasse:</w:t>
          </w:r>
        </w:p>
      </w:tc>
      <w:tc>
        <w:tcPr>
          <w:tcW w:w="2552" w:type="dxa"/>
          <w:vAlign w:val="center"/>
        </w:tcPr>
        <w:p w14:paraId="084382CE" w14:textId="59BD85B3" w:rsidR="00FB4ECA" w:rsidRPr="00C85FE6" w:rsidRDefault="00FB4ECA" w:rsidP="00FB4ECA">
          <w:pPr>
            <w:pStyle w:val="KopfzeileInfos"/>
            <w:jc w:val="right"/>
          </w:pPr>
          <w:r>
            <w:t>Seite</w:t>
          </w:r>
          <w:r w:rsidRPr="00C85FE6">
            <w:t xml:space="preserve"> </w:t>
          </w:r>
          <w:r w:rsidRPr="00C85FE6">
            <w:fldChar w:fldCharType="begin"/>
          </w:r>
          <w:r w:rsidRPr="00C85FE6">
            <w:instrText xml:space="preserve"> PAGE   \* MERGEFORMAT </w:instrText>
          </w:r>
          <w:r w:rsidRPr="00C85FE6">
            <w:fldChar w:fldCharType="separate"/>
          </w:r>
          <w:r w:rsidR="00C430DC">
            <w:rPr>
              <w:noProof/>
            </w:rPr>
            <w:t>1</w:t>
          </w:r>
          <w:r w:rsidRPr="00C85FE6">
            <w:fldChar w:fldCharType="end"/>
          </w:r>
          <w:r w:rsidRPr="00C85FE6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C430D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656B9AB" w14:textId="77777777" w:rsidR="002A52E6" w:rsidRPr="00C85FE6" w:rsidRDefault="002A52E6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94CA" w14:textId="77777777" w:rsidR="00F83D03" w:rsidRDefault="00F83D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34C7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3" w15:restartNumberingAfterBreak="0">
    <w:nsid w:val="00C24E5D"/>
    <w:multiLevelType w:val="hybridMultilevel"/>
    <w:tmpl w:val="2A8C88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90F02"/>
    <w:multiLevelType w:val="hybridMultilevel"/>
    <w:tmpl w:val="47AAC208"/>
    <w:lvl w:ilvl="0" w:tplc="42CE4E5A">
      <w:numFmt w:val="bullet"/>
      <w:lvlText w:val=""/>
      <w:lvlJc w:val="left"/>
      <w:pPr>
        <w:ind w:left="1040" w:hanging="360"/>
      </w:pPr>
      <w:rPr>
        <w:rFonts w:ascii="Wingdings" w:eastAsiaTheme="minorHAnsi" w:hAnsi="Wingdings" w:cstheme="minorHAnsi" w:hint="default"/>
        <w:i w:val="0"/>
      </w:rPr>
    </w:lvl>
    <w:lvl w:ilvl="1" w:tplc="0407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086667A7"/>
    <w:multiLevelType w:val="hybridMultilevel"/>
    <w:tmpl w:val="ED14A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40ADE"/>
    <w:multiLevelType w:val="hybridMultilevel"/>
    <w:tmpl w:val="112077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0B9D407A"/>
    <w:multiLevelType w:val="hybridMultilevel"/>
    <w:tmpl w:val="99E0B44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055B13"/>
    <w:multiLevelType w:val="hybridMultilevel"/>
    <w:tmpl w:val="5AFE2458"/>
    <w:lvl w:ilvl="0" w:tplc="42CE4E5A">
      <w:numFmt w:val="bullet"/>
      <w:lvlText w:val=""/>
      <w:lvlJc w:val="left"/>
      <w:pPr>
        <w:ind w:left="1040" w:hanging="360"/>
      </w:pPr>
      <w:rPr>
        <w:rFonts w:ascii="Wingdings" w:eastAsiaTheme="minorHAnsi" w:hAnsi="Wingdings" w:cstheme="minorHAnsi" w:hint="default"/>
        <w:i w:val="0"/>
      </w:rPr>
    </w:lvl>
    <w:lvl w:ilvl="1" w:tplc="0407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11C15111"/>
    <w:multiLevelType w:val="hybridMultilevel"/>
    <w:tmpl w:val="312CC628"/>
    <w:lvl w:ilvl="0" w:tplc="914A60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172A4FBD"/>
    <w:multiLevelType w:val="hybridMultilevel"/>
    <w:tmpl w:val="6F28B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A008B"/>
    <w:multiLevelType w:val="hybridMultilevel"/>
    <w:tmpl w:val="49D4D5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3372A"/>
    <w:multiLevelType w:val="hybridMultilevel"/>
    <w:tmpl w:val="146856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F0F25"/>
    <w:multiLevelType w:val="hybridMultilevel"/>
    <w:tmpl w:val="206C2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C6071"/>
    <w:multiLevelType w:val="hybridMultilevel"/>
    <w:tmpl w:val="12A4852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1267351"/>
    <w:multiLevelType w:val="hybridMultilevel"/>
    <w:tmpl w:val="452C2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504A2"/>
    <w:multiLevelType w:val="hybridMultilevel"/>
    <w:tmpl w:val="C34482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F2C1DC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2672D"/>
    <w:multiLevelType w:val="hybridMultilevel"/>
    <w:tmpl w:val="FA9247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1F2A41"/>
    <w:multiLevelType w:val="multilevel"/>
    <w:tmpl w:val="0F581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 w15:restartNumberingAfterBreak="0">
    <w:nsid w:val="2EA117F7"/>
    <w:multiLevelType w:val="hybridMultilevel"/>
    <w:tmpl w:val="41B63522"/>
    <w:lvl w:ilvl="0" w:tplc="0407000F">
      <w:start w:val="1"/>
      <w:numFmt w:val="decimal"/>
      <w:lvlText w:val="%1."/>
      <w:lvlJc w:val="left"/>
      <w:pPr>
        <w:ind w:left="2120" w:hanging="360"/>
      </w:pPr>
    </w:lvl>
    <w:lvl w:ilvl="1" w:tplc="04070019" w:tentative="1">
      <w:start w:val="1"/>
      <w:numFmt w:val="lowerLetter"/>
      <w:lvlText w:val="%2."/>
      <w:lvlJc w:val="left"/>
      <w:pPr>
        <w:ind w:left="2840" w:hanging="360"/>
      </w:pPr>
    </w:lvl>
    <w:lvl w:ilvl="2" w:tplc="0407001B" w:tentative="1">
      <w:start w:val="1"/>
      <w:numFmt w:val="lowerRoman"/>
      <w:lvlText w:val="%3."/>
      <w:lvlJc w:val="right"/>
      <w:pPr>
        <w:ind w:left="3560" w:hanging="180"/>
      </w:pPr>
    </w:lvl>
    <w:lvl w:ilvl="3" w:tplc="0407000F" w:tentative="1">
      <w:start w:val="1"/>
      <w:numFmt w:val="decimal"/>
      <w:lvlText w:val="%4."/>
      <w:lvlJc w:val="left"/>
      <w:pPr>
        <w:ind w:left="4280" w:hanging="360"/>
      </w:pPr>
    </w:lvl>
    <w:lvl w:ilvl="4" w:tplc="04070019" w:tentative="1">
      <w:start w:val="1"/>
      <w:numFmt w:val="lowerLetter"/>
      <w:lvlText w:val="%5."/>
      <w:lvlJc w:val="left"/>
      <w:pPr>
        <w:ind w:left="5000" w:hanging="360"/>
      </w:pPr>
    </w:lvl>
    <w:lvl w:ilvl="5" w:tplc="0407001B" w:tentative="1">
      <w:start w:val="1"/>
      <w:numFmt w:val="lowerRoman"/>
      <w:lvlText w:val="%6."/>
      <w:lvlJc w:val="right"/>
      <w:pPr>
        <w:ind w:left="5720" w:hanging="180"/>
      </w:pPr>
    </w:lvl>
    <w:lvl w:ilvl="6" w:tplc="0407000F" w:tentative="1">
      <w:start w:val="1"/>
      <w:numFmt w:val="decimal"/>
      <w:lvlText w:val="%7."/>
      <w:lvlJc w:val="left"/>
      <w:pPr>
        <w:ind w:left="6440" w:hanging="360"/>
      </w:pPr>
    </w:lvl>
    <w:lvl w:ilvl="7" w:tplc="04070019" w:tentative="1">
      <w:start w:val="1"/>
      <w:numFmt w:val="lowerLetter"/>
      <w:lvlText w:val="%8."/>
      <w:lvlJc w:val="left"/>
      <w:pPr>
        <w:ind w:left="7160" w:hanging="360"/>
      </w:pPr>
    </w:lvl>
    <w:lvl w:ilvl="8" w:tplc="0407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22" w15:restartNumberingAfterBreak="0">
    <w:nsid w:val="34305783"/>
    <w:multiLevelType w:val="hybridMultilevel"/>
    <w:tmpl w:val="117652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33D3C83"/>
    <w:multiLevelType w:val="hybridMultilevel"/>
    <w:tmpl w:val="BF804990"/>
    <w:lvl w:ilvl="0" w:tplc="2138A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A54B5"/>
    <w:multiLevelType w:val="hybridMultilevel"/>
    <w:tmpl w:val="BD2CD81E"/>
    <w:lvl w:ilvl="0" w:tplc="04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51114C03"/>
    <w:multiLevelType w:val="hybridMultilevel"/>
    <w:tmpl w:val="CE10D798"/>
    <w:lvl w:ilvl="0" w:tplc="97F2C1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E6F2B"/>
    <w:multiLevelType w:val="hybridMultilevel"/>
    <w:tmpl w:val="041AAD8A"/>
    <w:lvl w:ilvl="0" w:tplc="0407000F">
      <w:start w:val="1"/>
      <w:numFmt w:val="decimal"/>
      <w:lvlText w:val="%1."/>
      <w:lvlJc w:val="left"/>
      <w:pPr>
        <w:ind w:left="1400" w:hanging="360"/>
      </w:pPr>
    </w:lvl>
    <w:lvl w:ilvl="1" w:tplc="04070019" w:tentative="1">
      <w:start w:val="1"/>
      <w:numFmt w:val="lowerLetter"/>
      <w:lvlText w:val="%2."/>
      <w:lvlJc w:val="left"/>
      <w:pPr>
        <w:ind w:left="2120" w:hanging="360"/>
      </w:pPr>
    </w:lvl>
    <w:lvl w:ilvl="2" w:tplc="0407001B" w:tentative="1">
      <w:start w:val="1"/>
      <w:numFmt w:val="lowerRoman"/>
      <w:lvlText w:val="%3."/>
      <w:lvlJc w:val="right"/>
      <w:pPr>
        <w:ind w:left="2840" w:hanging="180"/>
      </w:pPr>
    </w:lvl>
    <w:lvl w:ilvl="3" w:tplc="0407000F" w:tentative="1">
      <w:start w:val="1"/>
      <w:numFmt w:val="decimal"/>
      <w:lvlText w:val="%4."/>
      <w:lvlJc w:val="left"/>
      <w:pPr>
        <w:ind w:left="3560" w:hanging="360"/>
      </w:pPr>
    </w:lvl>
    <w:lvl w:ilvl="4" w:tplc="04070019" w:tentative="1">
      <w:start w:val="1"/>
      <w:numFmt w:val="lowerLetter"/>
      <w:lvlText w:val="%5."/>
      <w:lvlJc w:val="left"/>
      <w:pPr>
        <w:ind w:left="4280" w:hanging="360"/>
      </w:pPr>
    </w:lvl>
    <w:lvl w:ilvl="5" w:tplc="0407001B" w:tentative="1">
      <w:start w:val="1"/>
      <w:numFmt w:val="lowerRoman"/>
      <w:lvlText w:val="%6."/>
      <w:lvlJc w:val="right"/>
      <w:pPr>
        <w:ind w:left="5000" w:hanging="180"/>
      </w:pPr>
    </w:lvl>
    <w:lvl w:ilvl="6" w:tplc="0407000F" w:tentative="1">
      <w:start w:val="1"/>
      <w:numFmt w:val="decimal"/>
      <w:lvlText w:val="%7."/>
      <w:lvlJc w:val="left"/>
      <w:pPr>
        <w:ind w:left="5720" w:hanging="360"/>
      </w:pPr>
    </w:lvl>
    <w:lvl w:ilvl="7" w:tplc="04070019" w:tentative="1">
      <w:start w:val="1"/>
      <w:numFmt w:val="lowerLetter"/>
      <w:lvlText w:val="%8."/>
      <w:lvlJc w:val="left"/>
      <w:pPr>
        <w:ind w:left="6440" w:hanging="360"/>
      </w:pPr>
    </w:lvl>
    <w:lvl w:ilvl="8" w:tplc="0407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616D5C9E"/>
    <w:multiLevelType w:val="hybridMultilevel"/>
    <w:tmpl w:val="02BAF2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756E4"/>
    <w:multiLevelType w:val="hybridMultilevel"/>
    <w:tmpl w:val="E8327F70"/>
    <w:lvl w:ilvl="0" w:tplc="D7961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0196"/>
    <w:multiLevelType w:val="hybridMultilevel"/>
    <w:tmpl w:val="D1C4D41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D5EE3"/>
    <w:multiLevelType w:val="hybridMultilevel"/>
    <w:tmpl w:val="D11EEE94"/>
    <w:lvl w:ilvl="0" w:tplc="9DBE2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97B16"/>
    <w:multiLevelType w:val="hybridMultilevel"/>
    <w:tmpl w:val="EC344CEA"/>
    <w:lvl w:ilvl="0" w:tplc="6778E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501AE"/>
    <w:multiLevelType w:val="hybridMultilevel"/>
    <w:tmpl w:val="3104E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D7EAA"/>
    <w:multiLevelType w:val="hybridMultilevel"/>
    <w:tmpl w:val="201407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9883">
    <w:abstractNumId w:val="23"/>
  </w:num>
  <w:num w:numId="2" w16cid:durableId="1700738631">
    <w:abstractNumId w:val="18"/>
  </w:num>
  <w:num w:numId="3" w16cid:durableId="1886867928">
    <w:abstractNumId w:val="7"/>
  </w:num>
  <w:num w:numId="4" w16cid:durableId="1951088546">
    <w:abstractNumId w:val="30"/>
  </w:num>
  <w:num w:numId="5" w16cid:durableId="480587596">
    <w:abstractNumId w:val="22"/>
  </w:num>
  <w:num w:numId="6" w16cid:durableId="1071804631">
    <w:abstractNumId w:val="26"/>
  </w:num>
  <w:num w:numId="7" w16cid:durableId="852769144">
    <w:abstractNumId w:val="3"/>
  </w:num>
  <w:num w:numId="8" w16cid:durableId="1104425673">
    <w:abstractNumId w:val="17"/>
  </w:num>
  <w:num w:numId="9" w16cid:durableId="603849368">
    <w:abstractNumId w:val="34"/>
  </w:num>
  <w:num w:numId="10" w16cid:durableId="1514681578">
    <w:abstractNumId w:val="10"/>
  </w:num>
  <w:num w:numId="11" w16cid:durableId="2061631882">
    <w:abstractNumId w:val="32"/>
  </w:num>
  <w:num w:numId="12" w16cid:durableId="1126045358">
    <w:abstractNumId w:val="14"/>
  </w:num>
  <w:num w:numId="13" w16cid:durableId="483546756">
    <w:abstractNumId w:val="12"/>
  </w:num>
  <w:num w:numId="14" w16cid:durableId="1950232919">
    <w:abstractNumId w:val="6"/>
  </w:num>
  <w:num w:numId="15" w16cid:durableId="1017120893">
    <w:abstractNumId w:val="0"/>
  </w:num>
  <w:num w:numId="16" w16cid:durableId="745298136">
    <w:abstractNumId w:val="2"/>
  </w:num>
  <w:num w:numId="17" w16cid:durableId="836850242">
    <w:abstractNumId w:val="1"/>
  </w:num>
  <w:num w:numId="18" w16cid:durableId="1042558261">
    <w:abstractNumId w:val="20"/>
  </w:num>
  <w:num w:numId="19" w16cid:durableId="632249015">
    <w:abstractNumId w:val="11"/>
  </w:num>
  <w:num w:numId="20" w16cid:durableId="1662856543">
    <w:abstractNumId w:val="31"/>
  </w:num>
  <w:num w:numId="21" w16cid:durableId="197747415">
    <w:abstractNumId w:val="16"/>
  </w:num>
  <w:num w:numId="22" w16cid:durableId="881865213">
    <w:abstractNumId w:val="5"/>
  </w:num>
  <w:num w:numId="23" w16cid:durableId="1576814353">
    <w:abstractNumId w:val="27"/>
  </w:num>
  <w:num w:numId="24" w16cid:durableId="367224708">
    <w:abstractNumId w:val="25"/>
  </w:num>
  <w:num w:numId="25" w16cid:durableId="65108741">
    <w:abstractNumId w:val="21"/>
  </w:num>
  <w:num w:numId="26" w16cid:durableId="845444380">
    <w:abstractNumId w:val="13"/>
  </w:num>
  <w:num w:numId="27" w16cid:durableId="775635591">
    <w:abstractNumId w:val="8"/>
  </w:num>
  <w:num w:numId="28" w16cid:durableId="757480043">
    <w:abstractNumId w:val="33"/>
  </w:num>
  <w:num w:numId="29" w16cid:durableId="1170635379">
    <w:abstractNumId w:val="4"/>
  </w:num>
  <w:num w:numId="30" w16cid:durableId="1609892268">
    <w:abstractNumId w:val="15"/>
  </w:num>
  <w:num w:numId="31" w16cid:durableId="221598623">
    <w:abstractNumId w:val="9"/>
  </w:num>
  <w:num w:numId="32" w16cid:durableId="170336073">
    <w:abstractNumId w:val="19"/>
  </w:num>
  <w:num w:numId="33" w16cid:durableId="1190336111">
    <w:abstractNumId w:val="28"/>
  </w:num>
  <w:num w:numId="34" w16cid:durableId="11735069">
    <w:abstractNumId w:val="24"/>
  </w:num>
  <w:num w:numId="35" w16cid:durableId="15597103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39"/>
    <w:rsid w:val="00001861"/>
    <w:rsid w:val="0000201B"/>
    <w:rsid w:val="00004904"/>
    <w:rsid w:val="000074A5"/>
    <w:rsid w:val="000106AA"/>
    <w:rsid w:val="000129F7"/>
    <w:rsid w:val="00013AEE"/>
    <w:rsid w:val="00015693"/>
    <w:rsid w:val="000227EE"/>
    <w:rsid w:val="00034B05"/>
    <w:rsid w:val="00035C6D"/>
    <w:rsid w:val="00036077"/>
    <w:rsid w:val="0004678E"/>
    <w:rsid w:val="000542E1"/>
    <w:rsid w:val="000607BD"/>
    <w:rsid w:val="0007299C"/>
    <w:rsid w:val="0008405B"/>
    <w:rsid w:val="000927B5"/>
    <w:rsid w:val="000A42E8"/>
    <w:rsid w:val="000A4D81"/>
    <w:rsid w:val="000B646C"/>
    <w:rsid w:val="000B75CA"/>
    <w:rsid w:val="000C0DA0"/>
    <w:rsid w:val="000C645C"/>
    <w:rsid w:val="000D1650"/>
    <w:rsid w:val="000D2CA3"/>
    <w:rsid w:val="000D75FD"/>
    <w:rsid w:val="000F3749"/>
    <w:rsid w:val="000F4703"/>
    <w:rsid w:val="000F606D"/>
    <w:rsid w:val="000F6FBF"/>
    <w:rsid w:val="001048B5"/>
    <w:rsid w:val="0012014E"/>
    <w:rsid w:val="00122316"/>
    <w:rsid w:val="001227AC"/>
    <w:rsid w:val="00126AA9"/>
    <w:rsid w:val="00126BA6"/>
    <w:rsid w:val="00134E05"/>
    <w:rsid w:val="00135C8C"/>
    <w:rsid w:val="00136E44"/>
    <w:rsid w:val="00143B3B"/>
    <w:rsid w:val="00145B01"/>
    <w:rsid w:val="00150C3E"/>
    <w:rsid w:val="001562AF"/>
    <w:rsid w:val="00161709"/>
    <w:rsid w:val="00171483"/>
    <w:rsid w:val="00177CDA"/>
    <w:rsid w:val="001870C6"/>
    <w:rsid w:val="00191848"/>
    <w:rsid w:val="001A3382"/>
    <w:rsid w:val="001A3EF3"/>
    <w:rsid w:val="001A3FCD"/>
    <w:rsid w:val="001A4D16"/>
    <w:rsid w:val="001A6DB0"/>
    <w:rsid w:val="001B1D84"/>
    <w:rsid w:val="001C01C4"/>
    <w:rsid w:val="001C17A6"/>
    <w:rsid w:val="001C2327"/>
    <w:rsid w:val="001C2999"/>
    <w:rsid w:val="001C2A7F"/>
    <w:rsid w:val="001C58CD"/>
    <w:rsid w:val="001D60F6"/>
    <w:rsid w:val="001D6F06"/>
    <w:rsid w:val="001D72BC"/>
    <w:rsid w:val="001D752F"/>
    <w:rsid w:val="001F0AA7"/>
    <w:rsid w:val="001F1208"/>
    <w:rsid w:val="001F1F16"/>
    <w:rsid w:val="001F3C7D"/>
    <w:rsid w:val="001F7398"/>
    <w:rsid w:val="0021119E"/>
    <w:rsid w:val="00211610"/>
    <w:rsid w:val="002119F6"/>
    <w:rsid w:val="00211FC3"/>
    <w:rsid w:val="0021676E"/>
    <w:rsid w:val="00216FC8"/>
    <w:rsid w:val="00220B99"/>
    <w:rsid w:val="00221667"/>
    <w:rsid w:val="00222630"/>
    <w:rsid w:val="0023049A"/>
    <w:rsid w:val="00230F1A"/>
    <w:rsid w:val="00242806"/>
    <w:rsid w:val="00255900"/>
    <w:rsid w:val="00266CFE"/>
    <w:rsid w:val="002706B8"/>
    <w:rsid w:val="00272958"/>
    <w:rsid w:val="00287367"/>
    <w:rsid w:val="00287A53"/>
    <w:rsid w:val="00290DF9"/>
    <w:rsid w:val="0029208C"/>
    <w:rsid w:val="00292CCB"/>
    <w:rsid w:val="00295599"/>
    <w:rsid w:val="00295987"/>
    <w:rsid w:val="00295BB1"/>
    <w:rsid w:val="002A313E"/>
    <w:rsid w:val="002A3FEC"/>
    <w:rsid w:val="002A4DDA"/>
    <w:rsid w:val="002A52E6"/>
    <w:rsid w:val="002B3A55"/>
    <w:rsid w:val="002B6CA9"/>
    <w:rsid w:val="002C1FA8"/>
    <w:rsid w:val="002C5BCE"/>
    <w:rsid w:val="002D46E9"/>
    <w:rsid w:val="002D7D4A"/>
    <w:rsid w:val="002F2F64"/>
    <w:rsid w:val="002F331D"/>
    <w:rsid w:val="002F440D"/>
    <w:rsid w:val="002F5C43"/>
    <w:rsid w:val="002F73AE"/>
    <w:rsid w:val="00303106"/>
    <w:rsid w:val="00311D48"/>
    <w:rsid w:val="0031723E"/>
    <w:rsid w:val="003209F9"/>
    <w:rsid w:val="00321263"/>
    <w:rsid w:val="00322F2E"/>
    <w:rsid w:val="00325868"/>
    <w:rsid w:val="003321F2"/>
    <w:rsid w:val="00336797"/>
    <w:rsid w:val="00337F18"/>
    <w:rsid w:val="00346705"/>
    <w:rsid w:val="003543A4"/>
    <w:rsid w:val="003543EF"/>
    <w:rsid w:val="00355682"/>
    <w:rsid w:val="00360838"/>
    <w:rsid w:val="0037169D"/>
    <w:rsid w:val="003760C3"/>
    <w:rsid w:val="00376869"/>
    <w:rsid w:val="0039103E"/>
    <w:rsid w:val="00391FF8"/>
    <w:rsid w:val="00394CCE"/>
    <w:rsid w:val="0039518A"/>
    <w:rsid w:val="003B2846"/>
    <w:rsid w:val="003C0DD0"/>
    <w:rsid w:val="003D6C8E"/>
    <w:rsid w:val="003E009F"/>
    <w:rsid w:val="003E0291"/>
    <w:rsid w:val="003E4F2E"/>
    <w:rsid w:val="003E5795"/>
    <w:rsid w:val="003E732F"/>
    <w:rsid w:val="003E7413"/>
    <w:rsid w:val="00401856"/>
    <w:rsid w:val="00401C29"/>
    <w:rsid w:val="00405506"/>
    <w:rsid w:val="00406642"/>
    <w:rsid w:val="00406F9A"/>
    <w:rsid w:val="004100B4"/>
    <w:rsid w:val="00411D9C"/>
    <w:rsid w:val="00413A2E"/>
    <w:rsid w:val="0041630E"/>
    <w:rsid w:val="00417990"/>
    <w:rsid w:val="00422743"/>
    <w:rsid w:val="00427004"/>
    <w:rsid w:val="00437A94"/>
    <w:rsid w:val="004410B5"/>
    <w:rsid w:val="004470BA"/>
    <w:rsid w:val="004554E2"/>
    <w:rsid w:val="00456B80"/>
    <w:rsid w:val="00460C76"/>
    <w:rsid w:val="00474465"/>
    <w:rsid w:val="004744A4"/>
    <w:rsid w:val="004846D0"/>
    <w:rsid w:val="00491A88"/>
    <w:rsid w:val="004A4550"/>
    <w:rsid w:val="004B21BB"/>
    <w:rsid w:val="004B2313"/>
    <w:rsid w:val="004B62D4"/>
    <w:rsid w:val="004C0BC1"/>
    <w:rsid w:val="004C3DB4"/>
    <w:rsid w:val="004C6D83"/>
    <w:rsid w:val="004D546B"/>
    <w:rsid w:val="004E609A"/>
    <w:rsid w:val="004F4087"/>
    <w:rsid w:val="004F6C54"/>
    <w:rsid w:val="00503190"/>
    <w:rsid w:val="005040CB"/>
    <w:rsid w:val="00504B6C"/>
    <w:rsid w:val="005055B3"/>
    <w:rsid w:val="00511E82"/>
    <w:rsid w:val="005143CD"/>
    <w:rsid w:val="005159D9"/>
    <w:rsid w:val="00515F60"/>
    <w:rsid w:val="0052046A"/>
    <w:rsid w:val="00521D7D"/>
    <w:rsid w:val="00526153"/>
    <w:rsid w:val="00533497"/>
    <w:rsid w:val="00533DCA"/>
    <w:rsid w:val="0053675A"/>
    <w:rsid w:val="00537C1E"/>
    <w:rsid w:val="00541F2D"/>
    <w:rsid w:val="00542889"/>
    <w:rsid w:val="00544658"/>
    <w:rsid w:val="005477F9"/>
    <w:rsid w:val="00550946"/>
    <w:rsid w:val="00552CB2"/>
    <w:rsid w:val="00555E46"/>
    <w:rsid w:val="0056537F"/>
    <w:rsid w:val="00565687"/>
    <w:rsid w:val="00567CE6"/>
    <w:rsid w:val="00574964"/>
    <w:rsid w:val="005754CC"/>
    <w:rsid w:val="00577617"/>
    <w:rsid w:val="00582C89"/>
    <w:rsid w:val="00586D7E"/>
    <w:rsid w:val="00591FC0"/>
    <w:rsid w:val="00594DA8"/>
    <w:rsid w:val="005A6131"/>
    <w:rsid w:val="005C2106"/>
    <w:rsid w:val="005C4E50"/>
    <w:rsid w:val="005C5DAE"/>
    <w:rsid w:val="005D155E"/>
    <w:rsid w:val="005D42B4"/>
    <w:rsid w:val="005D6368"/>
    <w:rsid w:val="005E145B"/>
    <w:rsid w:val="005E4FD4"/>
    <w:rsid w:val="005F4B0E"/>
    <w:rsid w:val="005F65AA"/>
    <w:rsid w:val="00601214"/>
    <w:rsid w:val="00621935"/>
    <w:rsid w:val="00636170"/>
    <w:rsid w:val="0064057D"/>
    <w:rsid w:val="006407D6"/>
    <w:rsid w:val="00647904"/>
    <w:rsid w:val="00650DBD"/>
    <w:rsid w:val="0065296E"/>
    <w:rsid w:val="00661932"/>
    <w:rsid w:val="006656A0"/>
    <w:rsid w:val="00677D1E"/>
    <w:rsid w:val="00687B8C"/>
    <w:rsid w:val="00692464"/>
    <w:rsid w:val="00693A01"/>
    <w:rsid w:val="00695203"/>
    <w:rsid w:val="0069541A"/>
    <w:rsid w:val="006A3245"/>
    <w:rsid w:val="006A40A8"/>
    <w:rsid w:val="006B36BC"/>
    <w:rsid w:val="006B63DD"/>
    <w:rsid w:val="006B6872"/>
    <w:rsid w:val="006B68A9"/>
    <w:rsid w:val="006B7A7A"/>
    <w:rsid w:val="006C0630"/>
    <w:rsid w:val="006C3051"/>
    <w:rsid w:val="006C6949"/>
    <w:rsid w:val="006D628D"/>
    <w:rsid w:val="006E606E"/>
    <w:rsid w:val="006F47AF"/>
    <w:rsid w:val="006F65BE"/>
    <w:rsid w:val="007121AA"/>
    <w:rsid w:val="00717412"/>
    <w:rsid w:val="00724280"/>
    <w:rsid w:val="00724833"/>
    <w:rsid w:val="00725861"/>
    <w:rsid w:val="007310E8"/>
    <w:rsid w:val="00733B0E"/>
    <w:rsid w:val="00736481"/>
    <w:rsid w:val="007364D8"/>
    <w:rsid w:val="00736B7F"/>
    <w:rsid w:val="0073728B"/>
    <w:rsid w:val="0074278E"/>
    <w:rsid w:val="007468C2"/>
    <w:rsid w:val="0075136C"/>
    <w:rsid w:val="00755BBC"/>
    <w:rsid w:val="00756D6B"/>
    <w:rsid w:val="00760EEB"/>
    <w:rsid w:val="00763F1C"/>
    <w:rsid w:val="007727DA"/>
    <w:rsid w:val="00776C4E"/>
    <w:rsid w:val="00783868"/>
    <w:rsid w:val="00784698"/>
    <w:rsid w:val="007868E3"/>
    <w:rsid w:val="00791970"/>
    <w:rsid w:val="00796613"/>
    <w:rsid w:val="007B0390"/>
    <w:rsid w:val="007B3E9A"/>
    <w:rsid w:val="007C0F45"/>
    <w:rsid w:val="007C297B"/>
    <w:rsid w:val="007C4BC1"/>
    <w:rsid w:val="007C56DA"/>
    <w:rsid w:val="007C5718"/>
    <w:rsid w:val="007D123D"/>
    <w:rsid w:val="007D3C1E"/>
    <w:rsid w:val="007D3E4D"/>
    <w:rsid w:val="007D4947"/>
    <w:rsid w:val="007E15C7"/>
    <w:rsid w:val="007F080C"/>
    <w:rsid w:val="00804801"/>
    <w:rsid w:val="0081539A"/>
    <w:rsid w:val="00815A6E"/>
    <w:rsid w:val="0082575D"/>
    <w:rsid w:val="00834F1B"/>
    <w:rsid w:val="00847343"/>
    <w:rsid w:val="00852F39"/>
    <w:rsid w:val="00857CAC"/>
    <w:rsid w:val="00861056"/>
    <w:rsid w:val="00862504"/>
    <w:rsid w:val="00863C83"/>
    <w:rsid w:val="00865684"/>
    <w:rsid w:val="00870D2D"/>
    <w:rsid w:val="00874BD9"/>
    <w:rsid w:val="0087706A"/>
    <w:rsid w:val="008A131A"/>
    <w:rsid w:val="008B06C0"/>
    <w:rsid w:val="008B0DE9"/>
    <w:rsid w:val="008B1410"/>
    <w:rsid w:val="008B3966"/>
    <w:rsid w:val="008C60E0"/>
    <w:rsid w:val="008D086B"/>
    <w:rsid w:val="008D6074"/>
    <w:rsid w:val="008E1895"/>
    <w:rsid w:val="008E36B6"/>
    <w:rsid w:val="008E7D4D"/>
    <w:rsid w:val="008F2CD5"/>
    <w:rsid w:val="009027C6"/>
    <w:rsid w:val="00902DA6"/>
    <w:rsid w:val="00905044"/>
    <w:rsid w:val="00905B15"/>
    <w:rsid w:val="0090693D"/>
    <w:rsid w:val="00925153"/>
    <w:rsid w:val="009259E3"/>
    <w:rsid w:val="00925EA6"/>
    <w:rsid w:val="00926963"/>
    <w:rsid w:val="00934421"/>
    <w:rsid w:val="00934E15"/>
    <w:rsid w:val="00936535"/>
    <w:rsid w:val="0093688F"/>
    <w:rsid w:val="00942238"/>
    <w:rsid w:val="00942266"/>
    <w:rsid w:val="00950178"/>
    <w:rsid w:val="009518FF"/>
    <w:rsid w:val="009555FD"/>
    <w:rsid w:val="0095791F"/>
    <w:rsid w:val="00963010"/>
    <w:rsid w:val="0097122B"/>
    <w:rsid w:val="0097164B"/>
    <w:rsid w:val="0097366A"/>
    <w:rsid w:val="00982214"/>
    <w:rsid w:val="00982A69"/>
    <w:rsid w:val="009866E3"/>
    <w:rsid w:val="00987E98"/>
    <w:rsid w:val="00992BC3"/>
    <w:rsid w:val="00993084"/>
    <w:rsid w:val="009A1985"/>
    <w:rsid w:val="009A1B6A"/>
    <w:rsid w:val="009A7DF8"/>
    <w:rsid w:val="009B0504"/>
    <w:rsid w:val="009B3939"/>
    <w:rsid w:val="009C2F21"/>
    <w:rsid w:val="009C33AA"/>
    <w:rsid w:val="009D675C"/>
    <w:rsid w:val="009D73CC"/>
    <w:rsid w:val="009F0FE1"/>
    <w:rsid w:val="00A00700"/>
    <w:rsid w:val="00A04A81"/>
    <w:rsid w:val="00A137BD"/>
    <w:rsid w:val="00A16743"/>
    <w:rsid w:val="00A16DE4"/>
    <w:rsid w:val="00A17372"/>
    <w:rsid w:val="00A2342B"/>
    <w:rsid w:val="00A332A9"/>
    <w:rsid w:val="00A5056F"/>
    <w:rsid w:val="00A51859"/>
    <w:rsid w:val="00A52128"/>
    <w:rsid w:val="00A548CC"/>
    <w:rsid w:val="00A54D70"/>
    <w:rsid w:val="00A60228"/>
    <w:rsid w:val="00A66680"/>
    <w:rsid w:val="00A81A39"/>
    <w:rsid w:val="00A842DC"/>
    <w:rsid w:val="00A85892"/>
    <w:rsid w:val="00A938FF"/>
    <w:rsid w:val="00A9520A"/>
    <w:rsid w:val="00A97794"/>
    <w:rsid w:val="00AB31EA"/>
    <w:rsid w:val="00AB44B1"/>
    <w:rsid w:val="00AC07CA"/>
    <w:rsid w:val="00AC73AA"/>
    <w:rsid w:val="00AD078D"/>
    <w:rsid w:val="00AD0A98"/>
    <w:rsid w:val="00AD0E1A"/>
    <w:rsid w:val="00AD6D38"/>
    <w:rsid w:val="00AE3634"/>
    <w:rsid w:val="00AE72E1"/>
    <w:rsid w:val="00AF081E"/>
    <w:rsid w:val="00AF10DE"/>
    <w:rsid w:val="00AF2896"/>
    <w:rsid w:val="00AF4E80"/>
    <w:rsid w:val="00AF5482"/>
    <w:rsid w:val="00B04B66"/>
    <w:rsid w:val="00B10642"/>
    <w:rsid w:val="00B10700"/>
    <w:rsid w:val="00B11428"/>
    <w:rsid w:val="00B1563F"/>
    <w:rsid w:val="00B1704F"/>
    <w:rsid w:val="00B1770F"/>
    <w:rsid w:val="00B206D5"/>
    <w:rsid w:val="00B60D0F"/>
    <w:rsid w:val="00B65B18"/>
    <w:rsid w:val="00B66AD5"/>
    <w:rsid w:val="00B802AF"/>
    <w:rsid w:val="00B872E2"/>
    <w:rsid w:val="00B90549"/>
    <w:rsid w:val="00B9307E"/>
    <w:rsid w:val="00B93469"/>
    <w:rsid w:val="00BA5403"/>
    <w:rsid w:val="00BB4B2F"/>
    <w:rsid w:val="00BB5DA6"/>
    <w:rsid w:val="00BB7F79"/>
    <w:rsid w:val="00BC215B"/>
    <w:rsid w:val="00BD25A3"/>
    <w:rsid w:val="00BD4B1B"/>
    <w:rsid w:val="00BD7390"/>
    <w:rsid w:val="00BE089D"/>
    <w:rsid w:val="00BE2F42"/>
    <w:rsid w:val="00BF1DB3"/>
    <w:rsid w:val="00BF26EB"/>
    <w:rsid w:val="00BF4E38"/>
    <w:rsid w:val="00BF5980"/>
    <w:rsid w:val="00BF5CD0"/>
    <w:rsid w:val="00C0170E"/>
    <w:rsid w:val="00C036A5"/>
    <w:rsid w:val="00C04ECC"/>
    <w:rsid w:val="00C106B3"/>
    <w:rsid w:val="00C20638"/>
    <w:rsid w:val="00C30020"/>
    <w:rsid w:val="00C33757"/>
    <w:rsid w:val="00C40238"/>
    <w:rsid w:val="00C41027"/>
    <w:rsid w:val="00C430DC"/>
    <w:rsid w:val="00C45B43"/>
    <w:rsid w:val="00C476D8"/>
    <w:rsid w:val="00C554E1"/>
    <w:rsid w:val="00C56199"/>
    <w:rsid w:val="00C57C65"/>
    <w:rsid w:val="00C603CB"/>
    <w:rsid w:val="00C67A3C"/>
    <w:rsid w:val="00C725D7"/>
    <w:rsid w:val="00C74885"/>
    <w:rsid w:val="00C83AC2"/>
    <w:rsid w:val="00C84F2D"/>
    <w:rsid w:val="00C85FE6"/>
    <w:rsid w:val="00C932B6"/>
    <w:rsid w:val="00C957AE"/>
    <w:rsid w:val="00CA3C61"/>
    <w:rsid w:val="00CA68B0"/>
    <w:rsid w:val="00CB3B64"/>
    <w:rsid w:val="00CB6A9E"/>
    <w:rsid w:val="00CB7A53"/>
    <w:rsid w:val="00CC4077"/>
    <w:rsid w:val="00CC5B4B"/>
    <w:rsid w:val="00CC5BD8"/>
    <w:rsid w:val="00CE0D23"/>
    <w:rsid w:val="00CE2AAD"/>
    <w:rsid w:val="00CE7175"/>
    <w:rsid w:val="00CE7939"/>
    <w:rsid w:val="00CF2835"/>
    <w:rsid w:val="00CF2DDF"/>
    <w:rsid w:val="00D21C04"/>
    <w:rsid w:val="00D23BF0"/>
    <w:rsid w:val="00D34954"/>
    <w:rsid w:val="00D37CAE"/>
    <w:rsid w:val="00D4156E"/>
    <w:rsid w:val="00D41785"/>
    <w:rsid w:val="00D418C2"/>
    <w:rsid w:val="00D42922"/>
    <w:rsid w:val="00D55F88"/>
    <w:rsid w:val="00D57F0C"/>
    <w:rsid w:val="00D60644"/>
    <w:rsid w:val="00D63D50"/>
    <w:rsid w:val="00D652C7"/>
    <w:rsid w:val="00D65321"/>
    <w:rsid w:val="00D67C21"/>
    <w:rsid w:val="00D70AAD"/>
    <w:rsid w:val="00D729E5"/>
    <w:rsid w:val="00D7527D"/>
    <w:rsid w:val="00D76471"/>
    <w:rsid w:val="00D81292"/>
    <w:rsid w:val="00D812F8"/>
    <w:rsid w:val="00D8321A"/>
    <w:rsid w:val="00D844C3"/>
    <w:rsid w:val="00D96CA5"/>
    <w:rsid w:val="00DA1833"/>
    <w:rsid w:val="00DB05BA"/>
    <w:rsid w:val="00DB10D3"/>
    <w:rsid w:val="00DB55CB"/>
    <w:rsid w:val="00DB55DD"/>
    <w:rsid w:val="00DB6D4A"/>
    <w:rsid w:val="00DD2307"/>
    <w:rsid w:val="00DD23F3"/>
    <w:rsid w:val="00DD3605"/>
    <w:rsid w:val="00DD3F16"/>
    <w:rsid w:val="00DE10EC"/>
    <w:rsid w:val="00DE1AE1"/>
    <w:rsid w:val="00DF2B65"/>
    <w:rsid w:val="00DF4DCF"/>
    <w:rsid w:val="00DF5BE7"/>
    <w:rsid w:val="00E03E41"/>
    <w:rsid w:val="00E10C6A"/>
    <w:rsid w:val="00E13698"/>
    <w:rsid w:val="00E2578D"/>
    <w:rsid w:val="00E42F58"/>
    <w:rsid w:val="00E523D4"/>
    <w:rsid w:val="00E655C6"/>
    <w:rsid w:val="00E71397"/>
    <w:rsid w:val="00E72919"/>
    <w:rsid w:val="00E76AB2"/>
    <w:rsid w:val="00E833D7"/>
    <w:rsid w:val="00E92BBB"/>
    <w:rsid w:val="00E94DC4"/>
    <w:rsid w:val="00EA444A"/>
    <w:rsid w:val="00EA499B"/>
    <w:rsid w:val="00EB0639"/>
    <w:rsid w:val="00EC2056"/>
    <w:rsid w:val="00EC2CA8"/>
    <w:rsid w:val="00EC4925"/>
    <w:rsid w:val="00ED1C9A"/>
    <w:rsid w:val="00ED5374"/>
    <w:rsid w:val="00EE0546"/>
    <w:rsid w:val="00EE328E"/>
    <w:rsid w:val="00EF030A"/>
    <w:rsid w:val="00F04973"/>
    <w:rsid w:val="00F073A1"/>
    <w:rsid w:val="00F07773"/>
    <w:rsid w:val="00F11677"/>
    <w:rsid w:val="00F17A70"/>
    <w:rsid w:val="00F20AEE"/>
    <w:rsid w:val="00F23397"/>
    <w:rsid w:val="00F257C1"/>
    <w:rsid w:val="00F307EC"/>
    <w:rsid w:val="00F412E3"/>
    <w:rsid w:val="00F42965"/>
    <w:rsid w:val="00F42994"/>
    <w:rsid w:val="00F55A13"/>
    <w:rsid w:val="00F668FF"/>
    <w:rsid w:val="00F75179"/>
    <w:rsid w:val="00F83D03"/>
    <w:rsid w:val="00F87269"/>
    <w:rsid w:val="00F94AA4"/>
    <w:rsid w:val="00F94E77"/>
    <w:rsid w:val="00FA3961"/>
    <w:rsid w:val="00FB369C"/>
    <w:rsid w:val="00FB46C6"/>
    <w:rsid w:val="00FB4ECA"/>
    <w:rsid w:val="00FB5E11"/>
    <w:rsid w:val="00FB72C7"/>
    <w:rsid w:val="00FB73FC"/>
    <w:rsid w:val="00FC0958"/>
    <w:rsid w:val="00FC1495"/>
    <w:rsid w:val="00FC3941"/>
    <w:rsid w:val="00FD0E0A"/>
    <w:rsid w:val="00FD6DB8"/>
    <w:rsid w:val="00FE18D5"/>
    <w:rsid w:val="00FE28D7"/>
    <w:rsid w:val="00FE56AD"/>
    <w:rsid w:val="00FE63C0"/>
    <w:rsid w:val="00FF0E9C"/>
    <w:rsid w:val="00FF4938"/>
    <w:rsid w:val="00FF51A3"/>
    <w:rsid w:val="339BBD8B"/>
    <w:rsid w:val="5D3BA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  <w14:docId w14:val="144224EA"/>
  <w15:docId w15:val="{2BF843F3-65BB-4C99-A230-18D09425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rsid w:val="000074A5"/>
  </w:style>
  <w:style w:type="character" w:styleId="HTMLCode">
    <w:name w:val="HTML Code"/>
    <w:basedOn w:val="Absatz-Standardschriftart"/>
    <w:uiPriority w:val="99"/>
    <w:semiHidden/>
    <w:unhideWhenUsed/>
    <w:rsid w:val="000074A5"/>
    <w:rPr>
      <w:rFonts w:ascii="Courier New" w:eastAsia="Times New Roman" w:hAnsi="Courier New" w:cs="Courier New"/>
      <w:sz w:val="20"/>
      <w:szCs w:val="20"/>
    </w:r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1C01C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png"/><Relationship Id="rId4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ferendariat\Lernfeldentwicklung\Woche%201\Vorlage%20AB_Lernfelder_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1" ma:contentTypeDescription="Ein neues Dokument erstellen." ma:contentTypeScope="" ma:versionID="bf0523623c52c9df1150f1ac1128a5c3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163e6451c6c616f807fd122605801c02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1BD86-DDC9-4658-A5F1-CE7C075C7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3F6C40-995E-4C34-971C-2C540DA2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AB_Lernfelder_CC-BY-SA</Template>
  <TotalTime>0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Manager/>
  <Company/>
  <LinksUpToDate>false</LinksUpToDate>
  <CharactersWithSpaces>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subject/>
  <dc:creator>Pascal Joos</dc:creator>
  <cp:keywords/>
  <dc:description/>
  <cp:lastModifiedBy>Tom Fricke ( DRV Bund )</cp:lastModifiedBy>
  <cp:revision>15</cp:revision>
  <cp:lastPrinted>2018-09-26T14:16:00Z</cp:lastPrinted>
  <dcterms:created xsi:type="dcterms:W3CDTF">2021-09-22T13:40:00Z</dcterms:created>
  <dcterms:modified xsi:type="dcterms:W3CDTF">2022-11-30T11:32:00Z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