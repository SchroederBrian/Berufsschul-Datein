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767AE" w14:textId="5F3AEE0C" w:rsidR="00AB4C00" w:rsidRPr="008539DC" w:rsidRDefault="00AB4C00" w:rsidP="00AB4C00">
      <w:pPr>
        <w:pStyle w:val="berschrift1"/>
        <w:spacing w:after="187"/>
        <w:ind w:left="-5" w:right="112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 w:rsidRPr="008539DC">
        <w:rPr>
          <w:rFonts w:asciiTheme="minorHAnsi" w:hAnsiTheme="minorHAnsi" w:cstheme="minorHAnsi"/>
          <w:sz w:val="28"/>
          <w:szCs w:val="28"/>
        </w:rPr>
        <w:t xml:space="preserve">Arbeitsblatt </w:t>
      </w:r>
      <w:r w:rsidR="000A5AFE" w:rsidRPr="008539DC">
        <w:rPr>
          <w:rFonts w:asciiTheme="minorHAnsi" w:hAnsiTheme="minorHAnsi" w:cstheme="minorHAnsi"/>
          <w:sz w:val="28"/>
          <w:szCs w:val="28"/>
        </w:rPr>
        <w:t>Netzwerk</w:t>
      </w:r>
      <w:r w:rsidR="00846C40">
        <w:rPr>
          <w:rFonts w:asciiTheme="minorHAnsi" w:hAnsiTheme="minorHAnsi" w:cstheme="minorHAnsi"/>
          <w:sz w:val="28"/>
          <w:szCs w:val="28"/>
        </w:rPr>
        <w:t>-</w:t>
      </w:r>
      <w:r w:rsidR="00954491">
        <w:rPr>
          <w:rFonts w:asciiTheme="minorHAnsi" w:hAnsiTheme="minorHAnsi" w:cstheme="minorHAnsi"/>
          <w:sz w:val="28"/>
          <w:szCs w:val="28"/>
        </w:rPr>
        <w:t>Kabel</w:t>
      </w:r>
    </w:p>
    <w:p w14:paraId="5123A4CE" w14:textId="68F28ACC" w:rsidR="00C65F64" w:rsidRPr="008539DC" w:rsidRDefault="00C65F64" w:rsidP="00C65F64">
      <w:pPr>
        <w:spacing w:after="290" w:line="259" w:lineRule="auto"/>
        <w:ind w:right="45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Ordnen Sie die einzelnen Kabel-Bilder den Bezeichnungen in der Liste zu.</w:t>
      </w:r>
    </w:p>
    <w:tbl>
      <w:tblPr>
        <w:tblStyle w:val="TableGrid"/>
        <w:tblpPr w:leftFromText="141" w:rightFromText="141" w:vertAnchor="text" w:tblpX="-108" w:tblpY="1"/>
        <w:tblOverlap w:val="never"/>
        <w:tblW w:w="9213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52"/>
        <w:gridCol w:w="5561"/>
      </w:tblGrid>
      <w:tr w:rsidR="00AB4C00" w:rsidRPr="008539DC" w14:paraId="47AD421B" w14:textId="77777777" w:rsidTr="003E45C6">
        <w:trPr>
          <w:trHeight w:val="770"/>
        </w:trPr>
        <w:tc>
          <w:tcPr>
            <w:tcW w:w="3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5A77A7C" w14:textId="4EA393BE" w:rsidR="00AB4C00" w:rsidRPr="008539DC" w:rsidRDefault="00AB4C00" w:rsidP="003E45C6">
            <w:pPr>
              <w:spacing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8539D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513BD">
              <w:rPr>
                <w:rFonts w:asciiTheme="minorHAnsi" w:hAnsiTheme="minorHAnsi" w:cstheme="minorHAnsi"/>
                <w:b/>
                <w:sz w:val="24"/>
                <w:szCs w:val="24"/>
              </w:rPr>
              <w:t>Kabel</w:t>
            </w:r>
            <w:r w:rsidR="004E4BC2"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proofErr w:type="spellStart"/>
            <w:r w:rsidR="004E4BC2">
              <w:rPr>
                <w:rFonts w:asciiTheme="minorHAnsi" w:hAnsiTheme="minorHAnsi" w:cstheme="minorHAnsi"/>
                <w:b/>
                <w:sz w:val="24"/>
                <w:szCs w:val="24"/>
              </w:rPr>
              <w:t>Typ</w:t>
            </w:r>
            <w:proofErr w:type="spellEnd"/>
            <w:r w:rsidRPr="008539D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12A769" w14:textId="0AC53B77" w:rsidR="00AB4C00" w:rsidRPr="008539DC" w:rsidRDefault="008539DC" w:rsidP="003E45C6">
            <w:pPr>
              <w:spacing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539DC">
              <w:rPr>
                <w:rFonts w:asciiTheme="minorHAnsi" w:hAnsiTheme="minorHAnsi" w:cstheme="minorHAnsi"/>
                <w:b/>
                <w:sz w:val="24"/>
                <w:szCs w:val="24"/>
              </w:rPr>
              <w:t>Bezeichnung</w:t>
            </w:r>
            <w:proofErr w:type="spellEnd"/>
            <w:r w:rsidR="00AB4C00" w:rsidRPr="008539D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F67A8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/ </w:t>
            </w:r>
            <w:proofErr w:type="spellStart"/>
            <w:r w:rsidR="00F67A80">
              <w:rPr>
                <w:rFonts w:asciiTheme="minorHAnsi" w:hAnsiTheme="minorHAnsi" w:cstheme="minorHAnsi"/>
                <w:b/>
                <w:sz w:val="24"/>
                <w:szCs w:val="24"/>
              </w:rPr>
              <w:t>Verwendung</w:t>
            </w:r>
            <w:proofErr w:type="spellEnd"/>
          </w:p>
        </w:tc>
      </w:tr>
      <w:tr w:rsidR="00CC1750" w:rsidRPr="008539DC" w14:paraId="2140BB7F" w14:textId="77777777" w:rsidTr="003E45C6">
        <w:trPr>
          <w:trHeight w:val="770"/>
        </w:trPr>
        <w:tc>
          <w:tcPr>
            <w:tcW w:w="3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B7D356" w14:textId="278C758D" w:rsidR="00CC1750" w:rsidRDefault="00CC1750" w:rsidP="003E45C6">
            <w:pPr>
              <w:spacing w:after="290" w:line="259" w:lineRule="auto"/>
              <w:ind w:right="456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FC3BB40" w14:textId="4B5CB89C" w:rsidR="005B26AD" w:rsidRPr="00B93177" w:rsidRDefault="005B26AD" w:rsidP="003E45C6">
            <w:pPr>
              <w:spacing w:after="290" w:line="259" w:lineRule="auto"/>
              <w:ind w:right="45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5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916995A" w14:textId="56ADECD5" w:rsidR="00F645F9" w:rsidRPr="001513BD" w:rsidRDefault="00F645F9" w:rsidP="003E45C6">
            <w:pPr>
              <w:shd w:val="clear" w:color="auto" w:fill="FFFFFF"/>
              <w:spacing w:before="100" w:beforeAutospacing="1" w:after="290" w:afterAutospacing="1"/>
              <w:ind w:right="456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</w:pPr>
            <w:r w:rsidRPr="001513BD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  <w:t xml:space="preserve">Cat.7 </w:t>
            </w:r>
            <w:proofErr w:type="spellStart"/>
            <w:r w:rsidRPr="001513BD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  <w:t>Netzwerk</w:t>
            </w:r>
            <w:proofErr w:type="spellEnd"/>
            <w:r w:rsidR="008C7EE0" w:rsidRPr="001513BD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  <w:t>-K</w:t>
            </w:r>
            <w:r w:rsidRPr="001513BD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  <w:t xml:space="preserve">abel 1000 MHz S/FTP PIMF </w:t>
            </w:r>
            <w:proofErr w:type="spellStart"/>
            <w:r w:rsidRPr="001513BD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  <w:t>halogenfrei</w:t>
            </w:r>
            <w:proofErr w:type="spellEnd"/>
          </w:p>
          <w:p w14:paraId="12F3779F" w14:textId="58D60487" w:rsidR="00CC1750" w:rsidRPr="008C7EE0" w:rsidRDefault="00CC1750" w:rsidP="00D5587E">
            <w:pPr>
              <w:shd w:val="clear" w:color="auto" w:fill="FFFFFF"/>
              <w:spacing w:before="100" w:beforeAutospacing="1" w:after="290" w:afterAutospacing="1"/>
              <w:ind w:right="456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AB4C00" w:rsidRPr="008539DC" w14:paraId="28811391" w14:textId="77777777" w:rsidTr="003E45C6">
        <w:trPr>
          <w:trHeight w:val="775"/>
        </w:trPr>
        <w:tc>
          <w:tcPr>
            <w:tcW w:w="3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CDF347" w14:textId="407DC8CA" w:rsidR="00AB4C00" w:rsidRPr="00B93177" w:rsidRDefault="00AB4C00" w:rsidP="003E45C6">
            <w:pPr>
              <w:spacing w:after="290" w:line="259" w:lineRule="auto"/>
              <w:ind w:right="45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7F0FE55" w14:textId="73735B8C" w:rsidR="0055123F" w:rsidRPr="001513BD" w:rsidRDefault="0055123F" w:rsidP="003E45C6">
            <w:pPr>
              <w:shd w:val="clear" w:color="auto" w:fill="FFFFFF"/>
              <w:spacing w:before="100" w:beforeAutospacing="1" w:after="290" w:afterAutospacing="1"/>
              <w:ind w:right="456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</w:pPr>
            <w:r w:rsidRPr="001513BD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  <w:t xml:space="preserve">Cat.5e </w:t>
            </w:r>
            <w:proofErr w:type="spellStart"/>
            <w:r w:rsidRPr="001513BD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  <w:t>Netzwerk</w:t>
            </w:r>
            <w:proofErr w:type="spellEnd"/>
            <w:r w:rsidR="008C7EE0" w:rsidRPr="001513BD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  <w:t>-K</w:t>
            </w:r>
            <w:r w:rsidRPr="001513BD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  <w:t xml:space="preserve">abel F/UTP </w:t>
            </w:r>
          </w:p>
          <w:p w14:paraId="63FAD317" w14:textId="44E4B6F7" w:rsidR="00AB4C00" w:rsidRPr="008C7EE0" w:rsidRDefault="00CC2099" w:rsidP="00CC2099">
            <w:pPr>
              <w:shd w:val="clear" w:color="auto" w:fill="FFFFFF"/>
              <w:spacing w:before="100" w:beforeAutospacing="1" w:after="290" w:afterAutospacing="1"/>
              <w:ind w:right="456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A32EE9" w:rsidRPr="008539DC" w14:paraId="234C88A9" w14:textId="77777777" w:rsidTr="00994A74">
        <w:tc>
          <w:tcPr>
            <w:tcW w:w="3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1CE95E" w14:textId="19EEC246" w:rsidR="00A32EE9" w:rsidRDefault="00A32EE9" w:rsidP="00A32EE9">
            <w:pPr>
              <w:spacing w:after="290" w:line="259" w:lineRule="auto"/>
              <w:ind w:right="456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18F4022C" w14:textId="21BD1274" w:rsidR="00A32EE9" w:rsidRDefault="00A32EE9" w:rsidP="00A32EE9">
            <w:pPr>
              <w:spacing w:after="290" w:line="259" w:lineRule="auto"/>
              <w:ind w:right="456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65687191" w14:textId="30EF2397" w:rsidR="00A32EE9" w:rsidRDefault="00A32EE9" w:rsidP="00A32EE9">
            <w:pPr>
              <w:spacing w:after="290" w:line="259" w:lineRule="auto"/>
              <w:ind w:right="456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  <w:tc>
          <w:tcPr>
            <w:tcW w:w="5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D0A5AD9" w14:textId="77777777" w:rsidR="00A32EE9" w:rsidRPr="001513BD" w:rsidRDefault="00A32EE9" w:rsidP="00A32EE9">
            <w:pPr>
              <w:pStyle w:val="berschrift1"/>
              <w:spacing w:after="290" w:line="259" w:lineRule="auto"/>
              <w:ind w:right="456"/>
              <w:outlineLvl w:val="0"/>
              <w:rPr>
                <w:rFonts w:asciiTheme="minorHAnsi" w:eastAsiaTheme="minorHAnsi" w:hAnsiTheme="minorHAnsi" w:cstheme="minorHAnsi"/>
                <w:bCs/>
                <w:color w:val="auto"/>
              </w:rPr>
            </w:pPr>
            <w:r w:rsidRPr="001513BD">
              <w:rPr>
                <w:rFonts w:asciiTheme="minorHAnsi" w:eastAsiaTheme="minorHAnsi" w:hAnsiTheme="minorHAnsi" w:cstheme="minorHAnsi"/>
                <w:bCs/>
                <w:color w:val="auto"/>
              </w:rPr>
              <w:t xml:space="preserve">LWL </w:t>
            </w:r>
            <w:proofErr w:type="spellStart"/>
            <w:r w:rsidRPr="001513BD">
              <w:rPr>
                <w:rFonts w:asciiTheme="minorHAnsi" w:eastAsiaTheme="minorHAnsi" w:hAnsiTheme="minorHAnsi" w:cstheme="minorHAnsi"/>
                <w:bCs/>
                <w:color w:val="auto"/>
              </w:rPr>
              <w:t>Patchkabel</w:t>
            </w:r>
            <w:proofErr w:type="spellEnd"/>
            <w:r w:rsidRPr="001513BD">
              <w:rPr>
                <w:rFonts w:asciiTheme="minorHAnsi" w:eastAsiaTheme="minorHAnsi" w:hAnsiTheme="minorHAnsi" w:cstheme="minorHAnsi"/>
                <w:bCs/>
                <w:color w:val="auto"/>
              </w:rPr>
              <w:t xml:space="preserve"> Duplex SC/SC 50/125µ</w:t>
            </w:r>
          </w:p>
          <w:p w14:paraId="72D9A99B" w14:textId="154C0D1B" w:rsidR="00A32EE9" w:rsidRPr="00C65F64" w:rsidRDefault="00A32EE9" w:rsidP="00A32EE9">
            <w:pPr>
              <w:pStyle w:val="berschrift1"/>
              <w:spacing w:after="290" w:line="259" w:lineRule="auto"/>
              <w:ind w:right="456"/>
              <w:outlineLvl w:val="0"/>
              <w:rPr>
                <w:rFonts w:asciiTheme="minorHAnsi" w:hAnsiTheme="minorHAnsi" w:cstheme="minorHAnsi"/>
              </w:rPr>
            </w:pPr>
          </w:p>
        </w:tc>
      </w:tr>
      <w:tr w:rsidR="00A32EE9" w:rsidRPr="008539DC" w14:paraId="54B40A2A" w14:textId="77777777" w:rsidTr="00C94BCA">
        <w:trPr>
          <w:trHeight w:val="2243"/>
        </w:trPr>
        <w:tc>
          <w:tcPr>
            <w:tcW w:w="3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17BEF3" w14:textId="7592BFE9" w:rsidR="00A32EE9" w:rsidRPr="00B93177" w:rsidRDefault="00A32EE9" w:rsidP="00A32EE9">
            <w:pPr>
              <w:spacing w:after="290" w:line="259" w:lineRule="auto"/>
              <w:ind w:right="45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054EFD" w14:textId="1791B19B" w:rsidR="00A32EE9" w:rsidRPr="00C65F64" w:rsidRDefault="00A32EE9" w:rsidP="00C94BCA">
            <w:pPr>
              <w:pStyle w:val="StandardWeb"/>
              <w:shd w:val="clear" w:color="auto" w:fill="FFFFFF"/>
              <w:spacing w:before="120" w:beforeAutospacing="0" w:after="120" w:afterAutospacing="0"/>
              <w:rPr>
                <w:rFonts w:asciiTheme="minorHAnsi" w:hAnsiTheme="minorHAnsi" w:cstheme="minorHAnsi"/>
              </w:rPr>
            </w:pPr>
            <w:r w:rsidRPr="001513BD">
              <w:rPr>
                <w:rFonts w:asciiTheme="minorHAnsi" w:eastAsiaTheme="minorHAnsi" w:hAnsiTheme="minorHAnsi" w:cstheme="minorHAnsi"/>
                <w:b/>
                <w:bCs/>
              </w:rPr>
              <w:t xml:space="preserve">LWL </w:t>
            </w:r>
            <w:proofErr w:type="spellStart"/>
            <w:r w:rsidRPr="001513BD">
              <w:rPr>
                <w:rFonts w:asciiTheme="minorHAnsi" w:eastAsiaTheme="minorHAnsi" w:hAnsiTheme="minorHAnsi" w:cstheme="minorHAnsi"/>
                <w:b/>
                <w:bCs/>
              </w:rPr>
              <w:t>Patchkabel</w:t>
            </w:r>
            <w:proofErr w:type="spellEnd"/>
            <w:r w:rsidRPr="001513BD">
              <w:rPr>
                <w:rFonts w:asciiTheme="minorHAnsi" w:eastAsiaTheme="minorHAnsi" w:hAnsiTheme="minorHAnsi" w:cstheme="minorHAnsi"/>
                <w:b/>
                <w:bCs/>
              </w:rPr>
              <w:t xml:space="preserve"> Duplex LC/LC 50/125µ</w:t>
            </w:r>
            <w:r>
              <w:rPr>
                <w:rFonts w:asciiTheme="minorHAnsi" w:eastAsiaTheme="minorHAnsi" w:hAnsiTheme="minorHAnsi" w:cstheme="minorHAnsi"/>
              </w:rPr>
              <w:br/>
            </w:r>
          </w:p>
        </w:tc>
      </w:tr>
      <w:tr w:rsidR="001513BD" w:rsidRPr="008539DC" w14:paraId="63AAED4C" w14:textId="77777777" w:rsidTr="004507CA">
        <w:trPr>
          <w:trHeight w:val="2748"/>
        </w:trPr>
        <w:tc>
          <w:tcPr>
            <w:tcW w:w="3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5882F4" w14:textId="0CC9C7CA" w:rsidR="001513BD" w:rsidRDefault="001513BD" w:rsidP="004507CA">
            <w:pPr>
              <w:spacing w:after="290" w:line="259" w:lineRule="auto"/>
              <w:ind w:right="456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  <w:tc>
          <w:tcPr>
            <w:tcW w:w="5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A4BB1B" w14:textId="2C0513D4" w:rsidR="001513BD" w:rsidRPr="001513BD" w:rsidRDefault="001513BD" w:rsidP="001513BD">
            <w:pPr>
              <w:pStyle w:val="StandardWeb"/>
              <w:shd w:val="clear" w:color="auto" w:fill="FFFFFF"/>
              <w:spacing w:before="120" w:beforeAutospacing="0" w:after="120" w:afterAutospacing="0"/>
              <w:rPr>
                <w:rFonts w:asciiTheme="minorHAnsi" w:eastAsia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eastAsiaTheme="minorHAnsi" w:hAnsiTheme="minorHAnsi" w:cstheme="minorHAnsi"/>
                <w:b/>
                <w:bCs/>
              </w:rPr>
              <w:t>Patschkabel</w:t>
            </w:r>
            <w:proofErr w:type="spellEnd"/>
            <w:r w:rsidR="00D06E9F">
              <w:rPr>
                <w:rFonts w:asciiTheme="minorHAnsi" w:eastAsiaTheme="minorHAnsi" w:hAnsiTheme="minorHAnsi" w:cstheme="minorHAnsi"/>
                <w:b/>
                <w:bCs/>
              </w:rPr>
              <w:br/>
            </w:r>
          </w:p>
        </w:tc>
      </w:tr>
      <w:tr w:rsidR="00A32EE9" w:rsidRPr="008539DC" w14:paraId="016AE1D4" w14:textId="77777777" w:rsidTr="003E45C6">
        <w:trPr>
          <w:trHeight w:val="773"/>
        </w:trPr>
        <w:tc>
          <w:tcPr>
            <w:tcW w:w="3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A81487" w14:textId="3D778666" w:rsidR="00A32EE9" w:rsidRPr="00B93177" w:rsidRDefault="00A32EE9" w:rsidP="00A32EE9">
            <w:pPr>
              <w:spacing w:after="290" w:line="259" w:lineRule="auto"/>
              <w:ind w:right="45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12FC83A" w14:textId="77777777" w:rsidR="00A32EE9" w:rsidRDefault="00A32EE9" w:rsidP="00A32EE9">
            <w:pPr>
              <w:spacing w:after="290" w:line="259" w:lineRule="auto"/>
              <w:ind w:right="456"/>
              <w:rPr>
                <w:rFonts w:asciiTheme="minorHAnsi" w:hAnsiTheme="minorHAnsi" w:cstheme="minorHAnsi"/>
                <w:sz w:val="24"/>
                <w:szCs w:val="24"/>
              </w:rPr>
            </w:pPr>
            <w:r w:rsidRPr="001513B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Cross-Over-Kabel</w:t>
            </w:r>
            <w:r w:rsidRPr="00C65F64">
              <w:rPr>
                <w:rFonts w:asciiTheme="minorHAnsi" w:hAnsiTheme="minorHAnsi" w:cstheme="minorHAnsi"/>
                <w:sz w:val="24"/>
                <w:szCs w:val="24"/>
              </w:rPr>
              <w:br/>
            </w:r>
          </w:p>
          <w:p w14:paraId="1DF09141" w14:textId="77777777" w:rsidR="005B185D" w:rsidRDefault="005B185D" w:rsidP="00A32EE9">
            <w:pPr>
              <w:spacing w:after="290" w:line="259" w:lineRule="auto"/>
              <w:ind w:right="456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2285C55" w14:textId="71211A08" w:rsidR="005B185D" w:rsidRPr="00C65F64" w:rsidRDefault="005B185D" w:rsidP="00A32EE9">
            <w:pPr>
              <w:spacing w:after="290" w:line="259" w:lineRule="auto"/>
              <w:ind w:right="45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2782562F" w14:textId="3641773F" w:rsidR="001E434B" w:rsidRDefault="001E434B" w:rsidP="008539DC">
      <w:pPr>
        <w:spacing w:after="295" w:line="358" w:lineRule="auto"/>
        <w:ind w:left="24" w:right="511"/>
        <w:rPr>
          <w:rFonts w:asciiTheme="minorHAnsi" w:hAnsiTheme="minorHAnsi" w:cstheme="minorHAnsi"/>
          <w:sz w:val="24"/>
          <w:szCs w:val="24"/>
        </w:rPr>
      </w:pPr>
    </w:p>
    <w:p w14:paraId="45763FA2" w14:textId="77777777" w:rsidR="00C94BCA" w:rsidRDefault="00C94BCA" w:rsidP="008539DC">
      <w:pPr>
        <w:spacing w:after="295" w:line="358" w:lineRule="auto"/>
        <w:ind w:left="24" w:right="511"/>
        <w:rPr>
          <w:rFonts w:asciiTheme="minorHAnsi" w:hAnsiTheme="minorHAnsi" w:cstheme="minorHAnsi"/>
          <w:sz w:val="24"/>
          <w:szCs w:val="24"/>
        </w:rPr>
      </w:pPr>
    </w:p>
    <w:p w14:paraId="50B31B00" w14:textId="77777777" w:rsidR="00C94BCA" w:rsidRDefault="00C94BCA" w:rsidP="008539DC">
      <w:pPr>
        <w:spacing w:after="295" w:line="358" w:lineRule="auto"/>
        <w:ind w:left="24" w:right="511"/>
        <w:rPr>
          <w:rFonts w:asciiTheme="minorHAnsi" w:hAnsiTheme="minorHAnsi" w:cstheme="minorHAnsi"/>
          <w:sz w:val="24"/>
          <w:szCs w:val="24"/>
        </w:rPr>
      </w:pPr>
    </w:p>
    <w:p w14:paraId="137D7334" w14:textId="77777777" w:rsidR="00C94BCA" w:rsidRDefault="00C94BCA" w:rsidP="008539DC">
      <w:pPr>
        <w:spacing w:after="295" w:line="358" w:lineRule="auto"/>
        <w:ind w:left="24" w:right="511"/>
        <w:rPr>
          <w:rFonts w:asciiTheme="minorHAnsi" w:hAnsiTheme="minorHAnsi" w:cstheme="minorHAnsi"/>
          <w:sz w:val="24"/>
          <w:szCs w:val="24"/>
        </w:rPr>
      </w:pPr>
    </w:p>
    <w:p w14:paraId="35A12493" w14:textId="77777777" w:rsidR="00C94BCA" w:rsidRDefault="00C94BCA" w:rsidP="008539DC">
      <w:pPr>
        <w:spacing w:after="295" w:line="358" w:lineRule="auto"/>
        <w:ind w:left="24" w:right="511"/>
        <w:rPr>
          <w:rFonts w:asciiTheme="minorHAnsi" w:hAnsiTheme="minorHAnsi" w:cstheme="minorHAnsi"/>
          <w:sz w:val="24"/>
          <w:szCs w:val="24"/>
        </w:rPr>
      </w:pPr>
    </w:p>
    <w:p w14:paraId="0FD74483" w14:textId="77777777" w:rsidR="00C94BCA" w:rsidRDefault="00C94BCA" w:rsidP="008539DC">
      <w:pPr>
        <w:spacing w:after="295" w:line="358" w:lineRule="auto"/>
        <w:ind w:left="24" w:right="511"/>
        <w:rPr>
          <w:rFonts w:asciiTheme="minorHAnsi" w:hAnsiTheme="minorHAnsi" w:cstheme="minorHAnsi"/>
          <w:sz w:val="24"/>
          <w:szCs w:val="24"/>
        </w:rPr>
      </w:pPr>
    </w:p>
    <w:p w14:paraId="5F594F2C" w14:textId="77777777" w:rsidR="00C94BCA" w:rsidRDefault="00C94BCA" w:rsidP="008539DC">
      <w:pPr>
        <w:spacing w:after="295" w:line="358" w:lineRule="auto"/>
        <w:ind w:left="24" w:right="511"/>
        <w:rPr>
          <w:rFonts w:asciiTheme="minorHAnsi" w:hAnsiTheme="minorHAnsi" w:cstheme="minorHAnsi"/>
          <w:sz w:val="24"/>
          <w:szCs w:val="24"/>
        </w:rPr>
      </w:pPr>
    </w:p>
    <w:p w14:paraId="13321048" w14:textId="77777777" w:rsidR="00C94BCA" w:rsidRDefault="00C94BCA" w:rsidP="008539DC">
      <w:pPr>
        <w:spacing w:after="295" w:line="358" w:lineRule="auto"/>
        <w:ind w:left="24" w:right="511"/>
        <w:rPr>
          <w:rFonts w:asciiTheme="minorHAnsi" w:hAnsiTheme="minorHAnsi" w:cstheme="minorHAnsi"/>
          <w:sz w:val="24"/>
          <w:szCs w:val="24"/>
        </w:rPr>
      </w:pPr>
    </w:p>
    <w:p w14:paraId="694B6984" w14:textId="77777777" w:rsidR="00C94BCA" w:rsidRDefault="00C94BCA" w:rsidP="008539DC">
      <w:pPr>
        <w:spacing w:after="295" w:line="358" w:lineRule="auto"/>
        <w:ind w:left="24" w:right="511"/>
        <w:rPr>
          <w:rFonts w:asciiTheme="minorHAnsi" w:hAnsiTheme="minorHAnsi" w:cstheme="minorHAnsi"/>
          <w:sz w:val="24"/>
          <w:szCs w:val="24"/>
        </w:rPr>
      </w:pPr>
    </w:p>
    <w:p w14:paraId="006E6A67" w14:textId="77777777" w:rsidR="00C94BCA" w:rsidRDefault="00C94BCA" w:rsidP="008539DC">
      <w:pPr>
        <w:spacing w:after="295" w:line="358" w:lineRule="auto"/>
        <w:ind w:left="24" w:right="511"/>
        <w:rPr>
          <w:rFonts w:asciiTheme="minorHAnsi" w:hAnsiTheme="minorHAnsi" w:cstheme="minorHAnsi"/>
          <w:sz w:val="24"/>
          <w:szCs w:val="24"/>
        </w:rPr>
      </w:pPr>
    </w:p>
    <w:p w14:paraId="1374EAB6" w14:textId="77777777" w:rsidR="00C94BCA" w:rsidRDefault="00C94BCA" w:rsidP="008539DC">
      <w:pPr>
        <w:spacing w:after="295" w:line="358" w:lineRule="auto"/>
        <w:ind w:left="24" w:right="511"/>
        <w:rPr>
          <w:rFonts w:asciiTheme="minorHAnsi" w:hAnsiTheme="minorHAnsi" w:cstheme="minorHAnsi"/>
          <w:sz w:val="24"/>
          <w:szCs w:val="24"/>
        </w:rPr>
      </w:pPr>
    </w:p>
    <w:p w14:paraId="16450B49" w14:textId="77777777" w:rsidR="00C94BCA" w:rsidRDefault="00C94BCA" w:rsidP="008539DC">
      <w:pPr>
        <w:spacing w:after="295" w:line="358" w:lineRule="auto"/>
        <w:ind w:left="24" w:right="511"/>
        <w:rPr>
          <w:rFonts w:asciiTheme="minorHAnsi" w:hAnsiTheme="minorHAnsi" w:cstheme="minorHAnsi"/>
          <w:sz w:val="24"/>
          <w:szCs w:val="24"/>
        </w:rPr>
      </w:pPr>
    </w:p>
    <w:p w14:paraId="1F657157" w14:textId="77777777" w:rsidR="00C94BCA" w:rsidRDefault="00C94BCA" w:rsidP="008539DC">
      <w:pPr>
        <w:spacing w:after="295" w:line="358" w:lineRule="auto"/>
        <w:ind w:left="24" w:right="511"/>
        <w:rPr>
          <w:rFonts w:asciiTheme="minorHAnsi" w:hAnsiTheme="minorHAnsi" w:cstheme="minorHAnsi"/>
          <w:sz w:val="24"/>
          <w:szCs w:val="24"/>
        </w:rPr>
      </w:pPr>
    </w:p>
    <w:p w14:paraId="23786C0A" w14:textId="49FB6CAF" w:rsidR="00C94BCA" w:rsidRDefault="00C94BCA" w:rsidP="008539DC">
      <w:pPr>
        <w:spacing w:after="295" w:line="358" w:lineRule="auto"/>
        <w:ind w:left="24" w:right="511"/>
        <w:rPr>
          <w:rFonts w:asciiTheme="minorHAnsi" w:hAnsiTheme="minorHAnsi" w:cstheme="minorHAnsi"/>
          <w:sz w:val="24"/>
          <w:szCs w:val="24"/>
        </w:rPr>
      </w:pPr>
    </w:p>
    <w:p w14:paraId="62533CFA" w14:textId="5FF2E4EB" w:rsidR="00C94BCA" w:rsidRDefault="00C94BCA" w:rsidP="008539DC">
      <w:pPr>
        <w:spacing w:after="295" w:line="358" w:lineRule="auto"/>
        <w:ind w:left="24" w:right="511"/>
        <w:rPr>
          <w:rFonts w:asciiTheme="minorHAnsi" w:hAnsiTheme="minorHAnsi" w:cstheme="minorHAnsi"/>
          <w:sz w:val="24"/>
          <w:szCs w:val="24"/>
        </w:rPr>
      </w:pPr>
    </w:p>
    <w:p w14:paraId="61D8EFB3" w14:textId="18463A1E" w:rsidR="00C94BCA" w:rsidRDefault="00C94BCA" w:rsidP="008539DC">
      <w:pPr>
        <w:spacing w:after="295" w:line="358" w:lineRule="auto"/>
        <w:ind w:left="24" w:right="511"/>
        <w:rPr>
          <w:rFonts w:asciiTheme="minorHAnsi" w:hAnsiTheme="minorHAnsi" w:cstheme="minorHAnsi"/>
          <w:sz w:val="24"/>
          <w:szCs w:val="24"/>
        </w:rPr>
      </w:pPr>
    </w:p>
    <w:p w14:paraId="2A78A737" w14:textId="505CE01B" w:rsidR="00C94BCA" w:rsidRDefault="00C94BCA" w:rsidP="008539DC">
      <w:pPr>
        <w:spacing w:after="295" w:line="358" w:lineRule="auto"/>
        <w:ind w:left="24" w:right="511"/>
        <w:rPr>
          <w:rFonts w:asciiTheme="minorHAnsi" w:hAnsiTheme="minorHAnsi" w:cstheme="minorHAnsi"/>
          <w:sz w:val="24"/>
          <w:szCs w:val="24"/>
        </w:rPr>
      </w:pPr>
    </w:p>
    <w:p w14:paraId="5B1FB7BB" w14:textId="61352B06" w:rsidR="00EC0A46" w:rsidRPr="008539DC" w:rsidRDefault="00C94BCA" w:rsidP="008539DC">
      <w:pPr>
        <w:spacing w:after="295" w:line="358" w:lineRule="auto"/>
        <w:ind w:left="24" w:right="51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Cs w:val="20"/>
        </w:rPr>
        <w:lastRenderedPageBreak/>
        <w:drawing>
          <wp:anchor distT="0" distB="0" distL="114300" distR="114300" simplePos="0" relativeHeight="251673600" behindDoc="0" locked="0" layoutInCell="1" allowOverlap="1" wp14:anchorId="449786BB" wp14:editId="2E92BD80">
            <wp:simplePos x="0" y="0"/>
            <wp:positionH relativeFrom="column">
              <wp:posOffset>2374068</wp:posOffset>
            </wp:positionH>
            <wp:positionV relativeFrom="paragraph">
              <wp:posOffset>2199531</wp:posOffset>
            </wp:positionV>
            <wp:extent cx="1334813" cy="1334813"/>
            <wp:effectExtent l="0" t="0" r="0" b="0"/>
            <wp:wrapNone/>
            <wp:docPr id="4" name="Grafik 4" descr="Ein Bild, das Spielzeug, Kabel, Tisch, sitzen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Spielzeug, Kabel, Tisch, sitzend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813" cy="1334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028BB82" wp14:editId="1065DC70">
            <wp:simplePos x="0" y="0"/>
            <wp:positionH relativeFrom="column">
              <wp:posOffset>367212</wp:posOffset>
            </wp:positionH>
            <wp:positionV relativeFrom="paragraph">
              <wp:posOffset>454116</wp:posOffset>
            </wp:positionV>
            <wp:extent cx="2195195" cy="1351280"/>
            <wp:effectExtent l="0" t="0" r="0" b="1270"/>
            <wp:wrapNone/>
            <wp:docPr id="17" name="Grafik 17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9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3D2B23A" wp14:editId="7F287F52">
            <wp:simplePos x="0" y="0"/>
            <wp:positionH relativeFrom="column">
              <wp:posOffset>2879272</wp:posOffset>
            </wp:positionH>
            <wp:positionV relativeFrom="paragraph">
              <wp:posOffset>174716</wp:posOffset>
            </wp:positionV>
            <wp:extent cx="1219200" cy="1219200"/>
            <wp:effectExtent l="0" t="0" r="0" b="0"/>
            <wp:wrapNone/>
            <wp:docPr id="7" name="Grafik 7" descr="Ein Bild, das Spielzeug, Skifahren, Mann, Lu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Spielzeug, Skifahren, Mann, Luft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3F9857E" wp14:editId="6B617C6D">
            <wp:simplePos x="0" y="0"/>
            <wp:positionH relativeFrom="column">
              <wp:posOffset>4858475</wp:posOffset>
            </wp:positionH>
            <wp:positionV relativeFrom="paragraph">
              <wp:posOffset>505188</wp:posOffset>
            </wp:positionV>
            <wp:extent cx="2015490" cy="1074420"/>
            <wp:effectExtent l="0" t="0" r="3810" b="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9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CBDD63C" wp14:editId="4C677C51">
            <wp:simplePos x="0" y="0"/>
            <wp:positionH relativeFrom="column">
              <wp:posOffset>605790</wp:posOffset>
            </wp:positionH>
            <wp:positionV relativeFrom="paragraph">
              <wp:posOffset>2534375</wp:posOffset>
            </wp:positionV>
            <wp:extent cx="1239520" cy="1239520"/>
            <wp:effectExtent l="0" t="0" r="0" b="0"/>
            <wp:wrapNone/>
            <wp:docPr id="8" name="Grafik 8" descr="Ein Bild, das Ball, Schläger, Mann, blau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Ball, Schläger, Mann, blau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FA6B54A" wp14:editId="154741D5">
            <wp:simplePos x="0" y="0"/>
            <wp:positionH relativeFrom="column">
              <wp:posOffset>4170952</wp:posOffset>
            </wp:positionH>
            <wp:positionV relativeFrom="paragraph">
              <wp:posOffset>2167437</wp:posOffset>
            </wp:positionV>
            <wp:extent cx="1201511" cy="1201511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511" cy="1201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0A46" w:rsidRPr="008539DC" w:rsidSect="00CD6B84">
      <w:headerReference w:type="default" r:id="rId17"/>
      <w:footerReference w:type="default" r:id="rId18"/>
      <w:pgSz w:w="11906" w:h="16838"/>
      <w:pgMar w:top="851" w:right="556" w:bottom="1134" w:left="1418" w:header="709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5D716" w14:textId="77777777" w:rsidR="003C6D36" w:rsidRDefault="003C6D36" w:rsidP="00AB44B1">
      <w:r>
        <w:separator/>
      </w:r>
    </w:p>
    <w:p w14:paraId="3F191154" w14:textId="77777777" w:rsidR="003C6D36" w:rsidRDefault="003C6D36"/>
  </w:endnote>
  <w:endnote w:type="continuationSeparator" w:id="0">
    <w:p w14:paraId="730E766E" w14:textId="77777777" w:rsidR="003C6D36" w:rsidRDefault="003C6D36" w:rsidP="00AB44B1">
      <w:r>
        <w:continuationSeparator/>
      </w:r>
    </w:p>
    <w:p w14:paraId="0CE24736" w14:textId="77777777" w:rsidR="003C6D36" w:rsidRDefault="003C6D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F55BB" w14:textId="0A712AC2" w:rsidR="00406642" w:rsidRPr="005529A1" w:rsidRDefault="0078017C" w:rsidP="0078017C">
    <w:pPr>
      <w:pStyle w:val="Fuzeile"/>
      <w:ind w:firstLine="1418"/>
      <w:rPr>
        <w:rFonts w:cs="Arial"/>
        <w:color w:val="BFBFBF" w:themeColor="background1" w:themeShade="BF"/>
        <w:sz w:val="16"/>
        <w:szCs w:val="16"/>
      </w:rPr>
    </w:pPr>
    <w:r>
      <w:rPr>
        <w:noProof/>
        <w:lang w:eastAsia="de-DE"/>
      </w:rPr>
      <w:drawing>
        <wp:anchor distT="0" distB="0" distL="114300" distR="114300" simplePos="0" relativeHeight="251657728" behindDoc="0" locked="0" layoutInCell="1" allowOverlap="1" wp14:anchorId="164540D2" wp14:editId="0AEC0C41">
          <wp:simplePos x="0" y="0"/>
          <wp:positionH relativeFrom="column">
            <wp:posOffset>32077</wp:posOffset>
          </wp:positionH>
          <wp:positionV relativeFrom="paragraph">
            <wp:posOffset>-80941</wp:posOffset>
          </wp:positionV>
          <wp:extent cx="730694" cy="258023"/>
          <wp:effectExtent l="0" t="0" r="0" b="8890"/>
          <wp:wrapNone/>
          <wp:docPr id="2" name="Grafik 2" descr="https://licensebuttons.net/l/by-nc-sa/4.0/88x3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icensebuttons.net/l/by-nc-sa/4.0/88x3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72" cy="2722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29A1">
      <w:rPr>
        <w:rFonts w:cs="Arial"/>
        <w:noProof/>
        <w:sz w:val="24"/>
        <w:szCs w:val="24"/>
        <w:lang w:eastAsia="de-DE"/>
      </w:rPr>
      <w:drawing>
        <wp:anchor distT="0" distB="0" distL="114300" distR="114300" simplePos="0" relativeHeight="251658752" behindDoc="1" locked="0" layoutInCell="1" allowOverlap="1" wp14:anchorId="65DDC85F" wp14:editId="1C9EC8BF">
          <wp:simplePos x="0" y="0"/>
          <wp:positionH relativeFrom="column">
            <wp:posOffset>4445</wp:posOffset>
          </wp:positionH>
          <wp:positionV relativeFrom="paragraph">
            <wp:posOffset>-275590</wp:posOffset>
          </wp:positionV>
          <wp:extent cx="5965200" cy="252000"/>
          <wp:effectExtent l="0" t="0" r="0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5200" cy="25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0DAC">
      <w:rPr>
        <w:rFonts w:cs="Arial"/>
        <w:color w:val="BFBFBF" w:themeColor="background1" w:themeShade="BF"/>
        <w:sz w:val="16"/>
        <w:szCs w:val="16"/>
      </w:rPr>
      <w:t>Freese 2018</w:t>
    </w:r>
    <w:r w:rsidR="00AD232C">
      <w:rPr>
        <w:rFonts w:cs="Arial"/>
        <w:color w:val="BFBFBF" w:themeColor="background1" w:themeShade="BF"/>
        <w:sz w:val="16"/>
        <w:szCs w:val="16"/>
      </w:rPr>
      <w:tab/>
    </w:r>
    <w:r w:rsidR="00AD232C">
      <w:rPr>
        <w:rFonts w:cs="Arial"/>
        <w:color w:val="BFBFBF" w:themeColor="background1" w:themeShade="BF"/>
        <w:sz w:val="16"/>
        <w:szCs w:val="16"/>
      </w:rPr>
      <w:tab/>
      <w:t>v01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9D128" w14:textId="77777777" w:rsidR="003C6D36" w:rsidRDefault="003C6D36" w:rsidP="00AB44B1">
      <w:r>
        <w:separator/>
      </w:r>
    </w:p>
    <w:p w14:paraId="2119A78D" w14:textId="77777777" w:rsidR="003C6D36" w:rsidRDefault="003C6D36"/>
  </w:footnote>
  <w:footnote w:type="continuationSeparator" w:id="0">
    <w:p w14:paraId="053006FC" w14:textId="77777777" w:rsidR="003C6D36" w:rsidRDefault="003C6D36" w:rsidP="00AB44B1">
      <w:r>
        <w:continuationSeparator/>
      </w:r>
    </w:p>
    <w:p w14:paraId="1E889DD5" w14:textId="77777777" w:rsidR="003C6D36" w:rsidRDefault="003C6D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023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07"/>
      <w:gridCol w:w="3080"/>
      <w:gridCol w:w="2086"/>
      <w:gridCol w:w="1225"/>
      <w:gridCol w:w="1225"/>
    </w:tblGrid>
    <w:tr w:rsidR="006D628D" w:rsidRPr="008539DC" w14:paraId="6F9A015F" w14:textId="77777777" w:rsidTr="005226F9">
      <w:trPr>
        <w:trHeight w:val="848"/>
      </w:trPr>
      <w:tc>
        <w:tcPr>
          <w:tcW w:w="2407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49E50CEB" w14:textId="7AD31FC6" w:rsidR="00C30020" w:rsidRPr="008539DC" w:rsidRDefault="00A525B9" w:rsidP="001A619C">
          <w:pPr>
            <w:pStyle w:val="berschrift2"/>
            <w:outlineLvl w:val="1"/>
            <w:rPr>
              <w:rFonts w:asciiTheme="minorHAnsi" w:hAnsiTheme="minorHAnsi" w:cstheme="minorHAnsi"/>
            </w:rPr>
          </w:pPr>
          <w:r w:rsidRPr="008539DC">
            <w:rPr>
              <w:rFonts w:asciiTheme="minorHAnsi" w:hAnsiTheme="minorHAnsi" w:cstheme="minorHAnsi"/>
            </w:rPr>
            <w:t>LF 3</w:t>
          </w:r>
        </w:p>
        <w:p w14:paraId="732D6F61" w14:textId="1076ED0A" w:rsidR="006D628D" w:rsidRPr="008539DC" w:rsidRDefault="006D628D" w:rsidP="005227F5">
          <w:pPr>
            <w:pStyle w:val="berschrift3"/>
            <w:outlineLvl w:val="2"/>
            <w:rPr>
              <w:rFonts w:asciiTheme="minorHAnsi" w:hAnsiTheme="minorHAnsi" w:cstheme="minorHAnsi"/>
            </w:rPr>
          </w:pPr>
        </w:p>
      </w:tc>
      <w:tc>
        <w:tcPr>
          <w:tcW w:w="5166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5564292D" w14:textId="1C287D4D" w:rsidR="006D628D" w:rsidRPr="008539DC" w:rsidRDefault="00A525B9" w:rsidP="00E1247D">
          <w:pPr>
            <w:pStyle w:val="Kopfzeile"/>
            <w:tabs>
              <w:tab w:val="clear" w:pos="9072"/>
              <w:tab w:val="right" w:pos="9214"/>
            </w:tabs>
            <w:rPr>
              <w:rFonts w:asciiTheme="minorHAnsi" w:hAnsiTheme="minorHAnsi" w:cstheme="minorHAnsi"/>
              <w:color w:val="FF0000"/>
              <w:sz w:val="28"/>
              <w:szCs w:val="28"/>
            </w:rPr>
          </w:pPr>
          <w:r w:rsidRPr="008539DC">
            <w:rPr>
              <w:rFonts w:asciiTheme="minorHAnsi" w:hAnsiTheme="minorHAnsi" w:cstheme="minorHAnsi"/>
              <w:color w:val="FF0000"/>
              <w:sz w:val="28"/>
              <w:szCs w:val="28"/>
            </w:rPr>
            <w:t>Netzwerk-</w:t>
          </w:r>
          <w:r w:rsidR="00827A1C">
            <w:rPr>
              <w:rFonts w:asciiTheme="minorHAnsi" w:hAnsiTheme="minorHAnsi" w:cstheme="minorHAnsi"/>
              <w:color w:val="FF0000"/>
              <w:sz w:val="28"/>
              <w:szCs w:val="28"/>
            </w:rPr>
            <w:t>Kabel</w:t>
          </w:r>
        </w:p>
      </w:tc>
      <w:tc>
        <w:tcPr>
          <w:tcW w:w="245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E8C8367" w14:textId="77777777" w:rsidR="006D628D" w:rsidRPr="008539DC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rFonts w:asciiTheme="minorHAnsi" w:hAnsiTheme="minorHAnsi" w:cstheme="minorHAnsi"/>
              <w:sz w:val="2"/>
              <w:szCs w:val="2"/>
            </w:rPr>
          </w:pPr>
          <w:r w:rsidRPr="008539DC">
            <w:rPr>
              <w:rFonts w:asciiTheme="minorHAnsi" w:hAnsiTheme="minorHAnsi" w:cstheme="minorHAnsi"/>
              <w:noProof/>
              <w:szCs w:val="20"/>
              <w:lang w:eastAsia="de-DE"/>
            </w:rPr>
            <w:drawing>
              <wp:anchor distT="0" distB="0" distL="114300" distR="114300" simplePos="0" relativeHeight="251656704" behindDoc="1" locked="0" layoutInCell="1" allowOverlap="1" wp14:anchorId="78B6D5AD" wp14:editId="19C3E31A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226F9" w:rsidRPr="008539DC" w14:paraId="41A569AC" w14:textId="77777777" w:rsidTr="00967ED3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2407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02339C91" w14:textId="77777777" w:rsidR="005226F9" w:rsidRPr="008539DC" w:rsidRDefault="005226F9" w:rsidP="0039103E">
          <w:pPr>
            <w:pStyle w:val="Kopfzeile"/>
            <w:rPr>
              <w:rFonts w:asciiTheme="minorHAnsi" w:hAnsiTheme="minorHAnsi" w:cstheme="minorHAnsi"/>
              <w:szCs w:val="20"/>
            </w:rPr>
          </w:pPr>
        </w:p>
      </w:tc>
      <w:tc>
        <w:tcPr>
          <w:tcW w:w="5166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49D3F046" w14:textId="2BFA9BA2" w:rsidR="005226F9" w:rsidRPr="008539DC" w:rsidRDefault="00A525B9" w:rsidP="0039103E">
          <w:pPr>
            <w:pStyle w:val="Kopfzeile"/>
            <w:rPr>
              <w:rFonts w:asciiTheme="minorHAnsi" w:hAnsiTheme="minorHAnsi" w:cstheme="minorHAnsi"/>
              <w:szCs w:val="20"/>
            </w:rPr>
          </w:pPr>
          <w:r w:rsidRPr="008539DC">
            <w:rPr>
              <w:rFonts w:asciiTheme="minorHAnsi" w:hAnsiTheme="minorHAnsi" w:cstheme="minorHAnsi"/>
              <w:szCs w:val="20"/>
            </w:rPr>
            <w:t>FI</w:t>
          </w:r>
          <w:r w:rsidR="005226F9" w:rsidRPr="008539DC">
            <w:rPr>
              <w:rFonts w:asciiTheme="minorHAnsi" w:hAnsiTheme="minorHAnsi" w:cstheme="minorHAnsi"/>
              <w:szCs w:val="20"/>
            </w:rPr>
            <w:t>0</w:t>
          </w:r>
          <w:r w:rsidRPr="008539DC">
            <w:rPr>
              <w:rFonts w:asciiTheme="minorHAnsi" w:hAnsiTheme="minorHAnsi" w:cstheme="minorHAnsi"/>
              <w:szCs w:val="20"/>
            </w:rPr>
            <w:t>X</w:t>
          </w:r>
          <w:r w:rsidR="005226F9" w:rsidRPr="008539DC">
            <w:rPr>
              <w:rFonts w:asciiTheme="minorHAnsi" w:hAnsiTheme="minorHAnsi" w:cstheme="minorHAnsi"/>
              <w:szCs w:val="20"/>
            </w:rPr>
            <w:t>_</w:t>
          </w:r>
          <w:r w:rsidRPr="008539DC">
            <w:rPr>
              <w:rFonts w:asciiTheme="minorHAnsi" w:hAnsiTheme="minorHAnsi" w:cstheme="minorHAnsi"/>
              <w:szCs w:val="20"/>
            </w:rPr>
            <w:t>FL3_</w:t>
          </w:r>
          <w:r w:rsidR="005226F9" w:rsidRPr="008539DC">
            <w:rPr>
              <w:rFonts w:asciiTheme="minorHAnsi" w:hAnsiTheme="minorHAnsi" w:cstheme="minorHAnsi"/>
              <w:szCs w:val="20"/>
            </w:rPr>
            <w:t>AB_</w:t>
          </w:r>
          <w:r w:rsidRPr="008539DC">
            <w:rPr>
              <w:rFonts w:asciiTheme="minorHAnsi" w:hAnsiTheme="minorHAnsi" w:cstheme="minorHAnsi"/>
              <w:szCs w:val="20"/>
            </w:rPr>
            <w:t>Netzwe</w:t>
          </w:r>
          <w:r w:rsidR="00B84DE5">
            <w:rPr>
              <w:rFonts w:asciiTheme="minorHAnsi" w:hAnsiTheme="minorHAnsi" w:cstheme="minorHAnsi"/>
              <w:szCs w:val="20"/>
            </w:rPr>
            <w:t>k_</w:t>
          </w:r>
          <w:r w:rsidR="008C7EE0">
            <w:rPr>
              <w:rFonts w:asciiTheme="minorHAnsi" w:hAnsiTheme="minorHAnsi" w:cstheme="minorHAnsi"/>
              <w:szCs w:val="20"/>
            </w:rPr>
            <w:t>Kabel</w:t>
          </w:r>
        </w:p>
      </w:tc>
      <w:tc>
        <w:tcPr>
          <w:tcW w:w="122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2B59CC5" w14:textId="77777777" w:rsidR="005226F9" w:rsidRPr="008539DC" w:rsidRDefault="005226F9" w:rsidP="0039103E">
          <w:pPr>
            <w:pStyle w:val="Kopfzeile"/>
            <w:rPr>
              <w:rFonts w:asciiTheme="minorHAnsi" w:hAnsiTheme="minorHAnsi" w:cstheme="minorHAnsi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6C4C2E9F" w14:textId="77777777" w:rsidR="005226F9" w:rsidRPr="008539DC" w:rsidRDefault="005226F9" w:rsidP="0039103E">
          <w:pPr>
            <w:pStyle w:val="Kopfzeile"/>
            <w:rPr>
              <w:rFonts w:asciiTheme="minorHAnsi" w:hAnsiTheme="minorHAnsi" w:cstheme="minorHAnsi"/>
              <w:szCs w:val="20"/>
            </w:rPr>
          </w:pPr>
        </w:p>
      </w:tc>
    </w:tr>
    <w:tr w:rsidR="00D60644" w:rsidRPr="008539DC" w14:paraId="1CEAAB3B" w14:textId="77777777" w:rsidTr="005226F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2407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1D3B225" w14:textId="77777777" w:rsidR="0021676E" w:rsidRPr="008539DC" w:rsidRDefault="0021676E" w:rsidP="0039103E">
          <w:pPr>
            <w:pStyle w:val="Kopfzeile"/>
            <w:rPr>
              <w:rFonts w:asciiTheme="minorHAnsi" w:hAnsiTheme="minorHAnsi" w:cstheme="minorHAnsi"/>
              <w:sz w:val="15"/>
              <w:szCs w:val="15"/>
            </w:rPr>
          </w:pPr>
          <w:r w:rsidRPr="008539DC">
            <w:rPr>
              <w:rFonts w:asciiTheme="minorHAnsi" w:hAnsiTheme="minorHAnsi" w:cstheme="minorHAnsi"/>
              <w:sz w:val="15"/>
              <w:szCs w:val="15"/>
            </w:rPr>
            <w:t>Name:</w:t>
          </w:r>
        </w:p>
      </w:tc>
      <w:tc>
        <w:tcPr>
          <w:tcW w:w="3080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165F3EF" w14:textId="77777777" w:rsidR="0021676E" w:rsidRPr="008539DC" w:rsidRDefault="0021676E" w:rsidP="0039103E">
          <w:pPr>
            <w:pStyle w:val="Kopfzeile"/>
            <w:rPr>
              <w:rFonts w:asciiTheme="minorHAnsi" w:hAnsiTheme="minorHAnsi" w:cstheme="minorHAnsi"/>
              <w:sz w:val="15"/>
              <w:szCs w:val="15"/>
            </w:rPr>
          </w:pPr>
          <w:r w:rsidRPr="008539DC">
            <w:rPr>
              <w:rFonts w:asciiTheme="minorHAnsi" w:hAnsiTheme="minorHAnsi" w:cstheme="minorHAnsi"/>
              <w:sz w:val="15"/>
              <w:szCs w:val="15"/>
            </w:rPr>
            <w:t>Datum:</w:t>
          </w:r>
        </w:p>
      </w:tc>
      <w:tc>
        <w:tcPr>
          <w:tcW w:w="208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2F4BDE09" w14:textId="77777777" w:rsidR="0021676E" w:rsidRPr="008539DC" w:rsidRDefault="0021676E" w:rsidP="0039103E">
          <w:pPr>
            <w:pStyle w:val="Kopfzeile"/>
            <w:rPr>
              <w:rFonts w:asciiTheme="minorHAnsi" w:hAnsiTheme="minorHAnsi" w:cstheme="minorHAnsi"/>
              <w:sz w:val="15"/>
              <w:szCs w:val="15"/>
            </w:rPr>
          </w:pPr>
          <w:r w:rsidRPr="008539DC">
            <w:rPr>
              <w:rFonts w:asciiTheme="minorHAnsi" w:hAnsiTheme="minorHAnsi" w:cstheme="minorHAnsi"/>
              <w:sz w:val="15"/>
              <w:szCs w:val="15"/>
            </w:rPr>
            <w:t>Klasse:</w:t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C91D152" w14:textId="77777777" w:rsidR="0021676E" w:rsidRPr="008539DC" w:rsidRDefault="0021676E" w:rsidP="005529A1">
          <w:pPr>
            <w:pStyle w:val="Kopfzeile"/>
            <w:rPr>
              <w:rFonts w:asciiTheme="minorHAnsi" w:hAnsiTheme="minorHAnsi" w:cstheme="minorHAnsi"/>
              <w:sz w:val="15"/>
              <w:szCs w:val="15"/>
            </w:rPr>
          </w:pPr>
          <w:r w:rsidRPr="008539DC">
            <w:rPr>
              <w:rFonts w:asciiTheme="minorHAnsi" w:hAnsiTheme="minorHAnsi" w:cstheme="minorHAnsi"/>
              <w:sz w:val="15"/>
              <w:szCs w:val="15"/>
            </w:rPr>
            <w:t>Blatt Nr.:</w:t>
          </w:r>
          <w:r w:rsidR="008C60E0" w:rsidRPr="008539DC">
            <w:rPr>
              <w:rFonts w:asciiTheme="minorHAnsi" w:hAnsiTheme="minorHAnsi" w:cstheme="minorHAnsi"/>
              <w:sz w:val="15"/>
              <w:szCs w:val="15"/>
            </w:rPr>
            <w:t xml:space="preserve"> </w:t>
          </w:r>
          <w:r w:rsidR="005529A1" w:rsidRPr="008539DC">
            <w:rPr>
              <w:rFonts w:asciiTheme="minorHAnsi" w:hAnsiTheme="minorHAnsi" w:cstheme="minorHAnsi"/>
              <w:sz w:val="15"/>
              <w:szCs w:val="15"/>
            </w:rPr>
            <w:fldChar w:fldCharType="begin"/>
          </w:r>
          <w:r w:rsidR="005529A1" w:rsidRPr="008539DC">
            <w:rPr>
              <w:rFonts w:asciiTheme="minorHAnsi" w:hAnsiTheme="minorHAnsi" w:cstheme="minorHAnsi"/>
              <w:sz w:val="15"/>
              <w:szCs w:val="15"/>
            </w:rPr>
            <w:instrText xml:space="preserve"> PAGE  \* Arabic  \* MERGEFORMAT </w:instrText>
          </w:r>
          <w:r w:rsidR="005529A1" w:rsidRPr="008539DC">
            <w:rPr>
              <w:rFonts w:asciiTheme="minorHAnsi" w:hAnsiTheme="minorHAnsi" w:cstheme="minorHAnsi"/>
              <w:sz w:val="15"/>
              <w:szCs w:val="15"/>
            </w:rPr>
            <w:fldChar w:fldCharType="separate"/>
          </w:r>
          <w:r w:rsidR="000778D8" w:rsidRPr="008539DC">
            <w:rPr>
              <w:rFonts w:asciiTheme="minorHAnsi" w:hAnsiTheme="minorHAnsi" w:cstheme="minorHAnsi"/>
              <w:noProof/>
              <w:sz w:val="15"/>
              <w:szCs w:val="15"/>
            </w:rPr>
            <w:t>1</w:t>
          </w:r>
          <w:r w:rsidR="005529A1" w:rsidRPr="008539DC">
            <w:rPr>
              <w:rFonts w:asciiTheme="minorHAnsi" w:hAnsiTheme="minorHAnsi" w:cstheme="minorHAnsi"/>
              <w:sz w:val="15"/>
              <w:szCs w:val="15"/>
            </w:rPr>
            <w:fldChar w:fldCharType="end"/>
          </w:r>
          <w:r w:rsidR="008C60E0" w:rsidRPr="008539DC">
            <w:rPr>
              <w:rFonts w:asciiTheme="minorHAnsi" w:hAnsiTheme="minorHAnsi" w:cstheme="minorHAnsi"/>
              <w:sz w:val="15"/>
              <w:szCs w:val="15"/>
            </w:rPr>
            <w:t>/</w:t>
          </w:r>
          <w:r w:rsidR="005529A1" w:rsidRPr="008539DC">
            <w:rPr>
              <w:rFonts w:asciiTheme="minorHAnsi" w:hAnsiTheme="minorHAnsi" w:cstheme="minorHAnsi"/>
              <w:sz w:val="15"/>
              <w:szCs w:val="15"/>
            </w:rPr>
            <w:fldChar w:fldCharType="begin"/>
          </w:r>
          <w:r w:rsidR="005529A1" w:rsidRPr="008539DC">
            <w:rPr>
              <w:rFonts w:asciiTheme="minorHAnsi" w:hAnsiTheme="minorHAnsi" w:cstheme="minorHAnsi"/>
              <w:sz w:val="15"/>
              <w:szCs w:val="15"/>
            </w:rPr>
            <w:instrText xml:space="preserve"> NUMPAGES  \* Arabic  \* MERGEFORMAT </w:instrText>
          </w:r>
          <w:r w:rsidR="005529A1" w:rsidRPr="008539DC">
            <w:rPr>
              <w:rFonts w:asciiTheme="minorHAnsi" w:hAnsiTheme="minorHAnsi" w:cstheme="minorHAnsi"/>
              <w:sz w:val="15"/>
              <w:szCs w:val="15"/>
            </w:rPr>
            <w:fldChar w:fldCharType="separate"/>
          </w:r>
          <w:r w:rsidR="000778D8" w:rsidRPr="008539DC">
            <w:rPr>
              <w:rFonts w:asciiTheme="minorHAnsi" w:hAnsiTheme="minorHAnsi" w:cstheme="minorHAnsi"/>
              <w:noProof/>
              <w:sz w:val="15"/>
              <w:szCs w:val="15"/>
            </w:rPr>
            <w:t>1</w:t>
          </w:r>
          <w:r w:rsidR="005529A1" w:rsidRPr="008539DC">
            <w:rPr>
              <w:rFonts w:asciiTheme="minorHAnsi" w:hAnsiTheme="minorHAnsi" w:cstheme="minorHAnsi"/>
              <w:sz w:val="15"/>
              <w:szCs w:val="15"/>
            </w:rPr>
            <w:fldChar w:fldCharType="end"/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117E64B" w14:textId="77777777" w:rsidR="0021676E" w:rsidRPr="008539DC" w:rsidRDefault="0021676E" w:rsidP="0039103E">
          <w:pPr>
            <w:pStyle w:val="Kopfzeile"/>
            <w:rPr>
              <w:rFonts w:asciiTheme="minorHAnsi" w:hAnsiTheme="minorHAnsi" w:cstheme="minorHAnsi"/>
              <w:sz w:val="15"/>
              <w:szCs w:val="15"/>
            </w:rPr>
          </w:pPr>
          <w:r w:rsidRPr="008539DC">
            <w:rPr>
              <w:rFonts w:asciiTheme="minorHAnsi" w:hAnsiTheme="minorHAnsi" w:cstheme="minorHAnsi"/>
              <w:sz w:val="15"/>
              <w:szCs w:val="15"/>
            </w:rPr>
            <w:t>Lfd. Nr.:</w:t>
          </w:r>
        </w:p>
      </w:tc>
    </w:tr>
  </w:tbl>
  <w:p w14:paraId="71B7C40E" w14:textId="6A88EB56" w:rsidR="00E5408E" w:rsidRPr="008539DC" w:rsidRDefault="00E5408E">
    <w:pPr>
      <w:rPr>
        <w:rFonts w:asciiTheme="minorHAnsi" w:hAnsiTheme="minorHAnsi" w:cstheme="minorHAnsi"/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4130E"/>
    <w:multiLevelType w:val="multilevel"/>
    <w:tmpl w:val="4E72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96792"/>
    <w:multiLevelType w:val="hybridMultilevel"/>
    <w:tmpl w:val="2A881A06"/>
    <w:lvl w:ilvl="0" w:tplc="A4FA94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546E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14F0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0260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2497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96AF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20B9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0055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A6FD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CA02AF"/>
    <w:multiLevelType w:val="hybridMultilevel"/>
    <w:tmpl w:val="F452B6E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122C1"/>
    <w:multiLevelType w:val="hybridMultilevel"/>
    <w:tmpl w:val="0C0A61C8"/>
    <w:lvl w:ilvl="0" w:tplc="2188E64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34"/>
    <w:rsid w:val="00001171"/>
    <w:rsid w:val="00001A22"/>
    <w:rsid w:val="00004904"/>
    <w:rsid w:val="00011B1A"/>
    <w:rsid w:val="00021961"/>
    <w:rsid w:val="0002545B"/>
    <w:rsid w:val="00025E6B"/>
    <w:rsid w:val="00034392"/>
    <w:rsid w:val="00047367"/>
    <w:rsid w:val="0007299C"/>
    <w:rsid w:val="000778D8"/>
    <w:rsid w:val="000927B5"/>
    <w:rsid w:val="000A17C1"/>
    <w:rsid w:val="000A5AFE"/>
    <w:rsid w:val="000B7838"/>
    <w:rsid w:val="000D1650"/>
    <w:rsid w:val="000E41C8"/>
    <w:rsid w:val="000E6EEC"/>
    <w:rsid w:val="00121D56"/>
    <w:rsid w:val="00126AA9"/>
    <w:rsid w:val="00132FAF"/>
    <w:rsid w:val="00133901"/>
    <w:rsid w:val="00135A1C"/>
    <w:rsid w:val="00135C8C"/>
    <w:rsid w:val="00136E44"/>
    <w:rsid w:val="001513BD"/>
    <w:rsid w:val="00154AF9"/>
    <w:rsid w:val="001562AF"/>
    <w:rsid w:val="00182D50"/>
    <w:rsid w:val="00191848"/>
    <w:rsid w:val="00194F6A"/>
    <w:rsid w:val="001A2190"/>
    <w:rsid w:val="001A4D16"/>
    <w:rsid w:val="001A619C"/>
    <w:rsid w:val="001D3167"/>
    <w:rsid w:val="001E434B"/>
    <w:rsid w:val="001F1F16"/>
    <w:rsid w:val="001F5E26"/>
    <w:rsid w:val="002071B7"/>
    <w:rsid w:val="00214664"/>
    <w:rsid w:val="0021676E"/>
    <w:rsid w:val="00240BB5"/>
    <w:rsid w:val="00242806"/>
    <w:rsid w:val="00247C3E"/>
    <w:rsid w:val="0025459A"/>
    <w:rsid w:val="002710AC"/>
    <w:rsid w:val="00275F12"/>
    <w:rsid w:val="0027659C"/>
    <w:rsid w:val="00287A53"/>
    <w:rsid w:val="00290DF9"/>
    <w:rsid w:val="002918EB"/>
    <w:rsid w:val="00292CCB"/>
    <w:rsid w:val="0029395B"/>
    <w:rsid w:val="00294472"/>
    <w:rsid w:val="002A2A9A"/>
    <w:rsid w:val="002A4DDA"/>
    <w:rsid w:val="002B27D8"/>
    <w:rsid w:val="002B4DF2"/>
    <w:rsid w:val="002B5CF7"/>
    <w:rsid w:val="002B6725"/>
    <w:rsid w:val="002D2C5D"/>
    <w:rsid w:val="002E1CEF"/>
    <w:rsid w:val="002E3467"/>
    <w:rsid w:val="00313381"/>
    <w:rsid w:val="00315228"/>
    <w:rsid w:val="00321A6D"/>
    <w:rsid w:val="00327829"/>
    <w:rsid w:val="00337F18"/>
    <w:rsid w:val="00343EC3"/>
    <w:rsid w:val="00346705"/>
    <w:rsid w:val="00352A03"/>
    <w:rsid w:val="00356537"/>
    <w:rsid w:val="00371768"/>
    <w:rsid w:val="003760C3"/>
    <w:rsid w:val="0039103E"/>
    <w:rsid w:val="003A0EE5"/>
    <w:rsid w:val="003A5B3D"/>
    <w:rsid w:val="003A6129"/>
    <w:rsid w:val="003B73AE"/>
    <w:rsid w:val="003C52B7"/>
    <w:rsid w:val="003C6D36"/>
    <w:rsid w:val="003D02ED"/>
    <w:rsid w:val="003D6C8E"/>
    <w:rsid w:val="003E009F"/>
    <w:rsid w:val="003E45C6"/>
    <w:rsid w:val="004053AA"/>
    <w:rsid w:val="00406642"/>
    <w:rsid w:val="004112C0"/>
    <w:rsid w:val="00417990"/>
    <w:rsid w:val="00420DC1"/>
    <w:rsid w:val="00431596"/>
    <w:rsid w:val="00437724"/>
    <w:rsid w:val="00437ED0"/>
    <w:rsid w:val="004410B5"/>
    <w:rsid w:val="004470BA"/>
    <w:rsid w:val="004507CA"/>
    <w:rsid w:val="00454F84"/>
    <w:rsid w:val="004748AD"/>
    <w:rsid w:val="00475EEB"/>
    <w:rsid w:val="00481E1C"/>
    <w:rsid w:val="004843B2"/>
    <w:rsid w:val="00484437"/>
    <w:rsid w:val="00491A88"/>
    <w:rsid w:val="00497BA1"/>
    <w:rsid w:val="004A0034"/>
    <w:rsid w:val="004B21BB"/>
    <w:rsid w:val="004B4BE1"/>
    <w:rsid w:val="004E133B"/>
    <w:rsid w:val="004E4BC2"/>
    <w:rsid w:val="005055B3"/>
    <w:rsid w:val="005143CD"/>
    <w:rsid w:val="00521D7D"/>
    <w:rsid w:val="005226F9"/>
    <w:rsid w:val="005227F5"/>
    <w:rsid w:val="00533768"/>
    <w:rsid w:val="00533DCA"/>
    <w:rsid w:val="00534FAE"/>
    <w:rsid w:val="00547BB3"/>
    <w:rsid w:val="0055123F"/>
    <w:rsid w:val="005529A1"/>
    <w:rsid w:val="00555E46"/>
    <w:rsid w:val="00565687"/>
    <w:rsid w:val="00567CE6"/>
    <w:rsid w:val="00574380"/>
    <w:rsid w:val="00574964"/>
    <w:rsid w:val="005754CC"/>
    <w:rsid w:val="00577587"/>
    <w:rsid w:val="00591FC0"/>
    <w:rsid w:val="00594DA8"/>
    <w:rsid w:val="005B0B6E"/>
    <w:rsid w:val="005B185D"/>
    <w:rsid w:val="005B26AD"/>
    <w:rsid w:val="005C4E50"/>
    <w:rsid w:val="005C7C95"/>
    <w:rsid w:val="005D11A4"/>
    <w:rsid w:val="005D155E"/>
    <w:rsid w:val="005E0C4C"/>
    <w:rsid w:val="005E71AF"/>
    <w:rsid w:val="005F3178"/>
    <w:rsid w:val="0060379A"/>
    <w:rsid w:val="00614831"/>
    <w:rsid w:val="00617A69"/>
    <w:rsid w:val="0062542D"/>
    <w:rsid w:val="00632470"/>
    <w:rsid w:val="00633D8C"/>
    <w:rsid w:val="00636170"/>
    <w:rsid w:val="00650DBD"/>
    <w:rsid w:val="00650FE0"/>
    <w:rsid w:val="0065296E"/>
    <w:rsid w:val="0066042D"/>
    <w:rsid w:val="00664519"/>
    <w:rsid w:val="00673CBD"/>
    <w:rsid w:val="0068421F"/>
    <w:rsid w:val="006910A5"/>
    <w:rsid w:val="00693A01"/>
    <w:rsid w:val="00696BD6"/>
    <w:rsid w:val="006A1546"/>
    <w:rsid w:val="006A3245"/>
    <w:rsid w:val="006B0B3D"/>
    <w:rsid w:val="006B4521"/>
    <w:rsid w:val="006B68A9"/>
    <w:rsid w:val="006C0630"/>
    <w:rsid w:val="006C3051"/>
    <w:rsid w:val="006C691B"/>
    <w:rsid w:val="006D11AE"/>
    <w:rsid w:val="006D628D"/>
    <w:rsid w:val="006E5BFE"/>
    <w:rsid w:val="006F47AF"/>
    <w:rsid w:val="006F65BE"/>
    <w:rsid w:val="00702B93"/>
    <w:rsid w:val="007204E5"/>
    <w:rsid w:val="007236F9"/>
    <w:rsid w:val="00724280"/>
    <w:rsid w:val="007310E8"/>
    <w:rsid w:val="007352A1"/>
    <w:rsid w:val="007364D8"/>
    <w:rsid w:val="00737436"/>
    <w:rsid w:val="007469AF"/>
    <w:rsid w:val="00746CB6"/>
    <w:rsid w:val="0075386D"/>
    <w:rsid w:val="007561EC"/>
    <w:rsid w:val="00756C13"/>
    <w:rsid w:val="007618E4"/>
    <w:rsid w:val="00771E51"/>
    <w:rsid w:val="007727DA"/>
    <w:rsid w:val="00777075"/>
    <w:rsid w:val="0078017C"/>
    <w:rsid w:val="00783868"/>
    <w:rsid w:val="00786553"/>
    <w:rsid w:val="007A0386"/>
    <w:rsid w:val="007A0FEC"/>
    <w:rsid w:val="007A3649"/>
    <w:rsid w:val="007A6D36"/>
    <w:rsid w:val="007B2BB6"/>
    <w:rsid w:val="007B556A"/>
    <w:rsid w:val="007B58CC"/>
    <w:rsid w:val="007B7693"/>
    <w:rsid w:val="007C4BC1"/>
    <w:rsid w:val="007C56DA"/>
    <w:rsid w:val="007C5718"/>
    <w:rsid w:val="007C5BA9"/>
    <w:rsid w:val="007D123D"/>
    <w:rsid w:val="007D350D"/>
    <w:rsid w:val="007D3C1E"/>
    <w:rsid w:val="007D3E4D"/>
    <w:rsid w:val="007D62A5"/>
    <w:rsid w:val="007D6747"/>
    <w:rsid w:val="007E0725"/>
    <w:rsid w:val="007E6A32"/>
    <w:rsid w:val="007F080C"/>
    <w:rsid w:val="008068EC"/>
    <w:rsid w:val="00827A1C"/>
    <w:rsid w:val="00834F1B"/>
    <w:rsid w:val="0084186A"/>
    <w:rsid w:val="00846C40"/>
    <w:rsid w:val="008539DC"/>
    <w:rsid w:val="00870D2D"/>
    <w:rsid w:val="00874BD9"/>
    <w:rsid w:val="00891106"/>
    <w:rsid w:val="008B1905"/>
    <w:rsid w:val="008B3966"/>
    <w:rsid w:val="008B5F4D"/>
    <w:rsid w:val="008C01C7"/>
    <w:rsid w:val="008C2454"/>
    <w:rsid w:val="008C60E0"/>
    <w:rsid w:val="008C7DFD"/>
    <w:rsid w:val="008C7EE0"/>
    <w:rsid w:val="008D086B"/>
    <w:rsid w:val="008D5316"/>
    <w:rsid w:val="008D6074"/>
    <w:rsid w:val="008E7716"/>
    <w:rsid w:val="008F5315"/>
    <w:rsid w:val="00901A75"/>
    <w:rsid w:val="00905B15"/>
    <w:rsid w:val="0090693D"/>
    <w:rsid w:val="00906B78"/>
    <w:rsid w:val="0091552E"/>
    <w:rsid w:val="009259E3"/>
    <w:rsid w:val="00930DC0"/>
    <w:rsid w:val="009410E7"/>
    <w:rsid w:val="00942238"/>
    <w:rsid w:val="00950178"/>
    <w:rsid w:val="009506EE"/>
    <w:rsid w:val="00954491"/>
    <w:rsid w:val="009644FC"/>
    <w:rsid w:val="0097122B"/>
    <w:rsid w:val="00982214"/>
    <w:rsid w:val="009842A9"/>
    <w:rsid w:val="00991C67"/>
    <w:rsid w:val="009A1985"/>
    <w:rsid w:val="009B035C"/>
    <w:rsid w:val="009B1F17"/>
    <w:rsid w:val="009C2F21"/>
    <w:rsid w:val="009C33AA"/>
    <w:rsid w:val="009E6B4D"/>
    <w:rsid w:val="009F0FE1"/>
    <w:rsid w:val="00A009A3"/>
    <w:rsid w:val="00A0101E"/>
    <w:rsid w:val="00A16DE4"/>
    <w:rsid w:val="00A17372"/>
    <w:rsid w:val="00A252BD"/>
    <w:rsid w:val="00A3261A"/>
    <w:rsid w:val="00A32EE9"/>
    <w:rsid w:val="00A33423"/>
    <w:rsid w:val="00A41A13"/>
    <w:rsid w:val="00A525B9"/>
    <w:rsid w:val="00A52752"/>
    <w:rsid w:val="00A548CC"/>
    <w:rsid w:val="00A615CA"/>
    <w:rsid w:val="00A62F20"/>
    <w:rsid w:val="00A87B83"/>
    <w:rsid w:val="00A90A9B"/>
    <w:rsid w:val="00A9520A"/>
    <w:rsid w:val="00AA7A4A"/>
    <w:rsid w:val="00AB44B1"/>
    <w:rsid w:val="00AB4C00"/>
    <w:rsid w:val="00AB7612"/>
    <w:rsid w:val="00AC07CA"/>
    <w:rsid w:val="00AC58D5"/>
    <w:rsid w:val="00AC7998"/>
    <w:rsid w:val="00AD0A98"/>
    <w:rsid w:val="00AD0E1A"/>
    <w:rsid w:val="00AD232C"/>
    <w:rsid w:val="00AD330A"/>
    <w:rsid w:val="00AF724B"/>
    <w:rsid w:val="00AF785B"/>
    <w:rsid w:val="00B04B66"/>
    <w:rsid w:val="00B050E7"/>
    <w:rsid w:val="00B1075E"/>
    <w:rsid w:val="00B178F6"/>
    <w:rsid w:val="00B21237"/>
    <w:rsid w:val="00B37E5E"/>
    <w:rsid w:val="00B53BDA"/>
    <w:rsid w:val="00B7028B"/>
    <w:rsid w:val="00B75708"/>
    <w:rsid w:val="00B802AF"/>
    <w:rsid w:val="00B84DE5"/>
    <w:rsid w:val="00B907D2"/>
    <w:rsid w:val="00B93177"/>
    <w:rsid w:val="00B93C0C"/>
    <w:rsid w:val="00B977DD"/>
    <w:rsid w:val="00BA5403"/>
    <w:rsid w:val="00BC215B"/>
    <w:rsid w:val="00BC57BB"/>
    <w:rsid w:val="00BD4B1B"/>
    <w:rsid w:val="00BD7390"/>
    <w:rsid w:val="00BE089D"/>
    <w:rsid w:val="00BE27C9"/>
    <w:rsid w:val="00BE35E2"/>
    <w:rsid w:val="00BF17C8"/>
    <w:rsid w:val="00BF26EB"/>
    <w:rsid w:val="00C0170E"/>
    <w:rsid w:val="00C036A5"/>
    <w:rsid w:val="00C153C5"/>
    <w:rsid w:val="00C26C9E"/>
    <w:rsid w:val="00C30020"/>
    <w:rsid w:val="00C41027"/>
    <w:rsid w:val="00C442CB"/>
    <w:rsid w:val="00C45B43"/>
    <w:rsid w:val="00C554C6"/>
    <w:rsid w:val="00C56F1C"/>
    <w:rsid w:val="00C65F64"/>
    <w:rsid w:val="00C67E1D"/>
    <w:rsid w:val="00C77D04"/>
    <w:rsid w:val="00C94BCA"/>
    <w:rsid w:val="00C957AE"/>
    <w:rsid w:val="00C965BC"/>
    <w:rsid w:val="00CA3C61"/>
    <w:rsid w:val="00CC1750"/>
    <w:rsid w:val="00CC2099"/>
    <w:rsid w:val="00CC5B4B"/>
    <w:rsid w:val="00CC5BD8"/>
    <w:rsid w:val="00CD0A74"/>
    <w:rsid w:val="00CD6B84"/>
    <w:rsid w:val="00CE0D23"/>
    <w:rsid w:val="00CE30D2"/>
    <w:rsid w:val="00CF2DDF"/>
    <w:rsid w:val="00CF5447"/>
    <w:rsid w:val="00D06E9F"/>
    <w:rsid w:val="00D20FF9"/>
    <w:rsid w:val="00D329A0"/>
    <w:rsid w:val="00D34CF4"/>
    <w:rsid w:val="00D35E56"/>
    <w:rsid w:val="00D402A5"/>
    <w:rsid w:val="00D41785"/>
    <w:rsid w:val="00D5587E"/>
    <w:rsid w:val="00D60644"/>
    <w:rsid w:val="00D63D50"/>
    <w:rsid w:val="00D6434A"/>
    <w:rsid w:val="00D70AAD"/>
    <w:rsid w:val="00D81292"/>
    <w:rsid w:val="00D812F8"/>
    <w:rsid w:val="00D85B1C"/>
    <w:rsid w:val="00D96CA5"/>
    <w:rsid w:val="00DA521A"/>
    <w:rsid w:val="00DB55CB"/>
    <w:rsid w:val="00DD23F3"/>
    <w:rsid w:val="00DD3F16"/>
    <w:rsid w:val="00DD4015"/>
    <w:rsid w:val="00DE10EC"/>
    <w:rsid w:val="00DE1AE1"/>
    <w:rsid w:val="00DF2CA3"/>
    <w:rsid w:val="00DF4275"/>
    <w:rsid w:val="00DF44C5"/>
    <w:rsid w:val="00DF4DCF"/>
    <w:rsid w:val="00E0006D"/>
    <w:rsid w:val="00E078AD"/>
    <w:rsid w:val="00E1247D"/>
    <w:rsid w:val="00E364DE"/>
    <w:rsid w:val="00E41692"/>
    <w:rsid w:val="00E42F58"/>
    <w:rsid w:val="00E434B2"/>
    <w:rsid w:val="00E5221A"/>
    <w:rsid w:val="00E53747"/>
    <w:rsid w:val="00E5408E"/>
    <w:rsid w:val="00E71397"/>
    <w:rsid w:val="00E833D7"/>
    <w:rsid w:val="00E93D1A"/>
    <w:rsid w:val="00EB0639"/>
    <w:rsid w:val="00EC0A46"/>
    <w:rsid w:val="00EC35B7"/>
    <w:rsid w:val="00EC70F9"/>
    <w:rsid w:val="00ED1C9A"/>
    <w:rsid w:val="00ED3AAF"/>
    <w:rsid w:val="00EE0546"/>
    <w:rsid w:val="00EE328E"/>
    <w:rsid w:val="00EE772C"/>
    <w:rsid w:val="00EE7750"/>
    <w:rsid w:val="00EF28FA"/>
    <w:rsid w:val="00EF5429"/>
    <w:rsid w:val="00EF7824"/>
    <w:rsid w:val="00F07773"/>
    <w:rsid w:val="00F20AEE"/>
    <w:rsid w:val="00F22D63"/>
    <w:rsid w:val="00F30DAC"/>
    <w:rsid w:val="00F412E3"/>
    <w:rsid w:val="00F42994"/>
    <w:rsid w:val="00F645F9"/>
    <w:rsid w:val="00F67A80"/>
    <w:rsid w:val="00F70549"/>
    <w:rsid w:val="00F734F9"/>
    <w:rsid w:val="00F743E0"/>
    <w:rsid w:val="00F7657C"/>
    <w:rsid w:val="00F8558C"/>
    <w:rsid w:val="00F857EA"/>
    <w:rsid w:val="00FA0B65"/>
    <w:rsid w:val="00FB2CD0"/>
    <w:rsid w:val="00FB6C07"/>
    <w:rsid w:val="00FB72C7"/>
    <w:rsid w:val="00FB73FC"/>
    <w:rsid w:val="00FC5E0C"/>
    <w:rsid w:val="00FD3AD5"/>
    <w:rsid w:val="00FD4866"/>
    <w:rsid w:val="00FD4C91"/>
    <w:rsid w:val="00FD7985"/>
    <w:rsid w:val="00FF0E9C"/>
    <w:rsid w:val="00FF4240"/>
    <w:rsid w:val="00FF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8627C"/>
  <w15:docId w15:val="{ABE14DB0-40CD-4A94-B4B0-C7F2C21B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3423"/>
    <w:pPr>
      <w:spacing w:after="0" w:line="240" w:lineRule="auto"/>
    </w:pPr>
    <w:rPr>
      <w:rFonts w:ascii="Arial" w:hAnsi="Arial"/>
      <w:sz w:val="20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5227F5"/>
    <w:pPr>
      <w:tabs>
        <w:tab w:val="clear" w:pos="9072"/>
        <w:tab w:val="right" w:pos="9214"/>
      </w:tabs>
      <w:outlineLvl w:val="0"/>
    </w:pPr>
    <w:rPr>
      <w:rFonts w:ascii="Comic Sans MS" w:hAnsi="Comic Sans MS" w:cs="Arial"/>
      <w:b/>
      <w:color w:val="C00000"/>
      <w:sz w:val="24"/>
      <w:szCs w:val="24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5227F5"/>
    <w:pPr>
      <w:tabs>
        <w:tab w:val="clear" w:pos="9072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5227F5"/>
    <w:pPr>
      <w:tabs>
        <w:tab w:val="clear" w:pos="9072"/>
        <w:tab w:val="right" w:pos="9214"/>
      </w:tabs>
      <w:outlineLvl w:val="2"/>
    </w:pPr>
    <w:rPr>
      <w:rFonts w:ascii="Comic Sans MS" w:hAnsi="Comic Sans MS" w:cs="Arial"/>
      <w:color w:val="0F243E" w:themeColor="text2" w:themeShade="8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Code"/>
    <w:next w:val="Standard"/>
    <w:uiPriority w:val="1"/>
    <w:qFormat/>
    <w:rsid w:val="00A33423"/>
    <w:pPr>
      <w:spacing w:after="0" w:line="240" w:lineRule="auto"/>
    </w:pPr>
    <w:rPr>
      <w:rFonts w:ascii="Courier New" w:hAnsi="Courier Ne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27F5"/>
    <w:rPr>
      <w:rFonts w:ascii="Comic Sans MS" w:hAnsi="Comic Sans MS" w:cs="Arial"/>
      <w:b/>
      <w:color w:val="C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27F5"/>
    <w:rPr>
      <w:rFonts w:ascii="Comic Sans MS" w:hAnsi="Comic Sans MS" w:cs="Arial"/>
      <w:color w:val="C00000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27F5"/>
    <w:rPr>
      <w:rFonts w:ascii="Comic Sans MS" w:hAnsi="Comic Sans MS" w:cs="Arial"/>
      <w:color w:val="0F243E" w:themeColor="text2" w:themeShade="80"/>
      <w:sz w:val="20"/>
      <w:szCs w:val="20"/>
    </w:rPr>
  </w:style>
  <w:style w:type="table" w:styleId="Listentabelle7farbig">
    <w:name w:val="List Table 7 Colorful"/>
    <w:basedOn w:val="NormaleTabelle"/>
    <w:uiPriority w:val="52"/>
    <w:rsid w:val="0091552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2">
    <w:name w:val="Grid Table 2"/>
    <w:basedOn w:val="NormaleTabelle"/>
    <w:uiPriority w:val="47"/>
    <w:rsid w:val="00AC799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ett">
    <w:name w:val="Strong"/>
    <w:basedOn w:val="Absatz-Standardschriftart"/>
    <w:uiPriority w:val="22"/>
    <w:qFormat/>
    <w:rsid w:val="00454F84"/>
    <w:rPr>
      <w:b/>
      <w:bCs/>
    </w:rPr>
  </w:style>
  <w:style w:type="paragraph" w:styleId="StandardWeb">
    <w:name w:val="Normal (Web)"/>
    <w:basedOn w:val="Standard"/>
    <w:uiPriority w:val="99"/>
    <w:unhideWhenUsed/>
    <w:rsid w:val="008418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84186A"/>
    <w:rPr>
      <w:color w:val="0000FF"/>
      <w:u w:val="single"/>
    </w:rPr>
  </w:style>
  <w:style w:type="character" w:customStyle="1" w:styleId="mw-headline">
    <w:name w:val="mw-headline"/>
    <w:basedOn w:val="Absatz-Standardschriftart"/>
    <w:rsid w:val="00E078AD"/>
  </w:style>
  <w:style w:type="character" w:customStyle="1" w:styleId="mw-editsection">
    <w:name w:val="mw-editsection"/>
    <w:basedOn w:val="Absatz-Standardschriftart"/>
    <w:rsid w:val="00E078AD"/>
  </w:style>
  <w:style w:type="character" w:customStyle="1" w:styleId="mw-editsection-bracket">
    <w:name w:val="mw-editsection-bracket"/>
    <w:basedOn w:val="Absatz-Standardschriftart"/>
    <w:rsid w:val="00E078AD"/>
  </w:style>
  <w:style w:type="character" w:customStyle="1" w:styleId="mw-editsection-divider">
    <w:name w:val="mw-editsection-divider"/>
    <w:basedOn w:val="Absatz-Standardschriftart"/>
    <w:rsid w:val="00E078AD"/>
  </w:style>
  <w:style w:type="character" w:customStyle="1" w:styleId="ipa">
    <w:name w:val="ipa"/>
    <w:basedOn w:val="Absatz-Standardschriftart"/>
    <w:rsid w:val="00343EC3"/>
  </w:style>
  <w:style w:type="table" w:customStyle="1" w:styleId="TableGrid">
    <w:name w:val="TableGrid"/>
    <w:rsid w:val="00194F6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otnotedescription">
    <w:name w:val="footnote description"/>
    <w:next w:val="Standard"/>
    <w:link w:val="footnotedescriptionChar"/>
    <w:hidden/>
    <w:rsid w:val="00AB4C00"/>
    <w:pPr>
      <w:spacing w:after="0" w:line="259" w:lineRule="auto"/>
    </w:pPr>
    <w:rPr>
      <w:rFonts w:ascii="Calibri" w:eastAsia="Calibri" w:hAnsi="Calibri" w:cs="Calibri"/>
      <w:color w:val="000000"/>
      <w:sz w:val="20"/>
      <w:lang w:val="en-US"/>
    </w:rPr>
  </w:style>
  <w:style w:type="character" w:customStyle="1" w:styleId="footnotedescriptionChar">
    <w:name w:val="footnote description Char"/>
    <w:link w:val="footnotedescription"/>
    <w:rsid w:val="00AB4C00"/>
    <w:rPr>
      <w:rFonts w:ascii="Calibri" w:eastAsia="Calibri" w:hAnsi="Calibri" w:cs="Calibri"/>
      <w:color w:val="000000"/>
      <w:sz w:val="20"/>
      <w:lang w:val="en-US"/>
    </w:rPr>
  </w:style>
  <w:style w:type="character" w:customStyle="1" w:styleId="footnotemark">
    <w:name w:val="footnote mark"/>
    <w:hidden/>
    <w:rsid w:val="00AB4C00"/>
    <w:rPr>
      <w:rFonts w:ascii="Calibri" w:eastAsia="Calibri" w:hAnsi="Calibri" w:cs="Calibri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Dokumente\Benutzerdefinierte%20Office-Vorlagen\OSZIMT%20Arbeitsblat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0DF3F638E4F641A8B7811B40B37E81" ma:contentTypeVersion="13" ma:contentTypeDescription="Ein neues Dokument erstellen." ma:contentTypeScope="" ma:versionID="9896578b708ceb2c73a11e1120acb324">
  <xsd:schema xmlns:xsd="http://www.w3.org/2001/XMLSchema" xmlns:xs="http://www.w3.org/2001/XMLSchema" xmlns:p="http://schemas.microsoft.com/office/2006/metadata/properties" xmlns:ns3="3bbdc226-3855-44cb-900f-598e47275007" xmlns:ns4="bd5a75f5-ea82-4845-8776-71dc4cc47df0" targetNamespace="http://schemas.microsoft.com/office/2006/metadata/properties" ma:root="true" ma:fieldsID="be90f8790b6cf767aff95d59488455d0" ns3:_="" ns4:_="">
    <xsd:import namespace="3bbdc226-3855-44cb-900f-598e47275007"/>
    <xsd:import namespace="bd5a75f5-ea82-4845-8776-71dc4cc47d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dc226-3855-44cb-900f-598e472750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a75f5-ea82-4845-8776-71dc4cc47df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F6561-B281-4C9F-AC3F-887B71B7A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dc226-3855-44cb-900f-598e47275007"/>
    <ds:schemaRef ds:uri="bd5a75f5-ea82-4845-8776-71dc4cc47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DBA51A-9B81-4ABA-8367-647FB515C5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ECC09E-DA23-4FCD-924D-ABEF30C7F9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D2B3E0-4AEA-416F-82F2-36C2A5CD4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OSZIMT Arbeitsblatt.dotx</Template>
  <TotalTime>0</TotalTime>
  <Pages>2</Pages>
  <Words>50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Tenbusch</dc:creator>
  <cp:lastModifiedBy>user</cp:lastModifiedBy>
  <cp:revision>2</cp:revision>
  <cp:lastPrinted>2020-09-15T16:44:00Z</cp:lastPrinted>
  <dcterms:created xsi:type="dcterms:W3CDTF">2021-09-16T07:49:00Z</dcterms:created>
  <dcterms:modified xsi:type="dcterms:W3CDTF">2021-09-16T07:49:00Z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0x010100C90DF3F638E4F641A8B7811B40B37E81</vt:lpwstr>
  </property>
</Properties>
</file>